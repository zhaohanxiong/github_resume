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946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20"/>
        <w:gridCol w:w="2430"/>
        <w:gridCol w:w="1170"/>
        <w:gridCol w:w="1548"/>
      </w:tblGrid>
      <w:tr w:rsidR="00FB22E4" w14:paraId="2360B958" w14:textId="389CBBE9" w:rsidTr="00AE270A">
        <w:tc>
          <w:tcPr>
            <w:tcW w:w="4320" w:type="dxa"/>
            <w:vMerge w:val="restart"/>
          </w:tcPr>
          <w:p w14:paraId="0B7FDAEE" w14:textId="161F417F" w:rsidR="001078A3" w:rsidRPr="00FA6EB3" w:rsidRDefault="0008564D" w:rsidP="001078A3">
            <w:pPr>
              <w:pStyle w:val="Heading2"/>
              <w:spacing w:after="0"/>
              <w:jc w:val="both"/>
              <w:rPr>
                <w:rFonts w:asciiTheme="minorHAnsi" w:hAnsiTheme="minorHAnsi" w:cstheme="minorHAnsi"/>
                <w:b w:val="0"/>
                <w:bCs/>
                <w:iCs/>
                <w:color w:val="0070C0"/>
                <w:sz w:val="50"/>
                <w:szCs w:val="50"/>
              </w:rPr>
            </w:pPr>
            <w:bookmarkStart w:id="0" w:name="_Hlk119592428"/>
            <w:r w:rsidRPr="007F2B16">
              <w:rPr>
                <w:iCs/>
                <w:color w:val="auto"/>
                <w:sz w:val="52"/>
                <w:szCs w:val="52"/>
              </w:rPr>
              <w:t>Zhaohan Xiong</w:t>
            </w:r>
          </w:p>
        </w:tc>
        <w:tc>
          <w:tcPr>
            <w:tcW w:w="2430" w:type="dxa"/>
            <w:vAlign w:val="bottom"/>
          </w:tcPr>
          <w:p w14:paraId="3A6081CF" w14:textId="4B23E8C5" w:rsidR="001078A3" w:rsidRPr="00880B7D" w:rsidRDefault="001078A3" w:rsidP="00096E50">
            <w:pPr>
              <w:pStyle w:val="Heading2"/>
              <w:spacing w:after="0"/>
              <w:rPr>
                <w:rFonts w:asciiTheme="minorHAnsi" w:hAnsiTheme="minorHAnsi" w:cstheme="minorHAnsi"/>
                <w:b w:val="0"/>
                <w:bCs/>
                <w:iCs/>
                <w:color w:val="0070C0"/>
                <w:sz w:val="20"/>
                <w:szCs w:val="20"/>
              </w:rPr>
            </w:pPr>
            <w:r w:rsidRPr="00880B7D">
              <w:rPr>
                <w:rFonts w:asciiTheme="minorHAnsi" w:hAnsiTheme="minorHAnsi" w:cstheme="minorHAnsi"/>
                <w:b w:val="0"/>
                <w:bCs/>
                <w:iCs/>
                <w:noProof/>
                <w:color w:val="0070C0"/>
                <w:sz w:val="20"/>
                <w:szCs w:val="20"/>
              </w:rPr>
              <w:drawing>
                <wp:inline distT="0" distB="0" distL="0" distR="0" wp14:anchorId="55EE8DE4" wp14:editId="23EB6E24">
                  <wp:extent cx="144214" cy="109728"/>
                  <wp:effectExtent l="0" t="0" r="8255" b="508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1881" b="11881"/>
                          <a:stretch/>
                        </pic:blipFill>
                        <pic:spPr bwMode="auto">
                          <a:xfrm>
                            <a:off x="0" y="0"/>
                            <a:ext cx="148966" cy="1133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="00F3432E" w:rsidRPr="00880B7D">
              <w:rPr>
                <w:rFonts w:asciiTheme="minorHAnsi" w:hAnsiTheme="minorHAnsi" w:cstheme="minorHAnsi"/>
                <w:b w:val="0"/>
                <w:bCs/>
                <w:iCs/>
                <w:color w:val="0070C0"/>
                <w:sz w:val="20"/>
                <w:szCs w:val="20"/>
              </w:rPr>
              <w:t xml:space="preserve"> </w:t>
            </w:r>
            <w:hyperlink r:id="rId10" w:history="1">
              <w:r w:rsidR="00F3432E" w:rsidRPr="00880B7D">
                <w:rPr>
                  <w:rStyle w:val="Hyperlink"/>
                  <w:rFonts w:asciiTheme="minorHAnsi" w:hAnsiTheme="minorHAnsi" w:cstheme="minorHAnsi"/>
                  <w:b w:val="0"/>
                  <w:bCs/>
                  <w:iCs/>
                  <w:color w:val="0070C0"/>
                  <w:sz w:val="20"/>
                  <w:szCs w:val="20"/>
                  <w:u w:val="none"/>
                </w:rPr>
                <w:t>zhaohanx@hotmail.com</w:t>
              </w:r>
            </w:hyperlink>
          </w:p>
        </w:tc>
        <w:tc>
          <w:tcPr>
            <w:tcW w:w="1170" w:type="dxa"/>
            <w:vAlign w:val="bottom"/>
          </w:tcPr>
          <w:p w14:paraId="2F0B89C6" w14:textId="72BE9394" w:rsidR="001078A3" w:rsidRPr="00880B7D" w:rsidRDefault="001078A3" w:rsidP="00096E50">
            <w:pPr>
              <w:pStyle w:val="Heading2"/>
              <w:spacing w:after="0"/>
              <w:rPr>
                <w:rFonts w:asciiTheme="minorHAnsi" w:hAnsiTheme="minorHAnsi" w:cstheme="minorHAnsi"/>
                <w:b w:val="0"/>
                <w:bCs/>
                <w:iCs/>
                <w:noProof/>
                <w:color w:val="0070C0"/>
                <w:sz w:val="20"/>
                <w:szCs w:val="20"/>
              </w:rPr>
            </w:pPr>
            <w:r w:rsidRPr="00880B7D">
              <w:rPr>
                <w:rFonts w:asciiTheme="minorHAnsi" w:hAnsiTheme="minorHAnsi" w:cstheme="minorHAnsi"/>
                <w:b w:val="0"/>
                <w:bCs/>
                <w:iCs/>
                <w:noProof/>
                <w:color w:val="0070C0"/>
                <w:sz w:val="20"/>
                <w:szCs w:val="20"/>
              </w:rPr>
              <w:drawing>
                <wp:inline distT="0" distB="0" distL="0" distR="0" wp14:anchorId="59D3E422" wp14:editId="59D70984">
                  <wp:extent cx="124968" cy="124968"/>
                  <wp:effectExtent l="0" t="0" r="8890" b="889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815" cy="177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80B7D">
              <w:rPr>
                <w:rFonts w:asciiTheme="minorHAnsi" w:hAnsiTheme="minorHAnsi" w:cstheme="minorHAnsi"/>
                <w:b w:val="0"/>
                <w:bCs/>
                <w:iCs/>
                <w:color w:val="0070C0"/>
                <w:sz w:val="20"/>
                <w:szCs w:val="20"/>
              </w:rPr>
              <w:t xml:space="preserve"> </w:t>
            </w:r>
            <w:hyperlink r:id="rId12" w:history="1">
              <w:r w:rsidRPr="00880B7D">
                <w:rPr>
                  <w:rStyle w:val="Hyperlink"/>
                  <w:rFonts w:asciiTheme="minorHAnsi" w:hAnsiTheme="minorHAnsi" w:cstheme="minorHAnsi"/>
                  <w:b w:val="0"/>
                  <w:bCs/>
                  <w:iCs/>
                  <w:color w:val="0070C0"/>
                  <w:sz w:val="20"/>
                  <w:szCs w:val="20"/>
                  <w:u w:val="none"/>
                </w:rPr>
                <w:t>GitHub</w:t>
              </w:r>
            </w:hyperlink>
          </w:p>
        </w:tc>
        <w:tc>
          <w:tcPr>
            <w:tcW w:w="1548" w:type="dxa"/>
            <w:vAlign w:val="center"/>
          </w:tcPr>
          <w:p w14:paraId="6FE1BC19" w14:textId="575236E1" w:rsidR="001078A3" w:rsidRPr="001B2421" w:rsidRDefault="009C7A4B" w:rsidP="005E19EA">
            <w:pPr>
              <w:pStyle w:val="Heading2"/>
              <w:spacing w:after="0"/>
              <w:rPr>
                <w:rFonts w:asciiTheme="minorHAnsi" w:hAnsiTheme="minorHAnsi" w:cstheme="minorHAnsi"/>
                <w:b w:val="0"/>
                <w:bCs/>
                <w:iCs/>
                <w:noProof/>
                <w:color w:val="0070C0"/>
                <w:sz w:val="20"/>
                <w:szCs w:val="20"/>
              </w:rPr>
            </w:pPr>
            <w:r w:rsidRPr="001B2421">
              <w:rPr>
                <w:rFonts w:asciiTheme="minorHAnsi" w:hAnsiTheme="minorHAnsi" w:cstheme="minorHAnsi"/>
                <w:color w:val="0070C0"/>
                <w:sz w:val="20"/>
                <w:szCs w:val="20"/>
              </w:rPr>
              <w:object w:dxaOrig="4452" w:dyaOrig="4512" w14:anchorId="428A798B">
                <v:shape id="_x0000_i1027" type="#_x0000_t75" style="width:12pt;height:10pt" o:ole="">
                  <v:imagedata r:id="rId13" o:title=""/>
                </v:shape>
                <o:OLEObject Type="Embed" ProgID="PBrush" ShapeID="_x0000_i1027" DrawAspect="Content" ObjectID="_1794930770" r:id="rId14"/>
              </w:object>
            </w:r>
            <w:r w:rsidR="00880B7D" w:rsidRPr="001B2421">
              <w:rPr>
                <w:rFonts w:asciiTheme="minorHAnsi" w:hAnsiTheme="minorHAnsi" w:cstheme="minorHAnsi"/>
                <w:color w:val="0070C0"/>
                <w:sz w:val="20"/>
                <w:szCs w:val="20"/>
              </w:rPr>
              <w:t xml:space="preserve"> </w:t>
            </w:r>
            <w:hyperlink r:id="rId15" w:history="1">
              <w:r w:rsidR="007C46C4" w:rsidRPr="001B2421">
                <w:rPr>
                  <w:rStyle w:val="Hyperlink"/>
                  <w:rFonts w:asciiTheme="minorHAnsi" w:hAnsiTheme="minorHAnsi" w:cstheme="minorHAnsi"/>
                  <w:b w:val="0"/>
                  <w:bCs/>
                  <w:iCs/>
                  <w:noProof/>
                  <w:color w:val="0070C0"/>
                  <w:sz w:val="20"/>
                  <w:szCs w:val="20"/>
                  <w:u w:val="none"/>
                </w:rPr>
                <w:t>Google Scholar</w:t>
              </w:r>
            </w:hyperlink>
            <w:r w:rsidR="007C46C4" w:rsidRPr="001B2421">
              <w:rPr>
                <w:rFonts w:asciiTheme="minorHAnsi" w:hAnsiTheme="minorHAnsi" w:cstheme="minorHAnsi"/>
                <w:b w:val="0"/>
                <w:bCs/>
                <w:iCs/>
                <w:noProof/>
                <w:color w:val="0070C0"/>
                <w:sz w:val="20"/>
                <w:szCs w:val="20"/>
              </w:rPr>
              <w:t xml:space="preserve"> </w:t>
            </w:r>
          </w:p>
        </w:tc>
      </w:tr>
      <w:tr w:rsidR="00FB22E4" w14:paraId="2FE47924" w14:textId="144D8437" w:rsidTr="00AE270A">
        <w:trPr>
          <w:trHeight w:val="92"/>
        </w:trPr>
        <w:tc>
          <w:tcPr>
            <w:tcW w:w="4320" w:type="dxa"/>
            <w:vMerge/>
          </w:tcPr>
          <w:p w14:paraId="333C5725" w14:textId="77777777" w:rsidR="001078A3" w:rsidRPr="00FF506F" w:rsidRDefault="001078A3" w:rsidP="001078A3">
            <w:pPr>
              <w:pStyle w:val="Heading2"/>
              <w:spacing w:after="0"/>
              <w:jc w:val="both"/>
              <w:rPr>
                <w:iCs/>
                <w:color w:val="auto"/>
                <w:sz w:val="56"/>
                <w:szCs w:val="24"/>
              </w:rPr>
            </w:pPr>
          </w:p>
        </w:tc>
        <w:tc>
          <w:tcPr>
            <w:tcW w:w="2430" w:type="dxa"/>
            <w:vAlign w:val="bottom"/>
          </w:tcPr>
          <w:p w14:paraId="56E1CF8F" w14:textId="0BAAA7DD" w:rsidR="001078A3" w:rsidRPr="00880B7D" w:rsidRDefault="001078A3" w:rsidP="00096E50">
            <w:pPr>
              <w:pStyle w:val="Heading2"/>
              <w:spacing w:after="0"/>
              <w:rPr>
                <w:rFonts w:asciiTheme="minorHAnsi" w:hAnsiTheme="minorHAnsi" w:cstheme="minorHAnsi"/>
                <w:b w:val="0"/>
                <w:bCs/>
                <w:iCs/>
                <w:color w:val="0070C0"/>
                <w:sz w:val="20"/>
                <w:szCs w:val="20"/>
              </w:rPr>
            </w:pPr>
            <w:r w:rsidRPr="00880B7D">
              <w:rPr>
                <w:rFonts w:asciiTheme="minorHAnsi" w:hAnsiTheme="minorHAnsi" w:cstheme="minorHAnsi"/>
                <w:b w:val="0"/>
                <w:bCs/>
                <w:iCs/>
                <w:noProof/>
                <w:color w:val="0070C0"/>
                <w:sz w:val="20"/>
                <w:szCs w:val="20"/>
              </w:rPr>
              <w:drawing>
                <wp:inline distT="0" distB="0" distL="0" distR="0" wp14:anchorId="59FFEAD8" wp14:editId="3EB3F40F">
                  <wp:extent cx="140843" cy="140843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621" cy="1486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80B7D">
              <w:rPr>
                <w:rFonts w:asciiTheme="minorHAnsi" w:hAnsiTheme="minorHAnsi" w:cstheme="minorHAnsi"/>
                <w:b w:val="0"/>
                <w:bCs/>
                <w:iCs/>
                <w:color w:val="0070C0"/>
                <w:sz w:val="20"/>
                <w:szCs w:val="20"/>
              </w:rPr>
              <w:t xml:space="preserve"> +</w:t>
            </w:r>
            <w:r w:rsidR="00DE148F" w:rsidRPr="00880B7D">
              <w:rPr>
                <w:rFonts w:asciiTheme="minorHAnsi" w:hAnsiTheme="minorHAnsi" w:cstheme="minorHAnsi"/>
                <w:b w:val="0"/>
                <w:bCs/>
                <w:iCs/>
                <w:color w:val="0070C0"/>
                <w:sz w:val="20"/>
                <w:szCs w:val="20"/>
              </w:rPr>
              <w:t>6</w:t>
            </w:r>
            <w:r w:rsidR="00726905" w:rsidRPr="00880B7D">
              <w:rPr>
                <w:rFonts w:asciiTheme="minorHAnsi" w:hAnsiTheme="minorHAnsi" w:cstheme="minorHAnsi"/>
                <w:b w:val="0"/>
                <w:bCs/>
                <w:iCs/>
                <w:color w:val="0070C0"/>
                <w:sz w:val="20"/>
                <w:szCs w:val="20"/>
              </w:rPr>
              <w:t>1</w:t>
            </w:r>
            <w:r w:rsidR="00DE148F" w:rsidRPr="00880B7D">
              <w:rPr>
                <w:rFonts w:asciiTheme="minorHAnsi" w:hAnsiTheme="minorHAnsi" w:cstheme="minorHAnsi"/>
                <w:b w:val="0"/>
                <w:bCs/>
                <w:iCs/>
                <w:color w:val="0070C0"/>
                <w:sz w:val="20"/>
                <w:szCs w:val="20"/>
              </w:rPr>
              <w:t xml:space="preserve"> </w:t>
            </w:r>
            <w:r w:rsidR="00726905" w:rsidRPr="00880B7D">
              <w:rPr>
                <w:rFonts w:asciiTheme="minorHAnsi" w:hAnsiTheme="minorHAnsi" w:cstheme="minorHAnsi"/>
                <w:b w:val="0"/>
                <w:bCs/>
                <w:iCs/>
                <w:color w:val="0070C0"/>
                <w:sz w:val="20"/>
                <w:szCs w:val="20"/>
              </w:rPr>
              <w:t>410</w:t>
            </w:r>
            <w:r w:rsidR="00F21FFC" w:rsidRPr="00880B7D">
              <w:rPr>
                <w:rFonts w:asciiTheme="minorHAnsi" w:hAnsiTheme="minorHAnsi" w:cstheme="minorHAnsi"/>
                <w:b w:val="0"/>
                <w:bCs/>
                <w:iCs/>
                <w:color w:val="0070C0"/>
                <w:sz w:val="20"/>
                <w:szCs w:val="20"/>
              </w:rPr>
              <w:t xml:space="preserve"> </w:t>
            </w:r>
            <w:r w:rsidR="00726905" w:rsidRPr="00880B7D">
              <w:rPr>
                <w:rFonts w:asciiTheme="minorHAnsi" w:hAnsiTheme="minorHAnsi" w:cstheme="minorHAnsi"/>
                <w:b w:val="0"/>
                <w:bCs/>
                <w:iCs/>
                <w:color w:val="0070C0"/>
                <w:sz w:val="20"/>
                <w:szCs w:val="20"/>
              </w:rPr>
              <w:t>648</w:t>
            </w:r>
            <w:r w:rsidR="00F21FFC" w:rsidRPr="00880B7D">
              <w:rPr>
                <w:rFonts w:asciiTheme="minorHAnsi" w:hAnsiTheme="minorHAnsi" w:cstheme="minorHAnsi"/>
                <w:b w:val="0"/>
                <w:bCs/>
                <w:iCs/>
                <w:color w:val="0070C0"/>
                <w:sz w:val="20"/>
                <w:szCs w:val="20"/>
              </w:rPr>
              <w:t xml:space="preserve"> </w:t>
            </w:r>
            <w:r w:rsidR="00726905" w:rsidRPr="00880B7D">
              <w:rPr>
                <w:rFonts w:asciiTheme="minorHAnsi" w:hAnsiTheme="minorHAnsi" w:cstheme="minorHAnsi"/>
                <w:b w:val="0"/>
                <w:bCs/>
                <w:iCs/>
                <w:color w:val="0070C0"/>
                <w:sz w:val="20"/>
                <w:szCs w:val="20"/>
              </w:rPr>
              <w:t>906</w:t>
            </w:r>
          </w:p>
        </w:tc>
        <w:tc>
          <w:tcPr>
            <w:tcW w:w="1170" w:type="dxa"/>
            <w:vAlign w:val="bottom"/>
          </w:tcPr>
          <w:p w14:paraId="07460EDA" w14:textId="2F470303" w:rsidR="001078A3" w:rsidRPr="007442CC" w:rsidRDefault="000F2DC5" w:rsidP="00096E50">
            <w:pPr>
              <w:pStyle w:val="Heading2"/>
              <w:spacing w:after="0"/>
              <w:rPr>
                <w:rFonts w:asciiTheme="minorHAnsi" w:hAnsiTheme="minorHAnsi" w:cstheme="minorHAnsi"/>
                <w:b w:val="0"/>
                <w:bCs/>
                <w:iCs/>
                <w:noProof/>
                <w:color w:val="0070C0"/>
                <w:sz w:val="20"/>
                <w:szCs w:val="20"/>
              </w:rPr>
            </w:pPr>
            <w:r w:rsidRPr="007442CC">
              <w:rPr>
                <w:rFonts w:asciiTheme="minorHAnsi" w:hAnsiTheme="minorHAnsi" w:cstheme="minorHAnsi"/>
                <w:b w:val="0"/>
                <w:bCs/>
                <w:iCs/>
                <w:noProof/>
                <w:color w:val="0070C0"/>
                <w:sz w:val="20"/>
                <w:szCs w:val="20"/>
              </w:rPr>
              <w:drawing>
                <wp:inline distT="0" distB="0" distL="0" distR="0" wp14:anchorId="524B57DD" wp14:editId="2F76A7F5">
                  <wp:extent cx="124078" cy="121920"/>
                  <wp:effectExtent l="0" t="0" r="952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065" cy="1395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442CC">
              <w:rPr>
                <w:rFonts w:asciiTheme="minorHAnsi" w:hAnsiTheme="minorHAnsi" w:cstheme="minorHAnsi"/>
                <w:b w:val="0"/>
                <w:bCs/>
                <w:iCs/>
                <w:color w:val="0070C0"/>
                <w:sz w:val="20"/>
                <w:szCs w:val="20"/>
              </w:rPr>
              <w:t xml:space="preserve"> </w:t>
            </w:r>
            <w:hyperlink r:id="rId18" w:history="1">
              <w:r w:rsidRPr="007442CC">
                <w:rPr>
                  <w:rStyle w:val="Hyperlink"/>
                  <w:rFonts w:asciiTheme="minorHAnsi" w:hAnsiTheme="minorHAnsi" w:cstheme="minorHAnsi"/>
                  <w:b w:val="0"/>
                  <w:bCs/>
                  <w:iCs/>
                  <w:color w:val="0070C0"/>
                  <w:sz w:val="20"/>
                  <w:szCs w:val="20"/>
                  <w:u w:val="none"/>
                </w:rPr>
                <w:t>LinkedIn</w:t>
              </w:r>
            </w:hyperlink>
          </w:p>
        </w:tc>
        <w:tc>
          <w:tcPr>
            <w:tcW w:w="1548" w:type="dxa"/>
            <w:vAlign w:val="bottom"/>
          </w:tcPr>
          <w:p w14:paraId="7CD5E441" w14:textId="3AFE8CE3" w:rsidR="001078A3" w:rsidRPr="001B2421" w:rsidRDefault="00BC347A" w:rsidP="00096E50">
            <w:pPr>
              <w:pStyle w:val="Heading2"/>
              <w:spacing w:after="0"/>
              <w:rPr>
                <w:rFonts w:asciiTheme="minorHAnsi" w:hAnsiTheme="minorHAnsi" w:cstheme="minorHAnsi"/>
                <w:b w:val="0"/>
                <w:bCs/>
                <w:iCs/>
                <w:noProof/>
                <w:color w:val="0070C0"/>
                <w:sz w:val="20"/>
                <w:szCs w:val="20"/>
              </w:rPr>
            </w:pPr>
            <w:r>
              <w:pict w14:anchorId="683D5503">
                <v:shape id="_x0000_i1028" type="#_x0000_t75" style="width:11.6pt;height:11.6pt;visibility:visible;mso-wrap-style:square">
                  <v:imagedata r:id="rId19" o:title="" croptop="4844f" cropbottom="6043f"/>
                </v:shape>
              </w:pict>
            </w:r>
            <w:r w:rsidR="001327A0">
              <w:t xml:space="preserve"> </w:t>
            </w:r>
            <w:hyperlink r:id="rId20" w:history="1">
              <w:r w:rsidR="001327A0" w:rsidRPr="00BB7E17">
                <w:rPr>
                  <w:rStyle w:val="Hyperlink"/>
                  <w:rFonts w:asciiTheme="minorHAnsi" w:hAnsiTheme="minorHAnsi" w:cstheme="minorHAnsi"/>
                  <w:b w:val="0"/>
                  <w:bCs/>
                  <w:iCs/>
                  <w:noProof/>
                  <w:color w:val="0070C0"/>
                  <w:sz w:val="20"/>
                  <w:szCs w:val="20"/>
                  <w:u w:val="none"/>
                </w:rPr>
                <w:t>PhD Thesis</w:t>
              </w:r>
            </w:hyperlink>
          </w:p>
        </w:tc>
      </w:tr>
    </w:tbl>
    <w:bookmarkEnd w:id="0"/>
    <w:p w14:paraId="67D49D00" w14:textId="70DF2B22" w:rsidR="001D74E4" w:rsidRPr="001D74E4" w:rsidRDefault="001D74E4" w:rsidP="001D74E4">
      <w:pPr>
        <w:pStyle w:val="Heading1"/>
        <w:spacing w:before="0" w:after="0"/>
        <w:jc w:val="both"/>
        <w:rPr>
          <w:rStyle w:val="Emphasis"/>
          <w:iCs w:val="0"/>
          <w:color w:val="000000" w:themeColor="text1"/>
          <w:sz w:val="32"/>
          <w:szCs w:val="28"/>
        </w:rPr>
      </w:pPr>
      <w:r>
        <w:rPr>
          <w:color w:val="000000" w:themeColor="text1"/>
          <w:sz w:val="32"/>
          <w:szCs w:val="28"/>
        </w:rPr>
        <w:t>Key Skills</w:t>
      </w:r>
    </w:p>
    <w:p w14:paraId="26652170" w14:textId="46A54B98" w:rsidR="001D74E4" w:rsidRDefault="001D74E4" w:rsidP="001D74E4">
      <w:pPr>
        <w:pStyle w:val="Heading2"/>
        <w:spacing w:after="0"/>
        <w:jc w:val="both"/>
        <w:rPr>
          <w:rFonts w:asciiTheme="minorHAnsi" w:hAnsiTheme="minorHAnsi" w:cstheme="minorHAnsi"/>
          <w:b w:val="0"/>
          <w:bCs/>
          <w:color w:val="auto"/>
          <w:sz w:val="20"/>
          <w:szCs w:val="20"/>
          <w:lang w:eastAsia="zh-CN"/>
        </w:rPr>
      </w:pPr>
      <w:r>
        <w:rPr>
          <w:rFonts w:asciiTheme="minorHAnsi" w:hAnsiTheme="minorHAnsi" w:cstheme="minorHAnsi"/>
          <w:b w:val="0"/>
          <w:bCs/>
          <w:color w:val="auto"/>
          <w:sz w:val="20"/>
          <w:szCs w:val="20"/>
          <w:lang w:eastAsia="zh-CN"/>
        </w:rPr>
        <w:t>Communication</w:t>
      </w:r>
      <w:r w:rsidR="006568E5">
        <w:rPr>
          <w:rFonts w:asciiTheme="minorHAnsi" w:hAnsiTheme="minorHAnsi" w:cstheme="minorHAnsi"/>
          <w:b w:val="0"/>
          <w:bCs/>
          <w:color w:val="auto"/>
          <w:sz w:val="20"/>
          <w:szCs w:val="20"/>
          <w:lang w:eastAsia="zh-CN"/>
        </w:rPr>
        <w:t xml:space="preserve"> | </w:t>
      </w:r>
      <w:r>
        <w:rPr>
          <w:rFonts w:asciiTheme="minorHAnsi" w:hAnsiTheme="minorHAnsi" w:cstheme="minorHAnsi"/>
          <w:b w:val="0"/>
          <w:bCs/>
          <w:color w:val="auto"/>
          <w:sz w:val="20"/>
          <w:szCs w:val="20"/>
          <w:lang w:eastAsia="zh-CN"/>
        </w:rPr>
        <w:t xml:space="preserve">Teamwork | Machine Learning | Data </w:t>
      </w:r>
      <w:r w:rsidR="00A97EA0">
        <w:rPr>
          <w:rFonts w:asciiTheme="minorHAnsi" w:hAnsiTheme="minorHAnsi" w:cstheme="minorHAnsi"/>
          <w:b w:val="0"/>
          <w:bCs/>
          <w:color w:val="auto"/>
          <w:sz w:val="20"/>
          <w:szCs w:val="20"/>
          <w:lang w:eastAsia="zh-CN"/>
        </w:rPr>
        <w:t>Handling</w:t>
      </w:r>
      <w:r w:rsidR="006568E5">
        <w:rPr>
          <w:rFonts w:asciiTheme="minorHAnsi" w:hAnsiTheme="minorHAnsi" w:cstheme="minorHAnsi"/>
          <w:b w:val="0"/>
          <w:bCs/>
          <w:color w:val="auto"/>
          <w:sz w:val="20"/>
          <w:szCs w:val="20"/>
          <w:lang w:eastAsia="zh-CN"/>
        </w:rPr>
        <w:t xml:space="preserve"> | Data </w:t>
      </w:r>
      <w:r w:rsidR="00A97EA0">
        <w:rPr>
          <w:rFonts w:asciiTheme="minorHAnsi" w:hAnsiTheme="minorHAnsi" w:cstheme="minorHAnsi"/>
          <w:b w:val="0"/>
          <w:bCs/>
          <w:color w:val="auto"/>
          <w:sz w:val="20"/>
          <w:szCs w:val="20"/>
          <w:lang w:eastAsia="zh-CN"/>
        </w:rPr>
        <w:t>Analysis</w:t>
      </w:r>
      <w:r>
        <w:rPr>
          <w:rFonts w:asciiTheme="minorHAnsi" w:hAnsiTheme="minorHAnsi" w:cstheme="minorHAnsi"/>
          <w:b w:val="0"/>
          <w:bCs/>
          <w:color w:val="auto"/>
          <w:sz w:val="20"/>
          <w:szCs w:val="20"/>
          <w:lang w:eastAsia="zh-CN"/>
        </w:rPr>
        <w:t xml:space="preserve"> | Software </w:t>
      </w:r>
      <w:r w:rsidR="00834BD6">
        <w:rPr>
          <w:rFonts w:asciiTheme="minorHAnsi" w:hAnsiTheme="minorHAnsi" w:cstheme="minorHAnsi"/>
          <w:b w:val="0"/>
          <w:bCs/>
          <w:color w:val="auto"/>
          <w:sz w:val="20"/>
          <w:szCs w:val="20"/>
          <w:lang w:eastAsia="zh-CN"/>
        </w:rPr>
        <w:t xml:space="preserve">Development </w:t>
      </w:r>
      <w:r>
        <w:rPr>
          <w:rFonts w:asciiTheme="minorHAnsi" w:hAnsiTheme="minorHAnsi" w:cstheme="minorHAnsi"/>
          <w:b w:val="0"/>
          <w:bCs/>
          <w:color w:val="auto"/>
          <w:sz w:val="20"/>
          <w:szCs w:val="20"/>
          <w:lang w:eastAsia="zh-CN"/>
        </w:rPr>
        <w:t>| Python</w:t>
      </w:r>
    </w:p>
    <w:p w14:paraId="1AFF5C81" w14:textId="77777777" w:rsidR="001D74E4" w:rsidRPr="001D74E4" w:rsidRDefault="001D74E4" w:rsidP="001D74E4">
      <w:pPr>
        <w:pStyle w:val="Heading2"/>
        <w:spacing w:after="0"/>
        <w:jc w:val="both"/>
        <w:rPr>
          <w:rFonts w:asciiTheme="minorHAnsi" w:hAnsiTheme="minorHAnsi" w:cstheme="minorHAnsi"/>
          <w:b w:val="0"/>
          <w:bCs/>
          <w:color w:val="auto"/>
          <w:sz w:val="20"/>
          <w:szCs w:val="20"/>
          <w:lang w:eastAsia="zh-CN"/>
        </w:rPr>
      </w:pPr>
    </w:p>
    <w:p w14:paraId="3F0C31D5" w14:textId="3E784112" w:rsidR="00BA2652" w:rsidRPr="00E5594F" w:rsidRDefault="00BA2652" w:rsidP="00BA2652">
      <w:pPr>
        <w:pStyle w:val="Heading1"/>
        <w:spacing w:before="0" w:after="0"/>
        <w:jc w:val="both"/>
        <w:rPr>
          <w:color w:val="000000" w:themeColor="text1"/>
          <w:sz w:val="32"/>
          <w:szCs w:val="28"/>
        </w:rPr>
      </w:pPr>
      <w:r w:rsidRPr="00E5594F">
        <w:rPr>
          <w:color w:val="000000" w:themeColor="text1"/>
          <w:sz w:val="32"/>
          <w:szCs w:val="28"/>
        </w:rPr>
        <w:t>Education</w:t>
      </w:r>
    </w:p>
    <w:p w14:paraId="59EE0343" w14:textId="4F90DA72" w:rsidR="008D2EA3" w:rsidRPr="008D2EA3" w:rsidRDefault="00DC2B4F" w:rsidP="008D2EA3">
      <w:pPr>
        <w:spacing w:after="0"/>
        <w:jc w:val="both"/>
        <w:rPr>
          <w:sz w:val="20"/>
          <w:szCs w:val="20"/>
          <w:lang w:eastAsia="zh-CN"/>
        </w:rPr>
      </w:pPr>
      <w:r>
        <w:rPr>
          <w:b/>
          <w:bCs/>
          <w:sz w:val="20"/>
          <w:szCs w:val="20"/>
        </w:rPr>
        <w:t xml:space="preserve">March </w:t>
      </w:r>
      <w:r w:rsidR="001C1FB0">
        <w:rPr>
          <w:b/>
          <w:bCs/>
          <w:sz w:val="20"/>
          <w:szCs w:val="20"/>
        </w:rPr>
        <w:t xml:space="preserve">2015 </w:t>
      </w:r>
      <w:r w:rsidR="00CB0025" w:rsidRPr="00D23BB4">
        <w:rPr>
          <w:b/>
          <w:bCs/>
          <w:sz w:val="20"/>
          <w:szCs w:val="20"/>
        </w:rPr>
        <w:t>–</w:t>
      </w:r>
      <w:r w:rsidR="000857B2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Jan</w:t>
      </w:r>
      <w:r w:rsidR="002C0054">
        <w:rPr>
          <w:b/>
          <w:bCs/>
          <w:sz w:val="20"/>
          <w:szCs w:val="20"/>
        </w:rPr>
        <w:t>uary</w:t>
      </w:r>
      <w:r>
        <w:rPr>
          <w:b/>
          <w:bCs/>
          <w:sz w:val="20"/>
          <w:szCs w:val="20"/>
        </w:rPr>
        <w:t xml:space="preserve"> </w:t>
      </w:r>
      <w:r w:rsidR="00CB0025" w:rsidRPr="00D23BB4">
        <w:rPr>
          <w:b/>
          <w:bCs/>
          <w:sz w:val="20"/>
          <w:szCs w:val="20"/>
        </w:rPr>
        <w:t>202</w:t>
      </w:r>
      <w:r>
        <w:rPr>
          <w:b/>
          <w:bCs/>
          <w:sz w:val="20"/>
          <w:szCs w:val="20"/>
        </w:rPr>
        <w:t>2</w:t>
      </w:r>
    </w:p>
    <w:p w14:paraId="51E09691" w14:textId="0942922A" w:rsidR="00BA2652" w:rsidRDefault="00BA2652" w:rsidP="00BA2652">
      <w:pPr>
        <w:pStyle w:val="Heading2"/>
        <w:spacing w:after="0"/>
        <w:jc w:val="both"/>
        <w:rPr>
          <w:rStyle w:val="Emphasis"/>
          <w:sz w:val="24"/>
          <w:szCs w:val="24"/>
        </w:rPr>
      </w:pPr>
      <w:r w:rsidRPr="00057F13">
        <w:rPr>
          <w:rFonts w:hint="eastAsia"/>
          <w:sz w:val="24"/>
          <w:szCs w:val="24"/>
          <w:lang w:eastAsia="zh-CN"/>
        </w:rPr>
        <w:t>PhD</w:t>
      </w:r>
      <w:r>
        <w:rPr>
          <w:sz w:val="24"/>
          <w:szCs w:val="24"/>
          <w:lang w:eastAsia="zh-CN"/>
        </w:rPr>
        <w:t xml:space="preserve"> in</w:t>
      </w:r>
      <w:r w:rsidRPr="00057F13">
        <w:rPr>
          <w:sz w:val="24"/>
          <w:szCs w:val="24"/>
          <w:lang w:eastAsia="zh-CN"/>
        </w:rPr>
        <w:t xml:space="preserve"> </w:t>
      </w:r>
      <w:r w:rsidR="007E18C6">
        <w:rPr>
          <w:sz w:val="24"/>
          <w:szCs w:val="24"/>
          <w:lang w:eastAsia="zh-CN"/>
        </w:rPr>
        <w:t>Bioengineering</w:t>
      </w:r>
      <w:r w:rsidR="00EE7A5E">
        <w:rPr>
          <w:sz w:val="24"/>
          <w:szCs w:val="24"/>
          <w:lang w:eastAsia="zh-CN"/>
        </w:rPr>
        <w:t xml:space="preserve"> </w:t>
      </w:r>
      <w:r w:rsidR="00F14A5A">
        <w:rPr>
          <w:rStyle w:val="Emphasis"/>
          <w:sz w:val="24"/>
          <w:szCs w:val="24"/>
        </w:rPr>
        <w:t>&amp;</w:t>
      </w:r>
      <w:r>
        <w:rPr>
          <w:sz w:val="24"/>
          <w:szCs w:val="24"/>
          <w:lang w:eastAsia="zh-CN"/>
        </w:rPr>
        <w:t xml:space="preserve"> BEng</w:t>
      </w:r>
      <w:r w:rsidR="00E103BE">
        <w:rPr>
          <w:sz w:val="24"/>
          <w:szCs w:val="24"/>
          <w:lang w:eastAsia="zh-CN"/>
        </w:rPr>
        <w:t xml:space="preserve"> </w:t>
      </w:r>
      <w:r>
        <w:rPr>
          <w:sz w:val="24"/>
          <w:szCs w:val="24"/>
          <w:lang w:eastAsia="zh-CN"/>
        </w:rPr>
        <w:t xml:space="preserve">in </w:t>
      </w:r>
      <w:r w:rsidR="00CA496B">
        <w:rPr>
          <w:sz w:val="24"/>
          <w:szCs w:val="24"/>
          <w:lang w:eastAsia="zh-CN"/>
        </w:rPr>
        <w:t xml:space="preserve">Engineering </w:t>
      </w:r>
      <w:r w:rsidR="00DA17C6">
        <w:rPr>
          <w:sz w:val="24"/>
          <w:szCs w:val="24"/>
          <w:lang w:eastAsia="zh-CN"/>
        </w:rPr>
        <w:t xml:space="preserve">Science </w:t>
      </w:r>
      <w:r w:rsidRPr="00057F13">
        <w:rPr>
          <w:sz w:val="24"/>
          <w:szCs w:val="24"/>
        </w:rPr>
        <w:t xml:space="preserve">/ </w:t>
      </w:r>
      <w:r>
        <w:rPr>
          <w:rStyle w:val="Emphasis"/>
          <w:sz w:val="24"/>
          <w:szCs w:val="24"/>
        </w:rPr>
        <w:t>U</w:t>
      </w:r>
      <w:r w:rsidRPr="00057F13">
        <w:rPr>
          <w:rStyle w:val="Emphasis"/>
          <w:sz w:val="24"/>
          <w:szCs w:val="24"/>
        </w:rPr>
        <w:t>niversity of Auckland</w:t>
      </w:r>
    </w:p>
    <w:p w14:paraId="7501BE00" w14:textId="49F2A7DA" w:rsidR="003265C3" w:rsidRDefault="003265C3" w:rsidP="00BA2652">
      <w:pPr>
        <w:pStyle w:val="Heading2"/>
        <w:spacing w:after="0"/>
        <w:jc w:val="both"/>
        <w:rPr>
          <w:rFonts w:asciiTheme="minorHAnsi" w:hAnsiTheme="minorHAnsi" w:cstheme="minorHAnsi"/>
          <w:b w:val="0"/>
          <w:bCs/>
          <w:color w:val="auto"/>
          <w:sz w:val="20"/>
          <w:szCs w:val="20"/>
          <w:lang w:eastAsia="zh-CN"/>
        </w:rPr>
      </w:pPr>
      <w:r w:rsidRPr="003265C3">
        <w:rPr>
          <w:rFonts w:asciiTheme="minorHAnsi" w:hAnsiTheme="minorHAnsi" w:cstheme="minorHAnsi"/>
          <w:b w:val="0"/>
          <w:bCs/>
          <w:color w:val="auto"/>
          <w:sz w:val="20"/>
          <w:szCs w:val="20"/>
          <w:lang w:eastAsia="zh-CN"/>
        </w:rPr>
        <w:t>Best</w:t>
      </w:r>
      <w:r w:rsidR="00F41E90">
        <w:rPr>
          <w:rFonts w:asciiTheme="minorHAnsi" w:hAnsiTheme="minorHAnsi" w:cstheme="minorHAnsi"/>
          <w:b w:val="0"/>
          <w:bCs/>
          <w:color w:val="auto"/>
          <w:sz w:val="20"/>
          <w:szCs w:val="20"/>
          <w:lang w:eastAsia="zh-CN"/>
        </w:rPr>
        <w:t xml:space="preserve"> PhD</w:t>
      </w:r>
      <w:r w:rsidRPr="003265C3">
        <w:rPr>
          <w:rFonts w:asciiTheme="minorHAnsi" w:hAnsiTheme="minorHAnsi" w:cstheme="minorHAnsi"/>
          <w:b w:val="0"/>
          <w:bCs/>
          <w:color w:val="auto"/>
          <w:sz w:val="20"/>
          <w:szCs w:val="20"/>
          <w:lang w:eastAsia="zh-CN"/>
        </w:rPr>
        <w:t xml:space="preserve"> T</w:t>
      </w:r>
      <w:r w:rsidRPr="003265C3">
        <w:rPr>
          <w:rFonts w:asciiTheme="minorHAnsi" w:hAnsiTheme="minorHAnsi" w:cstheme="minorHAnsi"/>
          <w:b w:val="0"/>
          <w:bCs/>
          <w:color w:val="auto"/>
          <w:sz w:val="20"/>
          <w:szCs w:val="20"/>
        </w:rPr>
        <w:t>hesis</w:t>
      </w:r>
      <w:r w:rsidR="00B50806">
        <w:rPr>
          <w:rFonts w:asciiTheme="minorHAnsi" w:hAnsiTheme="minorHAnsi" w:cstheme="minorHAnsi"/>
          <w:b w:val="0"/>
          <w:bCs/>
          <w:color w:val="auto"/>
          <w:sz w:val="20"/>
          <w:szCs w:val="20"/>
          <w:lang w:eastAsia="zh-CN"/>
        </w:rPr>
        <w:t xml:space="preserve"> |</w:t>
      </w:r>
      <w:r w:rsidRPr="003265C3">
        <w:rPr>
          <w:rFonts w:asciiTheme="minorHAnsi" w:hAnsiTheme="minorHAnsi" w:cstheme="minorHAnsi"/>
          <w:b w:val="0"/>
          <w:bCs/>
          <w:color w:val="auto"/>
          <w:sz w:val="20"/>
          <w:szCs w:val="20"/>
          <w:lang w:eastAsia="zh-CN"/>
        </w:rPr>
        <w:t xml:space="preserve"> Best Publication</w:t>
      </w:r>
      <w:r w:rsidR="00B50806">
        <w:rPr>
          <w:rFonts w:asciiTheme="minorHAnsi" w:hAnsiTheme="minorHAnsi" w:cstheme="minorHAnsi"/>
          <w:b w:val="0"/>
          <w:bCs/>
          <w:color w:val="auto"/>
          <w:sz w:val="20"/>
          <w:szCs w:val="20"/>
          <w:lang w:eastAsia="zh-CN"/>
        </w:rPr>
        <w:t xml:space="preserve"> |</w:t>
      </w:r>
      <w:r w:rsidRPr="003265C3">
        <w:rPr>
          <w:rFonts w:asciiTheme="minorHAnsi" w:hAnsiTheme="minorHAnsi" w:cstheme="minorHAnsi"/>
          <w:b w:val="0"/>
          <w:bCs/>
          <w:color w:val="auto"/>
          <w:sz w:val="20"/>
          <w:szCs w:val="20"/>
          <w:lang w:eastAsia="zh-CN"/>
        </w:rPr>
        <w:t xml:space="preserve"> 1000+ Citations</w:t>
      </w:r>
      <w:r w:rsidR="00B50806">
        <w:rPr>
          <w:rFonts w:asciiTheme="minorHAnsi" w:hAnsiTheme="minorHAnsi" w:cstheme="minorHAnsi"/>
          <w:b w:val="0"/>
          <w:bCs/>
          <w:color w:val="auto"/>
          <w:sz w:val="20"/>
          <w:szCs w:val="20"/>
          <w:lang w:eastAsia="zh-CN"/>
        </w:rPr>
        <w:t xml:space="preserve"> </w:t>
      </w:r>
      <w:r w:rsidR="00870005">
        <w:rPr>
          <w:rFonts w:asciiTheme="minorHAnsi" w:hAnsiTheme="minorHAnsi" w:cstheme="minorHAnsi"/>
          <w:b w:val="0"/>
          <w:bCs/>
          <w:color w:val="auto"/>
          <w:sz w:val="20"/>
          <w:szCs w:val="20"/>
          <w:lang w:eastAsia="zh-CN"/>
        </w:rPr>
        <w:t>|</w:t>
      </w:r>
      <w:r w:rsidR="00870005" w:rsidRPr="003265C3">
        <w:rPr>
          <w:rFonts w:asciiTheme="minorHAnsi" w:hAnsiTheme="minorHAnsi" w:cstheme="minorHAnsi"/>
          <w:b w:val="0"/>
          <w:bCs/>
          <w:color w:val="auto"/>
          <w:sz w:val="20"/>
          <w:szCs w:val="20"/>
          <w:lang w:eastAsia="zh-CN"/>
        </w:rPr>
        <w:t xml:space="preserve"> </w:t>
      </w:r>
      <w:r w:rsidR="00870005">
        <w:rPr>
          <w:rFonts w:asciiTheme="minorHAnsi" w:hAnsiTheme="minorHAnsi" w:cstheme="minorHAnsi"/>
          <w:b w:val="0"/>
          <w:bCs/>
          <w:color w:val="auto"/>
          <w:sz w:val="20"/>
          <w:szCs w:val="20"/>
          <w:lang w:eastAsia="zh-CN"/>
        </w:rPr>
        <w:t xml:space="preserve">PhD Finished </w:t>
      </w:r>
      <w:r w:rsidR="00BC347A">
        <w:rPr>
          <w:rFonts w:asciiTheme="minorHAnsi" w:hAnsiTheme="minorHAnsi" w:cstheme="minorHAnsi"/>
          <w:b w:val="0"/>
          <w:bCs/>
          <w:color w:val="auto"/>
          <w:sz w:val="20"/>
          <w:szCs w:val="20"/>
          <w:lang w:eastAsia="zh-CN"/>
        </w:rPr>
        <w:t>I</w:t>
      </w:r>
      <w:r w:rsidR="00870005">
        <w:rPr>
          <w:rFonts w:asciiTheme="minorHAnsi" w:hAnsiTheme="minorHAnsi" w:cstheme="minorHAnsi"/>
          <w:b w:val="0"/>
          <w:bCs/>
          <w:color w:val="auto"/>
          <w:sz w:val="20"/>
          <w:szCs w:val="20"/>
          <w:lang w:eastAsia="zh-CN"/>
        </w:rPr>
        <w:t>n</w:t>
      </w:r>
      <w:r w:rsidR="00870005" w:rsidRPr="003265C3">
        <w:rPr>
          <w:rFonts w:asciiTheme="minorHAnsi" w:hAnsiTheme="minorHAnsi" w:cstheme="minorHAnsi"/>
          <w:b w:val="0"/>
          <w:bCs/>
          <w:color w:val="auto"/>
          <w:sz w:val="20"/>
          <w:szCs w:val="20"/>
          <w:lang w:eastAsia="zh-CN"/>
        </w:rPr>
        <w:t xml:space="preserve"> 3 Years</w:t>
      </w:r>
      <w:r w:rsidR="00870005">
        <w:rPr>
          <w:rFonts w:asciiTheme="minorHAnsi" w:hAnsiTheme="minorHAnsi" w:cstheme="minorHAnsi"/>
          <w:b w:val="0"/>
          <w:bCs/>
          <w:color w:val="auto"/>
          <w:sz w:val="20"/>
          <w:szCs w:val="20"/>
          <w:lang w:eastAsia="zh-CN"/>
        </w:rPr>
        <w:t xml:space="preserve"> </w:t>
      </w:r>
      <w:r w:rsidR="00B50806">
        <w:rPr>
          <w:rFonts w:asciiTheme="minorHAnsi" w:hAnsiTheme="minorHAnsi" w:cstheme="minorHAnsi"/>
          <w:b w:val="0"/>
          <w:bCs/>
          <w:color w:val="auto"/>
          <w:sz w:val="20"/>
          <w:szCs w:val="20"/>
          <w:lang w:eastAsia="zh-CN"/>
        </w:rPr>
        <w:t>|</w:t>
      </w:r>
      <w:r w:rsidR="0076678E">
        <w:rPr>
          <w:rFonts w:asciiTheme="minorHAnsi" w:hAnsiTheme="minorHAnsi" w:cstheme="minorHAnsi"/>
          <w:b w:val="0"/>
          <w:bCs/>
          <w:color w:val="auto"/>
          <w:sz w:val="20"/>
          <w:szCs w:val="20"/>
          <w:lang w:eastAsia="zh-CN"/>
        </w:rPr>
        <w:t xml:space="preserve"> </w:t>
      </w:r>
      <w:r w:rsidR="00774970" w:rsidRPr="003265C3">
        <w:rPr>
          <w:rFonts w:asciiTheme="minorHAnsi" w:hAnsiTheme="minorHAnsi" w:cstheme="minorHAnsi"/>
          <w:b w:val="0"/>
          <w:bCs/>
          <w:color w:val="auto"/>
          <w:sz w:val="20"/>
          <w:szCs w:val="20"/>
          <w:lang w:eastAsia="zh-CN"/>
        </w:rPr>
        <w:t>Dean’s List</w:t>
      </w:r>
      <w:r w:rsidR="00774970">
        <w:rPr>
          <w:rFonts w:asciiTheme="minorHAnsi" w:hAnsiTheme="minorHAnsi" w:cstheme="minorHAnsi"/>
          <w:b w:val="0"/>
          <w:bCs/>
          <w:color w:val="auto"/>
          <w:sz w:val="20"/>
          <w:szCs w:val="20"/>
          <w:lang w:eastAsia="zh-CN"/>
        </w:rPr>
        <w:t xml:space="preserve">s | </w:t>
      </w:r>
      <w:r w:rsidR="00E450EF">
        <w:rPr>
          <w:rFonts w:asciiTheme="minorHAnsi" w:hAnsiTheme="minorHAnsi" w:cstheme="minorHAnsi"/>
          <w:b w:val="0"/>
          <w:bCs/>
          <w:color w:val="auto"/>
          <w:sz w:val="20"/>
          <w:szCs w:val="20"/>
          <w:lang w:eastAsia="zh-CN"/>
        </w:rPr>
        <w:t>1</w:t>
      </w:r>
      <w:r w:rsidR="00E450EF" w:rsidRPr="00E450EF">
        <w:rPr>
          <w:rFonts w:asciiTheme="minorHAnsi" w:hAnsiTheme="minorHAnsi" w:cstheme="minorHAnsi"/>
          <w:b w:val="0"/>
          <w:bCs/>
          <w:color w:val="auto"/>
          <w:sz w:val="20"/>
          <w:szCs w:val="20"/>
          <w:vertAlign w:val="superscript"/>
          <w:lang w:eastAsia="zh-CN"/>
        </w:rPr>
        <w:t>st</w:t>
      </w:r>
      <w:r w:rsidR="00E450EF">
        <w:rPr>
          <w:rFonts w:asciiTheme="minorHAnsi" w:hAnsiTheme="minorHAnsi" w:cstheme="minorHAnsi"/>
          <w:b w:val="0"/>
          <w:bCs/>
          <w:color w:val="auto"/>
          <w:sz w:val="20"/>
          <w:szCs w:val="20"/>
          <w:lang w:eastAsia="zh-CN"/>
        </w:rPr>
        <w:t xml:space="preserve"> Class Hon</w:t>
      </w:r>
      <w:r w:rsidR="00F41E90">
        <w:rPr>
          <w:rFonts w:asciiTheme="minorHAnsi" w:hAnsiTheme="minorHAnsi" w:cstheme="minorHAnsi"/>
          <w:b w:val="0"/>
          <w:bCs/>
          <w:color w:val="auto"/>
          <w:sz w:val="20"/>
          <w:szCs w:val="20"/>
          <w:lang w:eastAsia="zh-CN"/>
        </w:rPr>
        <w:t>s</w:t>
      </w:r>
      <w:r w:rsidR="00133610">
        <w:rPr>
          <w:rFonts w:asciiTheme="minorHAnsi" w:hAnsiTheme="minorHAnsi" w:cstheme="minorHAnsi"/>
          <w:b w:val="0"/>
          <w:bCs/>
          <w:color w:val="auto"/>
          <w:sz w:val="20"/>
          <w:szCs w:val="20"/>
          <w:lang w:eastAsia="zh-CN"/>
        </w:rPr>
        <w:t xml:space="preserve"> </w:t>
      </w:r>
    </w:p>
    <w:p w14:paraId="30628E97" w14:textId="77777777" w:rsidR="003265C3" w:rsidRPr="003C0A0B" w:rsidRDefault="003265C3" w:rsidP="00BA2652">
      <w:pPr>
        <w:pStyle w:val="Heading2"/>
        <w:spacing w:after="0"/>
        <w:jc w:val="both"/>
        <w:rPr>
          <w:rStyle w:val="Hyperlink"/>
          <w:rFonts w:asciiTheme="minorHAnsi" w:hAnsiTheme="minorHAnsi" w:cstheme="minorHAnsi"/>
          <w:b w:val="0"/>
          <w:bCs/>
          <w:iCs/>
          <w:color w:val="595959" w:themeColor="text1" w:themeTint="A6"/>
          <w:sz w:val="20"/>
          <w:szCs w:val="20"/>
          <w:u w:val="none"/>
        </w:rPr>
      </w:pPr>
    </w:p>
    <w:p w14:paraId="5EBE5D13" w14:textId="7917F693" w:rsidR="00165016" w:rsidRPr="00A53994" w:rsidRDefault="00EC0425" w:rsidP="00A53994">
      <w:pPr>
        <w:pStyle w:val="Heading1"/>
        <w:spacing w:before="0" w:after="0"/>
        <w:jc w:val="both"/>
        <w:rPr>
          <w:color w:val="000000" w:themeColor="text1"/>
          <w:sz w:val="32"/>
          <w:szCs w:val="28"/>
        </w:rPr>
      </w:pPr>
      <w:r w:rsidRPr="00E5594F">
        <w:rPr>
          <w:color w:val="000000" w:themeColor="text1"/>
          <w:sz w:val="32"/>
          <w:szCs w:val="28"/>
        </w:rPr>
        <w:t xml:space="preserve">Work </w:t>
      </w:r>
      <w:r w:rsidR="00DB6060" w:rsidRPr="00E5594F">
        <w:rPr>
          <w:color w:val="000000" w:themeColor="text1"/>
          <w:sz w:val="32"/>
          <w:szCs w:val="28"/>
        </w:rPr>
        <w:t>Experience</w:t>
      </w:r>
      <w:bookmarkStart w:id="1" w:name="_Hlk113220781"/>
      <w:bookmarkStart w:id="2" w:name="_Hlk106630447"/>
    </w:p>
    <w:p w14:paraId="584023C4" w14:textId="7F348E6D" w:rsidR="00A109F8" w:rsidRPr="00057F13" w:rsidRDefault="00471B7A" w:rsidP="00A109F8">
      <w:pPr>
        <w:spacing w:after="0"/>
        <w:jc w:val="both"/>
        <w:rPr>
          <w:sz w:val="20"/>
          <w:szCs w:val="20"/>
          <w:lang w:eastAsia="zh-CN"/>
        </w:rPr>
      </w:pPr>
      <w:r w:rsidRPr="00BE2B41">
        <w:rPr>
          <w:b/>
          <w:bCs/>
          <w:sz w:val="20"/>
          <w:szCs w:val="20"/>
        </w:rPr>
        <w:t>Mar</w:t>
      </w:r>
      <w:r w:rsidR="00730B43">
        <w:rPr>
          <w:b/>
          <w:bCs/>
          <w:sz w:val="20"/>
          <w:szCs w:val="20"/>
        </w:rPr>
        <w:t>ch</w:t>
      </w:r>
      <w:r w:rsidR="008B3509" w:rsidRPr="00BE2B41">
        <w:rPr>
          <w:b/>
          <w:bCs/>
          <w:sz w:val="20"/>
          <w:szCs w:val="20"/>
        </w:rPr>
        <w:t xml:space="preserve"> </w:t>
      </w:r>
      <w:r w:rsidR="00A109F8" w:rsidRPr="00BE2B41">
        <w:rPr>
          <w:b/>
          <w:bCs/>
          <w:sz w:val="20"/>
          <w:szCs w:val="20"/>
        </w:rPr>
        <w:t>202</w:t>
      </w:r>
      <w:r w:rsidRPr="00BE2B41">
        <w:rPr>
          <w:b/>
          <w:bCs/>
          <w:sz w:val="20"/>
          <w:szCs w:val="20"/>
        </w:rPr>
        <w:t>3</w:t>
      </w:r>
      <w:r w:rsidR="00A109F8" w:rsidRPr="00BE2B41">
        <w:rPr>
          <w:b/>
          <w:bCs/>
          <w:sz w:val="20"/>
          <w:szCs w:val="20"/>
        </w:rPr>
        <w:t xml:space="preserve"> – </w:t>
      </w:r>
      <w:r w:rsidR="006B45F6">
        <w:rPr>
          <w:b/>
          <w:bCs/>
          <w:sz w:val="20"/>
          <w:szCs w:val="20"/>
        </w:rPr>
        <w:t>February</w:t>
      </w:r>
      <w:r w:rsidR="00406C07" w:rsidRPr="00BE2B41">
        <w:rPr>
          <w:b/>
          <w:bCs/>
          <w:sz w:val="20"/>
          <w:szCs w:val="20"/>
        </w:rPr>
        <w:t xml:space="preserve"> </w:t>
      </w:r>
      <w:r w:rsidR="00D63922" w:rsidRPr="00BE2B41">
        <w:rPr>
          <w:b/>
          <w:bCs/>
          <w:sz w:val="20"/>
          <w:szCs w:val="20"/>
        </w:rPr>
        <w:t>202</w:t>
      </w:r>
      <w:r w:rsidR="006B45F6">
        <w:rPr>
          <w:b/>
          <w:bCs/>
          <w:sz w:val="20"/>
          <w:szCs w:val="20"/>
        </w:rPr>
        <w:t>5</w:t>
      </w:r>
      <w:r w:rsidR="00577A4F">
        <w:rPr>
          <w:sz w:val="20"/>
          <w:szCs w:val="20"/>
        </w:rPr>
        <w:t xml:space="preserve"> </w:t>
      </w:r>
      <w:r w:rsidR="00A109F8">
        <w:rPr>
          <w:sz w:val="20"/>
          <w:szCs w:val="20"/>
        </w:rPr>
        <w:t>(</w:t>
      </w:r>
      <w:r w:rsidR="003D6DE0">
        <w:rPr>
          <w:sz w:val="20"/>
          <w:szCs w:val="20"/>
        </w:rPr>
        <w:t>1</w:t>
      </w:r>
      <w:r w:rsidR="00B71E6D">
        <w:rPr>
          <w:rFonts w:cstheme="minorHAnsi"/>
          <w:sz w:val="20"/>
          <w:szCs w:val="20"/>
        </w:rPr>
        <w:t>.8</w:t>
      </w:r>
      <w:r w:rsidR="0082470D" w:rsidRPr="0082470D">
        <w:rPr>
          <w:sz w:val="20"/>
          <w:szCs w:val="20"/>
        </w:rPr>
        <w:t xml:space="preserve"> </w:t>
      </w:r>
      <w:r w:rsidR="001D1D6F">
        <w:rPr>
          <w:sz w:val="20"/>
          <w:szCs w:val="20"/>
        </w:rPr>
        <w:t>Year</w:t>
      </w:r>
      <w:r w:rsidR="00C85DC4">
        <w:rPr>
          <w:sz w:val="20"/>
          <w:szCs w:val="20"/>
        </w:rPr>
        <w:t>s</w:t>
      </w:r>
      <w:r w:rsidR="008A02C5">
        <w:rPr>
          <w:sz w:val="20"/>
          <w:szCs w:val="20"/>
        </w:rPr>
        <w:t>, Full Time</w:t>
      </w:r>
      <w:r w:rsidR="00E6056B">
        <w:rPr>
          <w:sz w:val="20"/>
          <w:szCs w:val="20"/>
        </w:rPr>
        <w:t>)</w:t>
      </w:r>
      <w:r w:rsidR="00577A4F">
        <w:rPr>
          <w:color w:val="808080" w:themeColor="background1" w:themeShade="80"/>
          <w:sz w:val="20"/>
          <w:szCs w:val="20"/>
        </w:rPr>
        <w:t xml:space="preserve"> </w:t>
      </w:r>
      <w:r w:rsidR="006B45F6">
        <w:rPr>
          <w:color w:val="808080" w:themeColor="background1" w:themeShade="80"/>
          <w:sz w:val="20"/>
          <w:szCs w:val="20"/>
        </w:rPr>
        <w:t xml:space="preserve">+ </w:t>
      </w:r>
      <w:r w:rsidR="006B45F6">
        <w:rPr>
          <w:sz w:val="20"/>
          <w:szCs w:val="20"/>
        </w:rPr>
        <w:t>(</w:t>
      </w:r>
      <w:r w:rsidR="006B45F6">
        <w:rPr>
          <w:sz w:val="20"/>
          <w:szCs w:val="20"/>
        </w:rPr>
        <w:t>2</w:t>
      </w:r>
      <w:r w:rsidR="006B45F6" w:rsidRPr="0082470D">
        <w:rPr>
          <w:sz w:val="20"/>
          <w:szCs w:val="20"/>
        </w:rPr>
        <w:t xml:space="preserve"> </w:t>
      </w:r>
      <w:r w:rsidR="006B45F6">
        <w:rPr>
          <w:sz w:val="20"/>
          <w:szCs w:val="20"/>
        </w:rPr>
        <w:t>Months</w:t>
      </w:r>
      <w:r w:rsidR="006B45F6">
        <w:rPr>
          <w:sz w:val="20"/>
          <w:szCs w:val="20"/>
        </w:rPr>
        <w:t xml:space="preserve">, </w:t>
      </w:r>
      <w:r w:rsidR="006B45F6">
        <w:rPr>
          <w:sz w:val="20"/>
          <w:szCs w:val="20"/>
        </w:rPr>
        <w:t>Non-Compete</w:t>
      </w:r>
      <w:r w:rsidR="006B45F6">
        <w:rPr>
          <w:sz w:val="20"/>
          <w:szCs w:val="20"/>
        </w:rPr>
        <w:t>)</w:t>
      </w:r>
      <w:r w:rsidR="006B45F6">
        <w:rPr>
          <w:color w:val="808080" w:themeColor="background1" w:themeShade="80"/>
          <w:sz w:val="20"/>
          <w:szCs w:val="20"/>
        </w:rPr>
        <w:t xml:space="preserve"> </w:t>
      </w:r>
      <w:r w:rsidR="00555498" w:rsidRPr="00CF5141">
        <w:rPr>
          <w:rStyle w:val="Hyperlink"/>
          <w:iCs/>
          <w:color w:val="595959" w:themeColor="text1" w:themeTint="A6"/>
          <w:sz w:val="20"/>
          <w:szCs w:val="20"/>
          <w:u w:val="none"/>
          <w:lang w:eastAsia="zh-CN"/>
        </w:rPr>
        <w:t>|</w:t>
      </w:r>
      <w:r w:rsidR="00555498" w:rsidRPr="00CF5141">
        <w:rPr>
          <w:rStyle w:val="Hyperlink"/>
          <w:iCs/>
          <w:color w:val="808080" w:themeColor="background1" w:themeShade="80"/>
          <w:sz w:val="20"/>
          <w:szCs w:val="20"/>
          <w:u w:val="none"/>
          <w:lang w:eastAsia="zh-CN"/>
        </w:rPr>
        <w:t xml:space="preserve"> </w:t>
      </w:r>
      <w:hyperlink r:id="rId21" w:history="1">
        <w:r w:rsidR="00555498" w:rsidRPr="00CF5141">
          <w:rPr>
            <w:rStyle w:val="Hyperlink"/>
            <w:iCs/>
            <w:color w:val="0070C0"/>
            <w:sz w:val="20"/>
            <w:szCs w:val="20"/>
            <w:u w:val="none"/>
            <w:lang w:eastAsia="zh-CN"/>
          </w:rPr>
          <w:t>Company Website</w:t>
        </w:r>
      </w:hyperlink>
    </w:p>
    <w:p w14:paraId="11F88975" w14:textId="5457D629" w:rsidR="00C53CBE" w:rsidRPr="00123D0C" w:rsidRDefault="003C1BAE" w:rsidP="00123D0C">
      <w:pPr>
        <w:pStyle w:val="Heading2"/>
        <w:spacing w:after="0"/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  <w:lang w:eastAsia="zh-CN"/>
        </w:rPr>
        <w:t>Quant</w:t>
      </w:r>
      <w:r w:rsidR="00763DAD">
        <w:rPr>
          <w:sz w:val="24"/>
          <w:szCs w:val="24"/>
          <w:lang w:eastAsia="zh-CN"/>
        </w:rPr>
        <w:t>itative</w:t>
      </w:r>
      <w:r w:rsidR="00E12568">
        <w:rPr>
          <w:sz w:val="24"/>
          <w:szCs w:val="24"/>
          <w:lang w:eastAsia="zh-CN"/>
        </w:rPr>
        <w:t xml:space="preserve"> </w:t>
      </w:r>
      <w:r w:rsidR="000B6EEE">
        <w:rPr>
          <w:sz w:val="24"/>
          <w:szCs w:val="24"/>
          <w:lang w:eastAsia="zh-CN"/>
        </w:rPr>
        <w:t xml:space="preserve">Trading </w:t>
      </w:r>
      <w:r>
        <w:rPr>
          <w:sz w:val="24"/>
          <w:szCs w:val="24"/>
          <w:lang w:eastAsia="zh-CN"/>
        </w:rPr>
        <w:t>Developer</w:t>
      </w:r>
      <w:r w:rsidR="00D761B1">
        <w:rPr>
          <w:sz w:val="24"/>
          <w:szCs w:val="24"/>
          <w:lang w:eastAsia="zh-CN"/>
        </w:rPr>
        <w:t xml:space="preserve"> </w:t>
      </w:r>
      <w:r w:rsidR="00A109F8" w:rsidRPr="00057F13">
        <w:rPr>
          <w:sz w:val="24"/>
          <w:szCs w:val="24"/>
        </w:rPr>
        <w:t xml:space="preserve">/ </w:t>
      </w:r>
      <w:r w:rsidR="006C78D6">
        <w:rPr>
          <w:rStyle w:val="Emphasis"/>
          <w:sz w:val="24"/>
          <w:szCs w:val="24"/>
        </w:rPr>
        <w:t>Tibra Capital</w:t>
      </w:r>
      <w:r w:rsidR="00EA0AC0">
        <w:rPr>
          <w:rStyle w:val="Emphasis"/>
          <w:sz w:val="24"/>
          <w:szCs w:val="24"/>
        </w:rPr>
        <w:t>,</w:t>
      </w:r>
      <w:r w:rsidR="00612607">
        <w:rPr>
          <w:rStyle w:val="Emphasis"/>
          <w:sz w:val="24"/>
          <w:szCs w:val="24"/>
        </w:rPr>
        <w:t xml:space="preserve"> </w:t>
      </w:r>
      <w:r w:rsidR="00FA58DD">
        <w:rPr>
          <w:rStyle w:val="Emphasis"/>
          <w:sz w:val="24"/>
          <w:szCs w:val="24"/>
        </w:rPr>
        <w:t>Australia</w:t>
      </w:r>
    </w:p>
    <w:p w14:paraId="6FDEDA05" w14:textId="338CAA37" w:rsidR="00271D30" w:rsidRDefault="00271D30" w:rsidP="00D767C3">
      <w:pPr>
        <w:pStyle w:val="ListParagraph"/>
        <w:numPr>
          <w:ilvl w:val="0"/>
          <w:numId w:val="18"/>
        </w:numPr>
        <w:spacing w:after="0"/>
        <w:jc w:val="both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Developed </w:t>
      </w:r>
      <w:r w:rsidR="00E8335B">
        <w:rPr>
          <w:color w:val="auto"/>
          <w:sz w:val="20"/>
          <w:szCs w:val="20"/>
        </w:rPr>
        <w:t xml:space="preserve">frameworks </w:t>
      </w:r>
      <w:r>
        <w:rPr>
          <w:color w:val="auto"/>
          <w:sz w:val="20"/>
          <w:szCs w:val="20"/>
        </w:rPr>
        <w:t xml:space="preserve">to support the </w:t>
      </w:r>
      <w:r w:rsidR="00FE5702">
        <w:rPr>
          <w:color w:val="auto"/>
          <w:sz w:val="20"/>
          <w:szCs w:val="20"/>
        </w:rPr>
        <w:t xml:space="preserve">operation </w:t>
      </w:r>
      <w:r w:rsidR="00DA74B2">
        <w:rPr>
          <w:color w:val="auto"/>
          <w:sz w:val="20"/>
          <w:szCs w:val="20"/>
        </w:rPr>
        <w:t xml:space="preserve">of </w:t>
      </w:r>
      <w:r>
        <w:rPr>
          <w:color w:val="auto"/>
          <w:sz w:val="20"/>
          <w:szCs w:val="20"/>
        </w:rPr>
        <w:t xml:space="preserve">automated trading algorithms for </w:t>
      </w:r>
      <w:r w:rsidR="00C55239">
        <w:rPr>
          <w:color w:val="auto"/>
          <w:sz w:val="20"/>
          <w:szCs w:val="20"/>
        </w:rPr>
        <w:t>investment returns</w:t>
      </w:r>
    </w:p>
    <w:p w14:paraId="535EE38F" w14:textId="37976E2B" w:rsidR="00271D30" w:rsidRDefault="00271D30" w:rsidP="00271D30">
      <w:pPr>
        <w:pStyle w:val="ListParagraph"/>
        <w:numPr>
          <w:ilvl w:val="0"/>
          <w:numId w:val="18"/>
        </w:numPr>
        <w:spacing w:after="0"/>
        <w:jc w:val="both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Adhered to strict </w:t>
      </w:r>
      <w:r w:rsidR="00E83188">
        <w:rPr>
          <w:color w:val="auto"/>
          <w:sz w:val="20"/>
          <w:szCs w:val="20"/>
        </w:rPr>
        <w:t xml:space="preserve">software </w:t>
      </w:r>
      <w:r>
        <w:rPr>
          <w:color w:val="auto"/>
          <w:sz w:val="20"/>
          <w:szCs w:val="20"/>
        </w:rPr>
        <w:t>principles (dev-ops, agile, release lifecycle) through cross-disciplinary teamwork</w:t>
      </w:r>
    </w:p>
    <w:p w14:paraId="16D271E5" w14:textId="53AEB191" w:rsidR="00D767C3" w:rsidRPr="00D767C3" w:rsidRDefault="00D767C3" w:rsidP="00D767C3">
      <w:pPr>
        <w:pStyle w:val="ListParagraph"/>
        <w:numPr>
          <w:ilvl w:val="0"/>
          <w:numId w:val="18"/>
        </w:numPr>
        <w:spacing w:after="0"/>
        <w:jc w:val="both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Deployed an existing high-frequency</w:t>
      </w:r>
      <w:r w:rsidR="00E80CBF">
        <w:rPr>
          <w:color w:val="auto"/>
          <w:sz w:val="20"/>
          <w:szCs w:val="20"/>
        </w:rPr>
        <w:t xml:space="preserve"> making/taking </w:t>
      </w:r>
      <w:r>
        <w:rPr>
          <w:color w:val="auto"/>
          <w:sz w:val="20"/>
          <w:szCs w:val="20"/>
        </w:rPr>
        <w:t xml:space="preserve">strategy on a newly listed </w:t>
      </w:r>
      <w:r w:rsidR="005E4E71">
        <w:rPr>
          <w:color w:val="auto"/>
          <w:sz w:val="20"/>
          <w:szCs w:val="20"/>
        </w:rPr>
        <w:t>d</w:t>
      </w:r>
      <w:r w:rsidR="00540EC7">
        <w:rPr>
          <w:color w:val="auto"/>
          <w:sz w:val="20"/>
          <w:szCs w:val="20"/>
        </w:rPr>
        <w:t>erivative</w:t>
      </w:r>
      <w:r>
        <w:rPr>
          <w:color w:val="auto"/>
          <w:sz w:val="20"/>
          <w:szCs w:val="20"/>
        </w:rPr>
        <w:t xml:space="preserve"> by analysing backtest behaviour and risk against existing instruments/strategies already in production</w:t>
      </w:r>
    </w:p>
    <w:p w14:paraId="5FA46552" w14:textId="6527A2CB" w:rsidR="00185320" w:rsidRPr="00F31102" w:rsidRDefault="00035961" w:rsidP="00F31102">
      <w:pPr>
        <w:pStyle w:val="ListParagraph"/>
        <w:numPr>
          <w:ilvl w:val="0"/>
          <w:numId w:val="18"/>
        </w:numPr>
        <w:spacing w:after="0"/>
        <w:jc w:val="both"/>
        <w:rPr>
          <w:color w:val="auto"/>
          <w:sz w:val="20"/>
          <w:szCs w:val="20"/>
        </w:rPr>
      </w:pPr>
      <w:r w:rsidRPr="00C65475">
        <w:rPr>
          <w:color w:val="auto"/>
          <w:sz w:val="20"/>
          <w:szCs w:val="20"/>
        </w:rPr>
        <w:t xml:space="preserve">Delivered a </w:t>
      </w:r>
      <w:r w:rsidR="0030170F">
        <w:rPr>
          <w:color w:val="auto"/>
          <w:sz w:val="20"/>
          <w:szCs w:val="20"/>
        </w:rPr>
        <w:t xml:space="preserve">new </w:t>
      </w:r>
      <w:r w:rsidR="00123E5D">
        <w:rPr>
          <w:color w:val="auto"/>
          <w:sz w:val="20"/>
          <w:szCs w:val="20"/>
        </w:rPr>
        <w:t xml:space="preserve">mid-to-high frequency </w:t>
      </w:r>
      <w:r w:rsidR="00E80CBF">
        <w:rPr>
          <w:color w:val="auto"/>
          <w:sz w:val="20"/>
          <w:szCs w:val="20"/>
        </w:rPr>
        <w:t xml:space="preserve">index </w:t>
      </w:r>
      <w:r w:rsidR="007269E4">
        <w:rPr>
          <w:color w:val="auto"/>
          <w:sz w:val="20"/>
          <w:szCs w:val="20"/>
        </w:rPr>
        <w:t xml:space="preserve">statistical </w:t>
      </w:r>
      <w:r w:rsidR="00E80CBF">
        <w:rPr>
          <w:color w:val="auto"/>
          <w:sz w:val="20"/>
          <w:szCs w:val="20"/>
        </w:rPr>
        <w:t xml:space="preserve">arbitrage </w:t>
      </w:r>
      <w:r w:rsidRPr="00C65475">
        <w:rPr>
          <w:color w:val="auto"/>
          <w:sz w:val="20"/>
          <w:szCs w:val="20"/>
        </w:rPr>
        <w:t xml:space="preserve">strategy by building the Python </w:t>
      </w:r>
      <w:r>
        <w:rPr>
          <w:color w:val="auto"/>
          <w:sz w:val="20"/>
          <w:szCs w:val="20"/>
        </w:rPr>
        <w:t xml:space="preserve">research, </w:t>
      </w:r>
      <w:r w:rsidRPr="00C65475">
        <w:rPr>
          <w:color w:val="auto"/>
          <w:sz w:val="20"/>
          <w:szCs w:val="20"/>
        </w:rPr>
        <w:t>backtest automation</w:t>
      </w:r>
      <w:r>
        <w:rPr>
          <w:color w:val="auto"/>
          <w:sz w:val="20"/>
          <w:szCs w:val="20"/>
        </w:rPr>
        <w:t>,</w:t>
      </w:r>
      <w:r w:rsidRPr="00C65475">
        <w:rPr>
          <w:color w:val="auto"/>
          <w:sz w:val="20"/>
          <w:szCs w:val="20"/>
        </w:rPr>
        <w:t xml:space="preserve"> post-trade analysis</w:t>
      </w:r>
      <w:r w:rsidR="00EA4958">
        <w:rPr>
          <w:color w:val="auto"/>
          <w:sz w:val="20"/>
          <w:szCs w:val="20"/>
        </w:rPr>
        <w:t xml:space="preserve">, and </w:t>
      </w:r>
      <w:r w:rsidR="004E6A04">
        <w:rPr>
          <w:color w:val="auto"/>
          <w:sz w:val="20"/>
          <w:szCs w:val="20"/>
        </w:rPr>
        <w:t xml:space="preserve">alpha </w:t>
      </w:r>
      <w:r w:rsidR="00EA4958">
        <w:rPr>
          <w:color w:val="auto"/>
          <w:sz w:val="20"/>
          <w:szCs w:val="20"/>
        </w:rPr>
        <w:t>research</w:t>
      </w:r>
      <w:r w:rsidRPr="00C65475">
        <w:rPr>
          <w:color w:val="auto"/>
          <w:sz w:val="20"/>
          <w:szCs w:val="20"/>
        </w:rPr>
        <w:t xml:space="preserve"> framework</w:t>
      </w:r>
      <w:r>
        <w:rPr>
          <w:color w:val="auto"/>
          <w:sz w:val="20"/>
          <w:szCs w:val="20"/>
        </w:rPr>
        <w:t>s</w:t>
      </w:r>
    </w:p>
    <w:p w14:paraId="4EF1F5F7" w14:textId="1894E845" w:rsidR="00C66258" w:rsidRDefault="00C66258" w:rsidP="00A27AE6">
      <w:pPr>
        <w:pStyle w:val="ListParagraph"/>
        <w:numPr>
          <w:ilvl w:val="0"/>
          <w:numId w:val="18"/>
        </w:numPr>
        <w:spacing w:after="0"/>
        <w:jc w:val="both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Improved the </w:t>
      </w:r>
      <w:r w:rsidR="00107A0B">
        <w:rPr>
          <w:color w:val="auto"/>
          <w:sz w:val="20"/>
          <w:szCs w:val="20"/>
        </w:rPr>
        <w:t xml:space="preserve">statistical </w:t>
      </w:r>
      <w:r>
        <w:rPr>
          <w:color w:val="auto"/>
          <w:sz w:val="20"/>
          <w:szCs w:val="20"/>
        </w:rPr>
        <w:t>arb</w:t>
      </w:r>
      <w:r w:rsidR="00107A0B">
        <w:rPr>
          <w:color w:val="auto"/>
          <w:sz w:val="20"/>
          <w:szCs w:val="20"/>
        </w:rPr>
        <w:t>itrage</w:t>
      </w:r>
      <w:r>
        <w:rPr>
          <w:color w:val="auto"/>
          <w:sz w:val="20"/>
          <w:szCs w:val="20"/>
        </w:rPr>
        <w:t xml:space="preserve"> model</w:t>
      </w:r>
      <w:r w:rsidR="00107A0B">
        <w:rPr>
          <w:color w:val="auto"/>
          <w:sz w:val="20"/>
          <w:szCs w:val="20"/>
        </w:rPr>
        <w:t xml:space="preserve"> </w:t>
      </w:r>
      <w:r>
        <w:rPr>
          <w:color w:val="auto"/>
          <w:sz w:val="20"/>
          <w:szCs w:val="20"/>
        </w:rPr>
        <w:t xml:space="preserve">performance by 50% </w:t>
      </w:r>
      <w:r w:rsidR="00DC2CE1">
        <w:rPr>
          <w:color w:val="auto"/>
          <w:sz w:val="20"/>
          <w:szCs w:val="20"/>
        </w:rPr>
        <w:t xml:space="preserve">through </w:t>
      </w:r>
      <w:r>
        <w:rPr>
          <w:color w:val="auto"/>
          <w:sz w:val="20"/>
          <w:szCs w:val="20"/>
        </w:rPr>
        <w:t xml:space="preserve">researching </w:t>
      </w:r>
      <w:r w:rsidR="00DC2CE1">
        <w:rPr>
          <w:color w:val="auto"/>
          <w:sz w:val="20"/>
          <w:szCs w:val="20"/>
        </w:rPr>
        <w:t xml:space="preserve">tick data </w:t>
      </w:r>
      <w:r>
        <w:rPr>
          <w:color w:val="auto"/>
          <w:sz w:val="20"/>
          <w:szCs w:val="20"/>
        </w:rPr>
        <w:t>alphas</w:t>
      </w:r>
    </w:p>
    <w:p w14:paraId="125BE984" w14:textId="745358C5" w:rsidR="00F31102" w:rsidRPr="00A27AE6" w:rsidRDefault="00F31102" w:rsidP="00A27AE6">
      <w:pPr>
        <w:pStyle w:val="ListParagraph"/>
        <w:numPr>
          <w:ilvl w:val="0"/>
          <w:numId w:val="18"/>
        </w:numPr>
        <w:spacing w:after="0"/>
        <w:jc w:val="both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Conducted C++ bug fixes, unit tests, strategy configuration</w:t>
      </w:r>
      <w:r w:rsidR="008F2AFA">
        <w:rPr>
          <w:color w:val="auto"/>
          <w:sz w:val="20"/>
          <w:szCs w:val="20"/>
        </w:rPr>
        <w:t xml:space="preserve"> implementation</w:t>
      </w:r>
      <w:r>
        <w:rPr>
          <w:color w:val="auto"/>
          <w:sz w:val="20"/>
          <w:szCs w:val="20"/>
        </w:rPr>
        <w:t>, and code reviews</w:t>
      </w:r>
    </w:p>
    <w:p w14:paraId="2EA48D21" w14:textId="77777777" w:rsidR="003C069B" w:rsidRPr="0076400B" w:rsidRDefault="003C069B" w:rsidP="0076400B">
      <w:pPr>
        <w:spacing w:after="0"/>
        <w:jc w:val="both"/>
        <w:rPr>
          <w:color w:val="auto"/>
          <w:sz w:val="20"/>
          <w:szCs w:val="20"/>
        </w:rPr>
      </w:pPr>
    </w:p>
    <w:p w14:paraId="15A22286" w14:textId="4560B110" w:rsidR="00FE49BA" w:rsidRPr="00FA2A3C" w:rsidRDefault="00A829A2" w:rsidP="00FE49BA">
      <w:pPr>
        <w:spacing w:after="0"/>
        <w:jc w:val="both"/>
        <w:rPr>
          <w:color w:val="0070C0"/>
          <w:sz w:val="20"/>
          <w:szCs w:val="20"/>
          <w:lang w:eastAsia="zh-CN"/>
        </w:rPr>
      </w:pPr>
      <w:r>
        <w:rPr>
          <w:b/>
          <w:bCs/>
          <w:sz w:val="20"/>
          <w:szCs w:val="20"/>
        </w:rPr>
        <w:t>March</w:t>
      </w:r>
      <w:r w:rsidR="00EC2C86" w:rsidRPr="00BE2B41">
        <w:rPr>
          <w:b/>
          <w:bCs/>
          <w:sz w:val="20"/>
          <w:szCs w:val="20"/>
        </w:rPr>
        <w:t xml:space="preserve"> </w:t>
      </w:r>
      <w:r w:rsidR="00505585" w:rsidRPr="00BE2B41">
        <w:rPr>
          <w:b/>
          <w:bCs/>
          <w:sz w:val="20"/>
          <w:szCs w:val="20"/>
        </w:rPr>
        <w:t xml:space="preserve">2022 – </w:t>
      </w:r>
      <w:r w:rsidR="0002529E" w:rsidRPr="00BE2B41">
        <w:rPr>
          <w:b/>
          <w:bCs/>
          <w:sz w:val="20"/>
          <w:szCs w:val="20"/>
        </w:rPr>
        <w:t>Feb</w:t>
      </w:r>
      <w:r w:rsidR="00730B43">
        <w:rPr>
          <w:b/>
          <w:bCs/>
          <w:sz w:val="20"/>
          <w:szCs w:val="20"/>
        </w:rPr>
        <w:t>ruary</w:t>
      </w:r>
      <w:r w:rsidR="00EC2C86" w:rsidRPr="00BE2B41">
        <w:rPr>
          <w:b/>
          <w:bCs/>
          <w:sz w:val="20"/>
          <w:szCs w:val="20"/>
        </w:rPr>
        <w:t xml:space="preserve"> </w:t>
      </w:r>
      <w:r w:rsidR="00505585" w:rsidRPr="00BE2B41">
        <w:rPr>
          <w:b/>
          <w:bCs/>
          <w:sz w:val="20"/>
          <w:szCs w:val="20"/>
        </w:rPr>
        <w:t>2023</w:t>
      </w:r>
      <w:r w:rsidR="00505585">
        <w:rPr>
          <w:sz w:val="20"/>
          <w:szCs w:val="20"/>
        </w:rPr>
        <w:t xml:space="preserve"> (1 Year</w:t>
      </w:r>
      <w:r w:rsidR="00914C1E">
        <w:rPr>
          <w:sz w:val="20"/>
          <w:szCs w:val="20"/>
        </w:rPr>
        <w:t xml:space="preserve"> </w:t>
      </w:r>
      <w:r w:rsidR="00914C1E">
        <w:rPr>
          <w:sz w:val="20"/>
          <w:szCs w:val="20"/>
        </w:rPr>
        <w:t>Fixed Term</w:t>
      </w:r>
      <w:r w:rsidR="00BF5D03">
        <w:rPr>
          <w:sz w:val="20"/>
          <w:szCs w:val="20"/>
        </w:rPr>
        <w:t>,</w:t>
      </w:r>
      <w:r w:rsidR="00320560">
        <w:rPr>
          <w:sz w:val="20"/>
          <w:szCs w:val="20"/>
        </w:rPr>
        <w:t xml:space="preserve"> </w:t>
      </w:r>
      <w:r w:rsidR="00A25C91">
        <w:rPr>
          <w:sz w:val="20"/>
          <w:szCs w:val="20"/>
        </w:rPr>
        <w:t>Full Time</w:t>
      </w:r>
      <w:r w:rsidR="00505585">
        <w:rPr>
          <w:sz w:val="20"/>
          <w:szCs w:val="20"/>
        </w:rPr>
        <w:t>)</w:t>
      </w:r>
      <w:bookmarkEnd w:id="1"/>
      <w:r w:rsidR="007019E3" w:rsidRPr="00CF5141">
        <w:rPr>
          <w:color w:val="808080" w:themeColor="background1" w:themeShade="80"/>
          <w:sz w:val="20"/>
          <w:szCs w:val="20"/>
        </w:rPr>
        <w:t xml:space="preserve"> </w:t>
      </w:r>
      <w:r w:rsidR="00CF5141" w:rsidRPr="00CF5141">
        <w:rPr>
          <w:rStyle w:val="Hyperlink"/>
          <w:iCs/>
          <w:color w:val="595959" w:themeColor="text1" w:themeTint="A6"/>
          <w:sz w:val="20"/>
          <w:szCs w:val="20"/>
          <w:u w:val="none"/>
          <w:lang w:eastAsia="zh-CN"/>
        </w:rPr>
        <w:t>|</w:t>
      </w:r>
      <w:r w:rsidR="00CF5141" w:rsidRPr="00CF5141">
        <w:rPr>
          <w:rStyle w:val="Hyperlink"/>
          <w:iCs/>
          <w:color w:val="808080" w:themeColor="background1" w:themeShade="80"/>
          <w:sz w:val="20"/>
          <w:szCs w:val="20"/>
          <w:u w:val="none"/>
          <w:lang w:eastAsia="zh-CN"/>
        </w:rPr>
        <w:t xml:space="preserve"> </w:t>
      </w:r>
      <w:hyperlink r:id="rId22" w:history="1">
        <w:r w:rsidR="00CF5141" w:rsidRPr="00CF5141">
          <w:rPr>
            <w:rStyle w:val="Hyperlink"/>
            <w:iCs/>
            <w:color w:val="0070C0"/>
            <w:sz w:val="20"/>
            <w:szCs w:val="20"/>
            <w:u w:val="none"/>
            <w:lang w:eastAsia="zh-CN"/>
          </w:rPr>
          <w:t>Company Website</w:t>
        </w:r>
      </w:hyperlink>
      <w:r w:rsidR="00CF5141">
        <w:rPr>
          <w:rStyle w:val="Hyperlink"/>
          <w:iCs/>
          <w:color w:val="0070C0"/>
          <w:sz w:val="20"/>
          <w:szCs w:val="20"/>
          <w:u w:val="none"/>
          <w:lang w:eastAsia="zh-CN"/>
        </w:rPr>
        <w:t xml:space="preserve"> </w:t>
      </w:r>
      <w:r w:rsidR="007019E3">
        <w:rPr>
          <w:sz w:val="20"/>
          <w:szCs w:val="20"/>
        </w:rPr>
        <w:t xml:space="preserve">| </w:t>
      </w:r>
      <w:hyperlink r:id="rId23" w:history="1">
        <w:r w:rsidR="007019E3" w:rsidRPr="0060597F">
          <w:rPr>
            <w:rStyle w:val="Hyperlink"/>
            <w:iCs/>
            <w:color w:val="0070C0"/>
            <w:sz w:val="20"/>
            <w:szCs w:val="20"/>
            <w:u w:val="none"/>
            <w:lang w:eastAsia="zh-CN"/>
          </w:rPr>
          <w:t>GitHub</w:t>
        </w:r>
        <w:r w:rsidR="002106F0" w:rsidRPr="0060597F">
          <w:rPr>
            <w:rStyle w:val="Hyperlink"/>
            <w:iCs/>
            <w:color w:val="0070C0"/>
            <w:sz w:val="20"/>
            <w:szCs w:val="20"/>
            <w:u w:val="none"/>
            <w:lang w:eastAsia="zh-CN"/>
          </w:rPr>
          <w:t xml:space="preserve"> </w:t>
        </w:r>
        <w:r w:rsidR="00014A44">
          <w:rPr>
            <w:rStyle w:val="Hyperlink"/>
            <w:iCs/>
            <w:color w:val="0070C0"/>
            <w:sz w:val="20"/>
            <w:szCs w:val="20"/>
            <w:u w:val="none"/>
            <w:lang w:eastAsia="zh-CN"/>
          </w:rPr>
          <w:t>Repo</w:t>
        </w:r>
      </w:hyperlink>
      <w:r w:rsidR="00CF5141">
        <w:rPr>
          <w:rStyle w:val="Hyperlink"/>
          <w:iCs/>
          <w:color w:val="0070C0"/>
          <w:sz w:val="20"/>
          <w:szCs w:val="20"/>
          <w:u w:val="none"/>
          <w:lang w:eastAsia="zh-CN"/>
        </w:rPr>
        <w:t xml:space="preserve"> </w:t>
      </w:r>
    </w:p>
    <w:p w14:paraId="08132EAC" w14:textId="7D5D935B" w:rsidR="00FE49BA" w:rsidRPr="00057F13" w:rsidRDefault="007F4242" w:rsidP="00FE49BA">
      <w:pPr>
        <w:pStyle w:val="Heading2"/>
        <w:spacing w:after="0"/>
        <w:jc w:val="both"/>
        <w:rPr>
          <w:sz w:val="24"/>
          <w:szCs w:val="24"/>
        </w:rPr>
      </w:pPr>
      <w:bookmarkStart w:id="3" w:name="_Hlk106630199"/>
      <w:bookmarkEnd w:id="2"/>
      <w:r>
        <w:rPr>
          <w:sz w:val="24"/>
          <w:szCs w:val="24"/>
          <w:lang w:eastAsia="zh-CN"/>
        </w:rPr>
        <w:t xml:space="preserve">Machine Learning </w:t>
      </w:r>
      <w:r w:rsidR="002E01A4">
        <w:rPr>
          <w:sz w:val="24"/>
          <w:szCs w:val="24"/>
          <w:lang w:eastAsia="zh-CN"/>
        </w:rPr>
        <w:t>Post</w:t>
      </w:r>
      <w:r w:rsidR="00BF30C9">
        <w:rPr>
          <w:sz w:val="24"/>
          <w:szCs w:val="24"/>
          <w:lang w:eastAsia="zh-CN"/>
        </w:rPr>
        <w:t>-</w:t>
      </w:r>
      <w:r w:rsidR="002E01A4">
        <w:rPr>
          <w:sz w:val="24"/>
          <w:szCs w:val="24"/>
          <w:lang w:eastAsia="zh-CN"/>
        </w:rPr>
        <w:t>Doc</w:t>
      </w:r>
      <w:r w:rsidR="00FE49BA" w:rsidRPr="00057F13">
        <w:rPr>
          <w:sz w:val="24"/>
          <w:szCs w:val="24"/>
          <w:lang w:eastAsia="zh-CN"/>
        </w:rPr>
        <w:t xml:space="preserve"> </w:t>
      </w:r>
      <w:bookmarkEnd w:id="3"/>
      <w:r w:rsidR="00FE49BA" w:rsidRPr="00057F13">
        <w:rPr>
          <w:sz w:val="24"/>
          <w:szCs w:val="24"/>
        </w:rPr>
        <w:t xml:space="preserve">/ </w:t>
      </w:r>
      <w:r w:rsidR="00C0317A">
        <w:rPr>
          <w:rStyle w:val="Emphasis"/>
          <w:sz w:val="24"/>
          <w:szCs w:val="24"/>
        </w:rPr>
        <w:t>U</w:t>
      </w:r>
      <w:r w:rsidR="00C0317A" w:rsidRPr="00057F13">
        <w:rPr>
          <w:rStyle w:val="Emphasis"/>
          <w:sz w:val="24"/>
          <w:szCs w:val="24"/>
        </w:rPr>
        <w:t>niversity of Oxford</w:t>
      </w:r>
      <w:r w:rsidR="00243F71">
        <w:rPr>
          <w:rStyle w:val="Emphasis"/>
          <w:sz w:val="24"/>
          <w:szCs w:val="24"/>
        </w:rPr>
        <w:t>,</w:t>
      </w:r>
      <w:r w:rsidR="00C14EFD">
        <w:rPr>
          <w:rStyle w:val="Emphasis"/>
          <w:sz w:val="24"/>
          <w:szCs w:val="24"/>
        </w:rPr>
        <w:t xml:space="preserve"> U</w:t>
      </w:r>
      <w:r w:rsidR="00875750">
        <w:rPr>
          <w:rStyle w:val="Emphasis"/>
          <w:sz w:val="24"/>
          <w:szCs w:val="24"/>
        </w:rPr>
        <w:t>nited Kingdom</w:t>
      </w:r>
    </w:p>
    <w:p w14:paraId="0B99ED0C" w14:textId="63E8FAA6" w:rsidR="00D84FB2" w:rsidRDefault="00D84FB2" w:rsidP="007047CD">
      <w:pPr>
        <w:pStyle w:val="ListParagraph"/>
        <w:numPr>
          <w:ilvl w:val="0"/>
          <w:numId w:val="18"/>
        </w:numPr>
        <w:spacing w:after="0"/>
        <w:jc w:val="both"/>
        <w:rPr>
          <w:iCs/>
          <w:color w:val="auto"/>
          <w:sz w:val="20"/>
          <w:szCs w:val="20"/>
          <w:lang w:eastAsia="zh-CN"/>
        </w:rPr>
      </w:pPr>
      <w:r>
        <w:rPr>
          <w:iCs/>
          <w:color w:val="auto"/>
          <w:sz w:val="20"/>
          <w:szCs w:val="20"/>
          <w:lang w:eastAsia="zh-CN"/>
        </w:rPr>
        <w:t xml:space="preserve">Built an analytical framework </w:t>
      </w:r>
      <w:r w:rsidR="007F2908">
        <w:rPr>
          <w:iCs/>
          <w:color w:val="auto"/>
          <w:sz w:val="20"/>
          <w:szCs w:val="20"/>
          <w:lang w:eastAsia="zh-CN"/>
        </w:rPr>
        <w:t>to</w:t>
      </w:r>
      <w:r w:rsidR="00B179EA">
        <w:rPr>
          <w:iCs/>
          <w:color w:val="auto"/>
          <w:sz w:val="20"/>
          <w:szCs w:val="20"/>
          <w:lang w:eastAsia="zh-CN"/>
        </w:rPr>
        <w:t xml:space="preserve"> </w:t>
      </w:r>
      <w:r>
        <w:rPr>
          <w:iCs/>
          <w:color w:val="auto"/>
          <w:sz w:val="20"/>
          <w:szCs w:val="20"/>
          <w:lang w:eastAsia="zh-CN"/>
        </w:rPr>
        <w:t>model cardiovascular patient data on the world’s largest medical database</w:t>
      </w:r>
      <w:r w:rsidR="00344B6A">
        <w:rPr>
          <w:iCs/>
          <w:color w:val="auto"/>
          <w:sz w:val="20"/>
          <w:szCs w:val="20"/>
          <w:lang w:eastAsia="zh-CN"/>
        </w:rPr>
        <w:t xml:space="preserve">, </w:t>
      </w:r>
      <w:r w:rsidR="00CC5B56">
        <w:rPr>
          <w:iCs/>
          <w:color w:val="auto"/>
          <w:sz w:val="20"/>
          <w:szCs w:val="20"/>
          <w:lang w:eastAsia="zh-CN"/>
        </w:rPr>
        <w:t xml:space="preserve">working alongside </w:t>
      </w:r>
      <w:r w:rsidR="00E23052">
        <w:rPr>
          <w:iCs/>
          <w:color w:val="auto"/>
          <w:sz w:val="20"/>
          <w:szCs w:val="20"/>
          <w:lang w:eastAsia="zh-CN"/>
        </w:rPr>
        <w:t xml:space="preserve">health professionals in a </w:t>
      </w:r>
      <w:r w:rsidR="00B11ED1">
        <w:rPr>
          <w:iCs/>
          <w:color w:val="auto"/>
          <w:sz w:val="20"/>
          <w:szCs w:val="20"/>
          <w:lang w:eastAsia="zh-CN"/>
        </w:rPr>
        <w:t xml:space="preserve">multi-disciplinary </w:t>
      </w:r>
      <w:r w:rsidR="00880F50">
        <w:rPr>
          <w:iCs/>
          <w:color w:val="auto"/>
          <w:sz w:val="20"/>
          <w:szCs w:val="20"/>
          <w:lang w:eastAsia="zh-CN"/>
        </w:rPr>
        <w:t xml:space="preserve">setting </w:t>
      </w:r>
      <w:r w:rsidR="00E23052">
        <w:rPr>
          <w:iCs/>
          <w:color w:val="auto"/>
          <w:sz w:val="20"/>
          <w:szCs w:val="20"/>
          <w:lang w:eastAsia="zh-CN"/>
        </w:rPr>
        <w:t>(Oxford University Hospitals)</w:t>
      </w:r>
    </w:p>
    <w:p w14:paraId="7B63420B" w14:textId="0CD8FC44" w:rsidR="007F0B93" w:rsidRDefault="007F0B93" w:rsidP="00765BA6">
      <w:pPr>
        <w:pStyle w:val="ListParagraph"/>
        <w:numPr>
          <w:ilvl w:val="0"/>
          <w:numId w:val="18"/>
        </w:numPr>
        <w:spacing w:after="0"/>
        <w:jc w:val="both"/>
        <w:rPr>
          <w:iCs/>
          <w:color w:val="auto"/>
          <w:sz w:val="20"/>
          <w:szCs w:val="20"/>
          <w:lang w:eastAsia="zh-CN"/>
        </w:rPr>
      </w:pPr>
      <w:r>
        <w:rPr>
          <w:iCs/>
          <w:color w:val="auto"/>
          <w:sz w:val="20"/>
          <w:szCs w:val="20"/>
          <w:lang w:eastAsia="zh-CN"/>
        </w:rPr>
        <w:t xml:space="preserve">Delivered a </w:t>
      </w:r>
      <w:r w:rsidR="009A1C12">
        <w:rPr>
          <w:iCs/>
          <w:color w:val="auto"/>
          <w:sz w:val="20"/>
          <w:szCs w:val="20"/>
          <w:lang w:eastAsia="zh-CN"/>
        </w:rPr>
        <w:t xml:space="preserve">combined statistical and </w:t>
      </w:r>
      <w:r>
        <w:rPr>
          <w:iCs/>
          <w:color w:val="auto"/>
          <w:sz w:val="20"/>
          <w:szCs w:val="20"/>
          <w:lang w:eastAsia="zh-CN"/>
        </w:rPr>
        <w:t>machine learning</w:t>
      </w:r>
      <w:r w:rsidR="00CD3ACD">
        <w:rPr>
          <w:iCs/>
          <w:color w:val="auto"/>
          <w:sz w:val="20"/>
          <w:szCs w:val="20"/>
          <w:lang w:eastAsia="zh-CN"/>
        </w:rPr>
        <w:t xml:space="preserve"> </w:t>
      </w:r>
      <w:r>
        <w:rPr>
          <w:iCs/>
          <w:color w:val="auto"/>
          <w:sz w:val="20"/>
          <w:szCs w:val="20"/>
          <w:lang w:eastAsia="zh-CN"/>
        </w:rPr>
        <w:t xml:space="preserve">model which classified patients into different disease-development </w:t>
      </w:r>
      <w:r w:rsidR="00102341">
        <w:rPr>
          <w:iCs/>
          <w:color w:val="auto"/>
          <w:sz w:val="20"/>
          <w:szCs w:val="20"/>
          <w:lang w:eastAsia="zh-CN"/>
        </w:rPr>
        <w:t xml:space="preserve">pathways </w:t>
      </w:r>
      <w:r w:rsidR="00B54F7D">
        <w:rPr>
          <w:iCs/>
          <w:color w:val="auto"/>
          <w:sz w:val="20"/>
          <w:szCs w:val="20"/>
          <w:lang w:eastAsia="zh-CN"/>
        </w:rPr>
        <w:t>to</w:t>
      </w:r>
      <w:r>
        <w:rPr>
          <w:iCs/>
          <w:color w:val="auto"/>
          <w:sz w:val="20"/>
          <w:szCs w:val="20"/>
          <w:lang w:eastAsia="zh-CN"/>
        </w:rPr>
        <w:t xml:space="preserve"> personalise</w:t>
      </w:r>
      <w:r w:rsidR="00B54F7D">
        <w:rPr>
          <w:iCs/>
          <w:color w:val="auto"/>
          <w:sz w:val="20"/>
          <w:szCs w:val="20"/>
          <w:lang w:eastAsia="zh-CN"/>
        </w:rPr>
        <w:t xml:space="preserve"> treatment</w:t>
      </w:r>
      <w:r>
        <w:rPr>
          <w:iCs/>
          <w:color w:val="auto"/>
          <w:sz w:val="20"/>
          <w:szCs w:val="20"/>
          <w:lang w:eastAsia="zh-CN"/>
        </w:rPr>
        <w:t xml:space="preserve">, the model is currently </w:t>
      </w:r>
      <w:r w:rsidR="00197D87">
        <w:rPr>
          <w:iCs/>
          <w:color w:val="auto"/>
          <w:sz w:val="20"/>
          <w:szCs w:val="20"/>
          <w:lang w:eastAsia="zh-CN"/>
        </w:rPr>
        <w:t>in</w:t>
      </w:r>
      <w:r>
        <w:rPr>
          <w:iCs/>
          <w:color w:val="auto"/>
          <w:sz w:val="20"/>
          <w:szCs w:val="20"/>
          <w:lang w:eastAsia="zh-CN"/>
        </w:rPr>
        <w:t xml:space="preserve"> clinical </w:t>
      </w:r>
      <w:r w:rsidR="00197D87">
        <w:rPr>
          <w:iCs/>
          <w:color w:val="auto"/>
          <w:sz w:val="20"/>
          <w:szCs w:val="20"/>
          <w:lang w:eastAsia="zh-CN"/>
        </w:rPr>
        <w:t>trial</w:t>
      </w:r>
    </w:p>
    <w:p w14:paraId="5845CD6A" w14:textId="727D9C21" w:rsidR="007F04E9" w:rsidRPr="00A768A0" w:rsidRDefault="00A768A0" w:rsidP="00A768A0">
      <w:pPr>
        <w:pStyle w:val="ListParagraph"/>
        <w:numPr>
          <w:ilvl w:val="0"/>
          <w:numId w:val="18"/>
        </w:numPr>
        <w:spacing w:after="0"/>
        <w:jc w:val="both"/>
        <w:rPr>
          <w:iCs/>
          <w:color w:val="auto"/>
          <w:sz w:val="20"/>
          <w:szCs w:val="20"/>
          <w:lang w:eastAsia="zh-CN"/>
        </w:rPr>
      </w:pPr>
      <w:r>
        <w:rPr>
          <w:iCs/>
          <w:color w:val="auto"/>
          <w:sz w:val="20"/>
          <w:szCs w:val="20"/>
          <w:lang w:eastAsia="zh-CN"/>
        </w:rPr>
        <w:t>C</w:t>
      </w:r>
      <w:r w:rsidR="00F4764B">
        <w:rPr>
          <w:iCs/>
          <w:color w:val="auto"/>
          <w:sz w:val="20"/>
          <w:szCs w:val="20"/>
          <w:lang w:eastAsia="zh-CN"/>
        </w:rPr>
        <w:t>onduct</w:t>
      </w:r>
      <w:r>
        <w:rPr>
          <w:iCs/>
          <w:color w:val="auto"/>
          <w:sz w:val="20"/>
          <w:szCs w:val="20"/>
          <w:lang w:eastAsia="zh-CN"/>
        </w:rPr>
        <w:t>ed</w:t>
      </w:r>
      <w:r w:rsidR="00F4764B">
        <w:rPr>
          <w:iCs/>
          <w:color w:val="auto"/>
          <w:sz w:val="20"/>
          <w:szCs w:val="20"/>
          <w:lang w:eastAsia="zh-CN"/>
        </w:rPr>
        <w:t xml:space="preserve"> </w:t>
      </w:r>
      <w:r w:rsidR="00F4764B" w:rsidRPr="00B962D9">
        <w:rPr>
          <w:iCs/>
          <w:color w:val="auto"/>
          <w:sz w:val="20"/>
          <w:szCs w:val="20"/>
          <w:lang w:eastAsia="zh-CN"/>
        </w:rPr>
        <w:t xml:space="preserve">big-data ETL on </w:t>
      </w:r>
      <w:r w:rsidR="00F4764B">
        <w:rPr>
          <w:iCs/>
          <w:color w:val="auto"/>
          <w:sz w:val="20"/>
          <w:szCs w:val="20"/>
          <w:lang w:eastAsia="zh-CN"/>
        </w:rPr>
        <w:t xml:space="preserve">AWS </w:t>
      </w:r>
      <w:r w:rsidR="00F4764B" w:rsidRPr="00B962D9">
        <w:rPr>
          <w:iCs/>
          <w:color w:val="auto"/>
          <w:sz w:val="20"/>
          <w:szCs w:val="20"/>
          <w:lang w:eastAsia="zh-CN"/>
        </w:rPr>
        <w:t>with Apache Spar</w:t>
      </w:r>
      <w:r>
        <w:rPr>
          <w:iCs/>
          <w:color w:val="auto"/>
          <w:sz w:val="20"/>
          <w:szCs w:val="20"/>
          <w:lang w:eastAsia="zh-CN"/>
        </w:rPr>
        <w:t xml:space="preserve">k to deliver </w:t>
      </w:r>
      <w:r w:rsidR="000741BA">
        <w:rPr>
          <w:iCs/>
          <w:color w:val="auto"/>
          <w:sz w:val="20"/>
          <w:szCs w:val="20"/>
          <w:lang w:eastAsia="zh-CN"/>
        </w:rPr>
        <w:t>i</w:t>
      </w:r>
      <w:r w:rsidR="00864112">
        <w:rPr>
          <w:iCs/>
          <w:color w:val="auto"/>
          <w:sz w:val="20"/>
          <w:szCs w:val="20"/>
          <w:lang w:eastAsia="zh-CN"/>
        </w:rPr>
        <w:t xml:space="preserve">nteractive </w:t>
      </w:r>
      <w:r w:rsidR="00F4764B" w:rsidRPr="00A768A0">
        <w:rPr>
          <w:iCs/>
          <w:color w:val="auto"/>
          <w:sz w:val="20"/>
          <w:szCs w:val="20"/>
          <w:lang w:eastAsia="zh-CN"/>
        </w:rPr>
        <w:t>analysis and visualizations (R-Shiny, Jupyter</w:t>
      </w:r>
      <w:r w:rsidR="002A3E14">
        <w:rPr>
          <w:iCs/>
          <w:color w:val="auto"/>
          <w:sz w:val="20"/>
          <w:szCs w:val="20"/>
          <w:lang w:eastAsia="zh-CN"/>
        </w:rPr>
        <w:t xml:space="preserve"> Notebooks</w:t>
      </w:r>
      <w:r w:rsidR="00F4764B" w:rsidRPr="00A768A0">
        <w:rPr>
          <w:iCs/>
          <w:color w:val="auto"/>
          <w:sz w:val="20"/>
          <w:szCs w:val="20"/>
          <w:lang w:eastAsia="zh-CN"/>
        </w:rPr>
        <w:t>)</w:t>
      </w:r>
      <w:bookmarkStart w:id="4" w:name="_Hlk121693005"/>
      <w:bookmarkStart w:id="5" w:name="_Hlk125675696"/>
      <w:bookmarkStart w:id="6" w:name="_Hlk113190984"/>
      <w:bookmarkStart w:id="7" w:name="_Hlk114601805"/>
      <w:r w:rsidR="002A3E14">
        <w:rPr>
          <w:iCs/>
          <w:color w:val="auto"/>
          <w:sz w:val="20"/>
          <w:szCs w:val="20"/>
          <w:lang w:eastAsia="zh-CN"/>
        </w:rPr>
        <w:t xml:space="preserve"> </w:t>
      </w:r>
      <w:r w:rsidR="00C74A76">
        <w:rPr>
          <w:iCs/>
          <w:color w:val="auto"/>
          <w:sz w:val="20"/>
          <w:szCs w:val="20"/>
          <w:lang w:eastAsia="zh-CN"/>
        </w:rPr>
        <w:t>for</w:t>
      </w:r>
      <w:r w:rsidR="002A3E14">
        <w:rPr>
          <w:iCs/>
          <w:color w:val="auto"/>
          <w:sz w:val="20"/>
          <w:szCs w:val="20"/>
          <w:lang w:eastAsia="zh-CN"/>
        </w:rPr>
        <w:t xml:space="preserve"> </w:t>
      </w:r>
      <w:r w:rsidR="00310F15">
        <w:rPr>
          <w:iCs/>
          <w:color w:val="auto"/>
          <w:sz w:val="20"/>
          <w:szCs w:val="20"/>
          <w:lang w:eastAsia="zh-CN"/>
        </w:rPr>
        <w:t>non-technical users</w:t>
      </w:r>
      <w:r w:rsidR="00792FF6">
        <w:rPr>
          <w:iCs/>
          <w:color w:val="auto"/>
          <w:sz w:val="20"/>
          <w:szCs w:val="20"/>
          <w:lang w:eastAsia="zh-CN"/>
        </w:rPr>
        <w:t xml:space="preserve"> (cardiologists)</w:t>
      </w:r>
      <w:r w:rsidR="00310F15">
        <w:rPr>
          <w:iCs/>
          <w:color w:val="auto"/>
          <w:sz w:val="20"/>
          <w:szCs w:val="20"/>
          <w:lang w:eastAsia="zh-CN"/>
        </w:rPr>
        <w:t xml:space="preserve"> </w:t>
      </w:r>
      <w:r w:rsidR="002A3E14">
        <w:rPr>
          <w:iCs/>
          <w:color w:val="auto"/>
          <w:sz w:val="20"/>
          <w:szCs w:val="20"/>
          <w:lang w:eastAsia="zh-CN"/>
        </w:rPr>
        <w:t>to improve their understanding of disease patterns</w:t>
      </w:r>
    </w:p>
    <w:bookmarkEnd w:id="4"/>
    <w:bookmarkEnd w:id="5"/>
    <w:p w14:paraId="7B8E93A1" w14:textId="78528872" w:rsidR="0064300B" w:rsidRPr="00715379" w:rsidRDefault="00715379" w:rsidP="00715379">
      <w:pPr>
        <w:pStyle w:val="ListParagraph"/>
        <w:numPr>
          <w:ilvl w:val="0"/>
          <w:numId w:val="18"/>
        </w:numPr>
        <w:spacing w:after="0"/>
        <w:jc w:val="both"/>
        <w:rPr>
          <w:iCs/>
          <w:color w:val="auto"/>
          <w:sz w:val="20"/>
          <w:szCs w:val="20"/>
          <w:lang w:eastAsia="zh-CN"/>
        </w:rPr>
      </w:pPr>
      <w:r>
        <w:rPr>
          <w:iCs/>
          <w:color w:val="auto"/>
          <w:sz w:val="20"/>
          <w:szCs w:val="20"/>
          <w:lang w:eastAsia="zh-CN"/>
        </w:rPr>
        <w:t xml:space="preserve">Set up a robust model development </w:t>
      </w:r>
      <w:r w:rsidR="0027794E">
        <w:rPr>
          <w:iCs/>
          <w:color w:val="auto"/>
          <w:sz w:val="20"/>
          <w:szCs w:val="20"/>
          <w:lang w:eastAsia="zh-CN"/>
        </w:rPr>
        <w:t>fram</w:t>
      </w:r>
      <w:r w:rsidR="003D54C8">
        <w:rPr>
          <w:iCs/>
          <w:color w:val="auto"/>
          <w:sz w:val="20"/>
          <w:szCs w:val="20"/>
          <w:lang w:eastAsia="zh-CN"/>
        </w:rPr>
        <w:t>e</w:t>
      </w:r>
      <w:r w:rsidR="0027794E">
        <w:rPr>
          <w:iCs/>
          <w:color w:val="auto"/>
          <w:sz w:val="20"/>
          <w:szCs w:val="20"/>
          <w:lang w:eastAsia="zh-CN"/>
        </w:rPr>
        <w:t xml:space="preserve">work and codebase </w:t>
      </w:r>
      <w:r w:rsidR="0064300B" w:rsidRPr="00715379">
        <w:rPr>
          <w:iCs/>
          <w:color w:val="auto"/>
          <w:sz w:val="20"/>
          <w:szCs w:val="20"/>
          <w:lang w:eastAsia="zh-CN"/>
        </w:rPr>
        <w:t>using ML-Ops to automate</w:t>
      </w:r>
      <w:r w:rsidR="00045E24" w:rsidRPr="00715379">
        <w:rPr>
          <w:iCs/>
          <w:color w:val="auto"/>
          <w:sz w:val="20"/>
          <w:szCs w:val="20"/>
          <w:lang w:eastAsia="zh-CN"/>
        </w:rPr>
        <w:t xml:space="preserve"> </w:t>
      </w:r>
      <w:r w:rsidR="0064300B" w:rsidRPr="00715379">
        <w:rPr>
          <w:iCs/>
          <w:color w:val="auto"/>
          <w:sz w:val="20"/>
          <w:szCs w:val="20"/>
          <w:lang w:eastAsia="zh-CN"/>
        </w:rPr>
        <w:t>model</w:t>
      </w:r>
      <w:r w:rsidR="00255E71" w:rsidRPr="00715379">
        <w:rPr>
          <w:iCs/>
          <w:color w:val="auto"/>
          <w:sz w:val="20"/>
          <w:szCs w:val="20"/>
          <w:lang w:eastAsia="zh-CN"/>
        </w:rPr>
        <w:t xml:space="preserve"> training/</w:t>
      </w:r>
      <w:r w:rsidR="007E5AFD" w:rsidRPr="00715379">
        <w:rPr>
          <w:iCs/>
          <w:color w:val="auto"/>
          <w:sz w:val="20"/>
          <w:szCs w:val="20"/>
          <w:lang w:eastAsia="zh-CN"/>
        </w:rPr>
        <w:t>validation</w:t>
      </w:r>
      <w:r w:rsidR="006C64E8" w:rsidRPr="00715379">
        <w:rPr>
          <w:iCs/>
          <w:color w:val="auto"/>
          <w:sz w:val="20"/>
          <w:szCs w:val="20"/>
          <w:lang w:eastAsia="zh-CN"/>
        </w:rPr>
        <w:t xml:space="preserve"> </w:t>
      </w:r>
      <w:r w:rsidR="006E290C">
        <w:rPr>
          <w:iCs/>
          <w:color w:val="auto"/>
          <w:sz w:val="20"/>
          <w:szCs w:val="20"/>
          <w:lang w:eastAsia="zh-CN"/>
        </w:rPr>
        <w:t>with</w:t>
      </w:r>
      <w:r w:rsidR="006C64E8" w:rsidRPr="00715379">
        <w:rPr>
          <w:iCs/>
          <w:color w:val="auto"/>
          <w:sz w:val="20"/>
          <w:szCs w:val="20"/>
          <w:lang w:eastAsia="zh-CN"/>
        </w:rPr>
        <w:t xml:space="preserve"> </w:t>
      </w:r>
      <w:r w:rsidR="0064300B" w:rsidRPr="00715379">
        <w:rPr>
          <w:iCs/>
          <w:color w:val="auto"/>
          <w:sz w:val="20"/>
          <w:szCs w:val="20"/>
          <w:lang w:eastAsia="zh-CN"/>
        </w:rPr>
        <w:t>Python</w:t>
      </w:r>
      <w:r w:rsidR="00ED4AC8">
        <w:rPr>
          <w:iCs/>
          <w:color w:val="auto"/>
          <w:sz w:val="20"/>
          <w:szCs w:val="20"/>
          <w:lang w:eastAsia="zh-CN"/>
        </w:rPr>
        <w:t>, PyTest</w:t>
      </w:r>
      <w:r w:rsidR="0064300B" w:rsidRPr="00715379">
        <w:rPr>
          <w:iCs/>
          <w:color w:val="auto"/>
          <w:sz w:val="20"/>
          <w:szCs w:val="20"/>
          <w:lang w:eastAsia="zh-CN"/>
        </w:rPr>
        <w:t>, R, ML-Flow, Databricks, and DVC</w:t>
      </w:r>
    </w:p>
    <w:bookmarkEnd w:id="6"/>
    <w:p w14:paraId="0CEE9B8F" w14:textId="76DA6789" w:rsidR="002B06E0" w:rsidRPr="00674195" w:rsidRDefault="00C05A29" w:rsidP="00674195">
      <w:pPr>
        <w:pStyle w:val="ListParagraph"/>
        <w:numPr>
          <w:ilvl w:val="0"/>
          <w:numId w:val="18"/>
        </w:numPr>
        <w:spacing w:after="0"/>
        <w:jc w:val="both"/>
        <w:rPr>
          <w:iCs/>
          <w:color w:val="FFC000"/>
          <w:sz w:val="20"/>
          <w:szCs w:val="20"/>
          <w:lang w:eastAsia="zh-CN"/>
        </w:rPr>
      </w:pPr>
      <w:r>
        <w:rPr>
          <w:iCs/>
          <w:color w:val="auto"/>
          <w:sz w:val="20"/>
          <w:szCs w:val="20"/>
          <w:lang w:eastAsia="zh-CN"/>
        </w:rPr>
        <w:t>Buil</w:t>
      </w:r>
      <w:r w:rsidR="00D5606A">
        <w:rPr>
          <w:iCs/>
          <w:color w:val="auto"/>
          <w:sz w:val="20"/>
          <w:szCs w:val="20"/>
          <w:lang w:eastAsia="zh-CN"/>
        </w:rPr>
        <w:t>t</w:t>
      </w:r>
      <w:r>
        <w:rPr>
          <w:iCs/>
          <w:color w:val="auto"/>
          <w:sz w:val="20"/>
          <w:szCs w:val="20"/>
          <w:lang w:eastAsia="zh-CN"/>
        </w:rPr>
        <w:t xml:space="preserve"> custom</w:t>
      </w:r>
      <w:r w:rsidRPr="001866A0">
        <w:rPr>
          <w:iCs/>
          <w:color w:val="auto"/>
          <w:sz w:val="20"/>
          <w:szCs w:val="20"/>
          <w:lang w:eastAsia="zh-CN"/>
        </w:rPr>
        <w:t xml:space="preserve"> GitHub Action</w:t>
      </w:r>
      <w:r>
        <w:rPr>
          <w:iCs/>
          <w:color w:val="auto"/>
          <w:sz w:val="20"/>
          <w:szCs w:val="20"/>
          <w:lang w:eastAsia="zh-CN"/>
        </w:rPr>
        <w:t xml:space="preserve">s </w:t>
      </w:r>
      <w:r w:rsidRPr="001866A0">
        <w:rPr>
          <w:iCs/>
          <w:color w:val="auto"/>
          <w:sz w:val="20"/>
          <w:szCs w:val="20"/>
          <w:lang w:eastAsia="zh-CN"/>
        </w:rPr>
        <w:t xml:space="preserve">for </w:t>
      </w:r>
      <w:r>
        <w:rPr>
          <w:iCs/>
          <w:color w:val="auto"/>
          <w:sz w:val="20"/>
          <w:szCs w:val="20"/>
          <w:lang w:eastAsia="zh-CN"/>
        </w:rPr>
        <w:t xml:space="preserve">fully </w:t>
      </w:r>
      <w:r w:rsidRPr="001866A0">
        <w:rPr>
          <w:iCs/>
          <w:color w:val="auto"/>
          <w:sz w:val="20"/>
          <w:szCs w:val="20"/>
          <w:lang w:eastAsia="zh-CN"/>
        </w:rPr>
        <w:t>CI/CD (</w:t>
      </w:r>
      <w:r>
        <w:rPr>
          <w:iCs/>
          <w:color w:val="auto"/>
          <w:sz w:val="20"/>
          <w:szCs w:val="20"/>
          <w:lang w:eastAsia="zh-CN"/>
        </w:rPr>
        <w:t xml:space="preserve">integrate, </w:t>
      </w:r>
      <w:r w:rsidRPr="001866A0">
        <w:rPr>
          <w:iCs/>
          <w:color w:val="auto"/>
          <w:sz w:val="20"/>
          <w:szCs w:val="20"/>
          <w:lang w:eastAsia="zh-CN"/>
        </w:rPr>
        <w:t>test, build, deploy)</w:t>
      </w:r>
      <w:r>
        <w:rPr>
          <w:iCs/>
          <w:color w:val="auto"/>
          <w:sz w:val="20"/>
          <w:szCs w:val="20"/>
          <w:lang w:eastAsia="zh-CN"/>
        </w:rPr>
        <w:t xml:space="preserve"> of </w:t>
      </w:r>
      <w:r w:rsidR="00AD1DED">
        <w:rPr>
          <w:iCs/>
          <w:color w:val="auto"/>
          <w:sz w:val="20"/>
          <w:szCs w:val="20"/>
          <w:lang w:eastAsia="zh-CN"/>
        </w:rPr>
        <w:t xml:space="preserve">docker </w:t>
      </w:r>
      <w:r>
        <w:rPr>
          <w:iCs/>
          <w:color w:val="auto"/>
          <w:sz w:val="20"/>
          <w:szCs w:val="20"/>
          <w:lang w:eastAsia="zh-CN"/>
        </w:rPr>
        <w:t xml:space="preserve">containers to </w:t>
      </w:r>
      <w:r w:rsidR="00AD1DED">
        <w:rPr>
          <w:iCs/>
          <w:color w:val="auto"/>
          <w:sz w:val="20"/>
          <w:szCs w:val="20"/>
          <w:lang w:eastAsia="zh-CN"/>
        </w:rPr>
        <w:t xml:space="preserve">AWS (ECR, ECS, Fargate) with </w:t>
      </w:r>
      <w:r w:rsidR="00273650">
        <w:rPr>
          <w:iCs/>
          <w:color w:val="auto"/>
          <w:sz w:val="20"/>
          <w:szCs w:val="20"/>
          <w:lang w:eastAsia="zh-CN"/>
        </w:rPr>
        <w:t>Terraform</w:t>
      </w:r>
      <w:r w:rsidR="00AD1DED">
        <w:rPr>
          <w:iCs/>
          <w:color w:val="auto"/>
          <w:sz w:val="20"/>
          <w:szCs w:val="20"/>
          <w:lang w:eastAsia="zh-CN"/>
        </w:rPr>
        <w:t xml:space="preserve"> and Tensor</w:t>
      </w:r>
      <w:r w:rsidR="009B5F79">
        <w:rPr>
          <w:iCs/>
          <w:color w:val="auto"/>
          <w:sz w:val="20"/>
          <w:szCs w:val="20"/>
          <w:lang w:eastAsia="zh-CN"/>
        </w:rPr>
        <w:t>F</w:t>
      </w:r>
      <w:r w:rsidR="00AD1DED">
        <w:rPr>
          <w:iCs/>
          <w:color w:val="auto"/>
          <w:sz w:val="20"/>
          <w:szCs w:val="20"/>
          <w:lang w:eastAsia="zh-CN"/>
        </w:rPr>
        <w:t xml:space="preserve">low-Serving to make models </w:t>
      </w:r>
      <w:r w:rsidR="00F85EA3">
        <w:rPr>
          <w:iCs/>
          <w:color w:val="auto"/>
          <w:sz w:val="20"/>
          <w:szCs w:val="20"/>
          <w:lang w:eastAsia="zh-CN"/>
        </w:rPr>
        <w:t xml:space="preserve">stand-alone, </w:t>
      </w:r>
      <w:r w:rsidR="00AD1DED">
        <w:rPr>
          <w:iCs/>
          <w:color w:val="auto"/>
          <w:sz w:val="20"/>
          <w:szCs w:val="20"/>
          <w:lang w:eastAsia="zh-CN"/>
        </w:rPr>
        <w:t>sharable</w:t>
      </w:r>
      <w:r w:rsidR="00F85EA3">
        <w:rPr>
          <w:iCs/>
          <w:color w:val="auto"/>
          <w:sz w:val="20"/>
          <w:szCs w:val="20"/>
          <w:lang w:eastAsia="zh-CN"/>
        </w:rPr>
        <w:t>, and</w:t>
      </w:r>
      <w:r w:rsidR="00AD1DED">
        <w:rPr>
          <w:iCs/>
          <w:color w:val="auto"/>
          <w:sz w:val="20"/>
          <w:szCs w:val="20"/>
          <w:lang w:eastAsia="zh-CN"/>
        </w:rPr>
        <w:t xml:space="preserve"> testable</w:t>
      </w:r>
      <w:bookmarkEnd w:id="7"/>
    </w:p>
    <w:p w14:paraId="0B50B4DA" w14:textId="77777777" w:rsidR="00F16310" w:rsidRDefault="00F16310" w:rsidP="00F16310">
      <w:pPr>
        <w:spacing w:after="0"/>
        <w:jc w:val="both"/>
        <w:rPr>
          <w:color w:val="auto"/>
          <w:sz w:val="20"/>
          <w:szCs w:val="20"/>
        </w:rPr>
      </w:pPr>
    </w:p>
    <w:p w14:paraId="4189BF96" w14:textId="328496D1" w:rsidR="0035279F" w:rsidRPr="00822C9F" w:rsidRDefault="00917B7D" w:rsidP="0035279F">
      <w:pPr>
        <w:spacing w:after="0"/>
        <w:jc w:val="both"/>
        <w:rPr>
          <w:color w:val="auto"/>
          <w:sz w:val="20"/>
          <w:szCs w:val="20"/>
        </w:rPr>
      </w:pPr>
      <w:r>
        <w:rPr>
          <w:b/>
          <w:bCs/>
          <w:sz w:val="20"/>
          <w:szCs w:val="20"/>
        </w:rPr>
        <w:t>Oct</w:t>
      </w:r>
      <w:r w:rsidR="00730B43">
        <w:rPr>
          <w:b/>
          <w:bCs/>
          <w:sz w:val="20"/>
          <w:szCs w:val="20"/>
        </w:rPr>
        <w:t>ober</w:t>
      </w:r>
      <w:r>
        <w:rPr>
          <w:b/>
          <w:bCs/>
          <w:sz w:val="20"/>
          <w:szCs w:val="20"/>
        </w:rPr>
        <w:t xml:space="preserve"> </w:t>
      </w:r>
      <w:r w:rsidR="002E3E4B" w:rsidRPr="00BE2B41">
        <w:rPr>
          <w:b/>
          <w:bCs/>
          <w:sz w:val="20"/>
          <w:szCs w:val="20"/>
        </w:rPr>
        <w:t xml:space="preserve">2016 </w:t>
      </w:r>
      <w:r w:rsidR="004D1322" w:rsidRPr="00BE2B41">
        <w:rPr>
          <w:b/>
          <w:bCs/>
          <w:sz w:val="20"/>
          <w:szCs w:val="20"/>
        </w:rPr>
        <w:t xml:space="preserve">– </w:t>
      </w:r>
      <w:r w:rsidR="00E32BE5">
        <w:rPr>
          <w:b/>
          <w:bCs/>
          <w:sz w:val="20"/>
          <w:szCs w:val="20"/>
        </w:rPr>
        <w:t>Jan</w:t>
      </w:r>
      <w:r w:rsidR="00730B43">
        <w:rPr>
          <w:b/>
          <w:bCs/>
          <w:sz w:val="20"/>
          <w:szCs w:val="20"/>
        </w:rPr>
        <w:t>uary</w:t>
      </w:r>
      <w:r w:rsidR="00E32BE5">
        <w:rPr>
          <w:b/>
          <w:bCs/>
          <w:sz w:val="20"/>
          <w:szCs w:val="20"/>
        </w:rPr>
        <w:t xml:space="preserve"> </w:t>
      </w:r>
      <w:bookmarkStart w:id="8" w:name="_Hlk113220729"/>
      <w:r w:rsidR="00E32BE5">
        <w:rPr>
          <w:b/>
          <w:bCs/>
          <w:sz w:val="20"/>
          <w:szCs w:val="20"/>
        </w:rPr>
        <w:t xml:space="preserve">2022 </w:t>
      </w:r>
      <w:r w:rsidR="00570392" w:rsidRPr="00161B73">
        <w:rPr>
          <w:sz w:val="20"/>
          <w:szCs w:val="20"/>
          <w:lang w:eastAsia="zh-CN"/>
        </w:rPr>
        <w:t>(</w:t>
      </w:r>
      <w:r w:rsidR="00570392">
        <w:rPr>
          <w:sz w:val="20"/>
          <w:szCs w:val="20"/>
          <w:lang w:eastAsia="zh-CN"/>
        </w:rPr>
        <w:t>2.3 Year</w:t>
      </w:r>
      <w:r w:rsidR="001473A4">
        <w:rPr>
          <w:sz w:val="20"/>
          <w:szCs w:val="20"/>
          <w:lang w:eastAsia="zh-CN"/>
        </w:rPr>
        <w:t>s, Full Time</w:t>
      </w:r>
      <w:r w:rsidR="00570392">
        <w:rPr>
          <w:sz w:val="20"/>
          <w:szCs w:val="20"/>
          <w:lang w:eastAsia="zh-CN"/>
        </w:rPr>
        <w:t>)</w:t>
      </w:r>
      <w:bookmarkEnd w:id="8"/>
      <w:r w:rsidR="00C713FA">
        <w:rPr>
          <w:sz w:val="20"/>
          <w:szCs w:val="20"/>
          <w:lang w:eastAsia="zh-CN"/>
        </w:rPr>
        <w:t xml:space="preserve"> + </w:t>
      </w:r>
      <w:r w:rsidR="00C713FA">
        <w:rPr>
          <w:sz w:val="20"/>
          <w:szCs w:val="20"/>
        </w:rPr>
        <w:t>(</w:t>
      </w:r>
      <w:r w:rsidR="00E32BE5">
        <w:rPr>
          <w:sz w:val="20"/>
          <w:szCs w:val="20"/>
        </w:rPr>
        <w:t>3</w:t>
      </w:r>
      <w:r w:rsidR="00C713FA">
        <w:rPr>
          <w:sz w:val="20"/>
          <w:szCs w:val="20"/>
        </w:rPr>
        <w:t xml:space="preserve"> Years, PhD Student)</w:t>
      </w:r>
      <w:r w:rsidR="00332DD6" w:rsidRPr="00CF5141">
        <w:rPr>
          <w:color w:val="808080" w:themeColor="background1" w:themeShade="80"/>
          <w:sz w:val="20"/>
          <w:szCs w:val="20"/>
        </w:rPr>
        <w:t xml:space="preserve"> </w:t>
      </w:r>
      <w:r w:rsidR="00332DD6" w:rsidRPr="00CF5141">
        <w:rPr>
          <w:rStyle w:val="Hyperlink"/>
          <w:iCs/>
          <w:color w:val="595959" w:themeColor="text1" w:themeTint="A6"/>
          <w:sz w:val="20"/>
          <w:szCs w:val="20"/>
          <w:u w:val="none"/>
          <w:lang w:eastAsia="zh-CN"/>
        </w:rPr>
        <w:t>|</w:t>
      </w:r>
      <w:r w:rsidR="00332DD6" w:rsidRPr="00CF5141">
        <w:rPr>
          <w:rStyle w:val="Hyperlink"/>
          <w:iCs/>
          <w:color w:val="808080" w:themeColor="background1" w:themeShade="80"/>
          <w:sz w:val="20"/>
          <w:szCs w:val="20"/>
          <w:u w:val="none"/>
          <w:lang w:eastAsia="zh-CN"/>
        </w:rPr>
        <w:t xml:space="preserve"> </w:t>
      </w:r>
      <w:hyperlink r:id="rId24" w:history="1">
        <w:r w:rsidR="00332DD6" w:rsidRPr="00CF5141">
          <w:rPr>
            <w:rStyle w:val="Hyperlink"/>
            <w:iCs/>
            <w:color w:val="0070C0"/>
            <w:sz w:val="20"/>
            <w:szCs w:val="20"/>
            <w:u w:val="none"/>
            <w:lang w:eastAsia="zh-CN"/>
          </w:rPr>
          <w:t>Company Website</w:t>
        </w:r>
      </w:hyperlink>
      <w:r w:rsidR="00332DD6">
        <w:rPr>
          <w:sz w:val="20"/>
          <w:szCs w:val="20"/>
        </w:rPr>
        <w:t xml:space="preserve"> </w:t>
      </w:r>
      <w:r w:rsidR="00332DD6">
        <w:rPr>
          <w:sz w:val="20"/>
          <w:szCs w:val="20"/>
          <w:lang w:eastAsia="zh-CN"/>
        </w:rPr>
        <w:t xml:space="preserve">| </w:t>
      </w:r>
      <w:hyperlink r:id="rId25" w:history="1">
        <w:r w:rsidR="00332DD6" w:rsidRPr="00FA2A3C">
          <w:rPr>
            <w:rStyle w:val="Hyperlink"/>
            <w:rFonts w:cstheme="minorHAnsi"/>
            <w:color w:val="0070C0"/>
            <w:sz w:val="20"/>
            <w:szCs w:val="20"/>
            <w:u w:val="none"/>
          </w:rPr>
          <w:t xml:space="preserve">GitHub </w:t>
        </w:r>
        <w:r w:rsidR="00332DD6">
          <w:rPr>
            <w:rStyle w:val="Hyperlink"/>
            <w:rFonts w:cstheme="minorHAnsi"/>
            <w:color w:val="0070C0"/>
            <w:sz w:val="20"/>
            <w:szCs w:val="20"/>
            <w:u w:val="none"/>
          </w:rPr>
          <w:t>Repo</w:t>
        </w:r>
      </w:hyperlink>
    </w:p>
    <w:p w14:paraId="48DB0EC9" w14:textId="678BB8DB" w:rsidR="003A5A37" w:rsidRPr="00057F13" w:rsidRDefault="00605C71" w:rsidP="005F6F14">
      <w:pPr>
        <w:pStyle w:val="Heading2"/>
        <w:spacing w:after="0"/>
        <w:jc w:val="both"/>
        <w:rPr>
          <w:sz w:val="24"/>
          <w:szCs w:val="24"/>
        </w:rPr>
      </w:pPr>
      <w:r>
        <w:rPr>
          <w:sz w:val="24"/>
          <w:szCs w:val="24"/>
          <w:lang w:eastAsia="zh-CN"/>
        </w:rPr>
        <w:t>Deep</w:t>
      </w:r>
      <w:r w:rsidR="001A70B1">
        <w:rPr>
          <w:sz w:val="24"/>
          <w:szCs w:val="24"/>
          <w:lang w:eastAsia="zh-CN"/>
        </w:rPr>
        <w:t xml:space="preserve"> Learning </w:t>
      </w:r>
      <w:r w:rsidR="00661D4E">
        <w:rPr>
          <w:sz w:val="24"/>
          <w:szCs w:val="24"/>
          <w:lang w:eastAsia="zh-CN"/>
        </w:rPr>
        <w:t>R</w:t>
      </w:r>
      <w:r w:rsidR="00EF26B8">
        <w:rPr>
          <w:sz w:val="24"/>
          <w:szCs w:val="24"/>
          <w:lang w:eastAsia="zh-CN"/>
        </w:rPr>
        <w:t>esearcher</w:t>
      </w:r>
      <w:r w:rsidR="005A194F">
        <w:rPr>
          <w:sz w:val="24"/>
          <w:szCs w:val="24"/>
          <w:lang w:eastAsia="zh-CN"/>
        </w:rPr>
        <w:t xml:space="preserve"> </w:t>
      </w:r>
      <w:r w:rsidR="005A194F" w:rsidRPr="00161B73">
        <w:rPr>
          <w:sz w:val="24"/>
          <w:szCs w:val="24"/>
        </w:rPr>
        <w:t xml:space="preserve">/ </w:t>
      </w:r>
      <w:r w:rsidR="00ED4472" w:rsidRPr="00057F13">
        <w:rPr>
          <w:rStyle w:val="Emphasis"/>
          <w:sz w:val="24"/>
          <w:szCs w:val="24"/>
        </w:rPr>
        <w:t>Auckland Bioengineering Institute</w:t>
      </w:r>
      <w:r w:rsidR="007E2885">
        <w:rPr>
          <w:rStyle w:val="Emphasis"/>
          <w:sz w:val="24"/>
          <w:szCs w:val="24"/>
        </w:rPr>
        <w:t>,</w:t>
      </w:r>
      <w:r w:rsidR="00A961C6">
        <w:rPr>
          <w:rStyle w:val="Emphasis"/>
          <w:sz w:val="24"/>
          <w:szCs w:val="24"/>
        </w:rPr>
        <w:t xml:space="preserve"> </w:t>
      </w:r>
      <w:r w:rsidR="009B51EE">
        <w:rPr>
          <w:rStyle w:val="Emphasis"/>
          <w:sz w:val="24"/>
          <w:szCs w:val="24"/>
        </w:rPr>
        <w:t>N</w:t>
      </w:r>
      <w:r w:rsidR="00F34457">
        <w:rPr>
          <w:rStyle w:val="Emphasis"/>
          <w:sz w:val="24"/>
          <w:szCs w:val="24"/>
        </w:rPr>
        <w:t>ew Zealand</w:t>
      </w:r>
    </w:p>
    <w:p w14:paraId="43F727CD" w14:textId="450F8627" w:rsidR="00CD4230" w:rsidRDefault="00CA51ED" w:rsidP="005631C2">
      <w:pPr>
        <w:pStyle w:val="ListParagraph"/>
        <w:numPr>
          <w:ilvl w:val="0"/>
          <w:numId w:val="15"/>
        </w:numPr>
        <w:spacing w:after="0"/>
        <w:jc w:val="both"/>
        <w:rPr>
          <w:rFonts w:cstheme="minorHAnsi"/>
          <w:color w:val="auto"/>
          <w:sz w:val="20"/>
          <w:szCs w:val="20"/>
        </w:rPr>
      </w:pPr>
      <w:bookmarkStart w:id="9" w:name="_Hlk113220416"/>
      <w:bookmarkStart w:id="10" w:name="_Hlk114760418"/>
      <w:bookmarkStart w:id="11" w:name="_Hlk112935963"/>
      <w:bookmarkStart w:id="12" w:name="_Hlk116842725"/>
      <w:bookmarkStart w:id="13" w:name="_Hlk116842821"/>
      <w:r>
        <w:rPr>
          <w:rFonts w:cstheme="minorHAnsi"/>
          <w:color w:val="auto"/>
          <w:sz w:val="20"/>
          <w:szCs w:val="20"/>
        </w:rPr>
        <w:t>R</w:t>
      </w:r>
      <w:r w:rsidR="007A7ADA">
        <w:rPr>
          <w:rFonts w:cstheme="minorHAnsi"/>
          <w:color w:val="auto"/>
          <w:sz w:val="20"/>
          <w:szCs w:val="20"/>
        </w:rPr>
        <w:t>esearched and developed a</w:t>
      </w:r>
      <w:r w:rsidR="0054056E">
        <w:rPr>
          <w:rFonts w:cstheme="minorHAnsi"/>
          <w:color w:val="auto"/>
          <w:sz w:val="20"/>
          <w:szCs w:val="20"/>
        </w:rPr>
        <w:t xml:space="preserve"> </w:t>
      </w:r>
      <w:r w:rsidR="00525F7E">
        <w:rPr>
          <w:rFonts w:cstheme="minorHAnsi"/>
          <w:color w:val="auto"/>
          <w:sz w:val="20"/>
          <w:szCs w:val="20"/>
        </w:rPr>
        <w:t xml:space="preserve">new </w:t>
      </w:r>
      <w:r w:rsidR="0088796D">
        <w:rPr>
          <w:rFonts w:cstheme="minorHAnsi"/>
          <w:color w:val="auto"/>
          <w:sz w:val="20"/>
          <w:szCs w:val="20"/>
        </w:rPr>
        <w:t xml:space="preserve">deep </w:t>
      </w:r>
      <w:r w:rsidR="0054056E">
        <w:rPr>
          <w:rFonts w:cstheme="minorHAnsi"/>
          <w:color w:val="auto"/>
          <w:sz w:val="20"/>
          <w:szCs w:val="20"/>
        </w:rPr>
        <w:t>learning</w:t>
      </w:r>
      <w:r w:rsidR="00AB3289">
        <w:rPr>
          <w:rFonts w:cstheme="minorHAnsi"/>
          <w:color w:val="auto"/>
          <w:sz w:val="20"/>
          <w:szCs w:val="20"/>
        </w:rPr>
        <w:t xml:space="preserve"> </w:t>
      </w:r>
      <w:r w:rsidR="004E4621">
        <w:rPr>
          <w:rFonts w:cstheme="minorHAnsi"/>
          <w:color w:val="auto"/>
          <w:sz w:val="20"/>
          <w:szCs w:val="20"/>
        </w:rPr>
        <w:t>pipeline which improve</w:t>
      </w:r>
      <w:r w:rsidR="00F933F2">
        <w:rPr>
          <w:rFonts w:cstheme="minorHAnsi"/>
          <w:color w:val="auto"/>
          <w:sz w:val="20"/>
          <w:szCs w:val="20"/>
        </w:rPr>
        <w:t>d</w:t>
      </w:r>
      <w:r w:rsidR="004E4621">
        <w:rPr>
          <w:rFonts w:cstheme="minorHAnsi"/>
          <w:color w:val="auto"/>
          <w:sz w:val="20"/>
          <w:szCs w:val="20"/>
        </w:rPr>
        <w:t xml:space="preserve"> </w:t>
      </w:r>
      <w:r w:rsidR="00FA33F1">
        <w:rPr>
          <w:rFonts w:cstheme="minorHAnsi"/>
          <w:color w:val="auto"/>
          <w:sz w:val="20"/>
          <w:szCs w:val="20"/>
        </w:rPr>
        <w:t>cardi</w:t>
      </w:r>
      <w:r w:rsidR="00436C0F">
        <w:rPr>
          <w:rFonts w:cstheme="minorHAnsi"/>
          <w:color w:val="auto"/>
          <w:sz w:val="20"/>
          <w:szCs w:val="20"/>
        </w:rPr>
        <w:t>ovascular</w:t>
      </w:r>
      <w:r w:rsidR="00FA33F1">
        <w:rPr>
          <w:rFonts w:cstheme="minorHAnsi"/>
          <w:color w:val="auto"/>
          <w:sz w:val="20"/>
          <w:szCs w:val="20"/>
        </w:rPr>
        <w:t xml:space="preserve"> arr</w:t>
      </w:r>
      <w:r w:rsidR="009F3709">
        <w:rPr>
          <w:rFonts w:cstheme="minorHAnsi"/>
          <w:color w:val="auto"/>
          <w:sz w:val="20"/>
          <w:szCs w:val="20"/>
        </w:rPr>
        <w:t>h</w:t>
      </w:r>
      <w:r w:rsidR="00FA33F1">
        <w:rPr>
          <w:rFonts w:cstheme="minorHAnsi"/>
          <w:color w:val="auto"/>
          <w:sz w:val="20"/>
          <w:szCs w:val="20"/>
        </w:rPr>
        <w:t>ythmia</w:t>
      </w:r>
      <w:r w:rsidR="004E4621">
        <w:rPr>
          <w:rFonts w:cstheme="minorHAnsi"/>
          <w:color w:val="auto"/>
          <w:sz w:val="20"/>
          <w:szCs w:val="20"/>
        </w:rPr>
        <w:t xml:space="preserve"> </w:t>
      </w:r>
      <w:r w:rsidR="005477DB">
        <w:rPr>
          <w:rFonts w:cstheme="minorHAnsi"/>
          <w:color w:val="auto"/>
          <w:sz w:val="20"/>
          <w:szCs w:val="20"/>
        </w:rPr>
        <w:t>diagnosis</w:t>
      </w:r>
    </w:p>
    <w:p w14:paraId="5DB9E211" w14:textId="3B7F6214" w:rsidR="00122149" w:rsidRPr="00751DB6" w:rsidRDefault="000129C6" w:rsidP="00751DB6">
      <w:pPr>
        <w:pStyle w:val="ListParagraph"/>
        <w:numPr>
          <w:ilvl w:val="0"/>
          <w:numId w:val="15"/>
        </w:numPr>
        <w:spacing w:after="0"/>
        <w:jc w:val="both"/>
        <w:rPr>
          <w:rFonts w:cstheme="minorHAnsi"/>
          <w:color w:val="auto"/>
          <w:sz w:val="20"/>
          <w:szCs w:val="20"/>
        </w:rPr>
      </w:pPr>
      <w:r>
        <w:rPr>
          <w:rFonts w:cstheme="minorHAnsi"/>
          <w:color w:val="auto"/>
          <w:sz w:val="20"/>
          <w:szCs w:val="20"/>
        </w:rPr>
        <w:t xml:space="preserve">Liaised with non-technical stakeholders to </w:t>
      </w:r>
      <w:r w:rsidR="00A314C5">
        <w:rPr>
          <w:rFonts w:cstheme="minorHAnsi"/>
          <w:color w:val="auto"/>
          <w:sz w:val="20"/>
          <w:szCs w:val="20"/>
        </w:rPr>
        <w:t xml:space="preserve">iterate on ideas and </w:t>
      </w:r>
      <w:r>
        <w:rPr>
          <w:rFonts w:cstheme="minorHAnsi"/>
          <w:color w:val="auto"/>
          <w:sz w:val="20"/>
          <w:szCs w:val="20"/>
        </w:rPr>
        <w:t>improve the accuracy of the diagnostic framework by presenting data visualizations and complex models in a simple manner</w:t>
      </w:r>
      <w:r w:rsidR="009E6398">
        <w:rPr>
          <w:rFonts w:cstheme="minorHAnsi"/>
          <w:color w:val="auto"/>
          <w:sz w:val="20"/>
          <w:szCs w:val="20"/>
        </w:rPr>
        <w:t xml:space="preserve"> using </w:t>
      </w:r>
      <w:r w:rsidR="000A2049">
        <w:rPr>
          <w:rFonts w:cstheme="minorHAnsi"/>
          <w:color w:val="auto"/>
          <w:sz w:val="20"/>
          <w:szCs w:val="20"/>
        </w:rPr>
        <w:t>R and Python</w:t>
      </w:r>
    </w:p>
    <w:p w14:paraId="2EAB188B" w14:textId="0E2FE03B" w:rsidR="00F93215" w:rsidRDefault="00FB77C2" w:rsidP="005631C2">
      <w:pPr>
        <w:pStyle w:val="ListParagraph"/>
        <w:numPr>
          <w:ilvl w:val="0"/>
          <w:numId w:val="15"/>
        </w:numPr>
        <w:spacing w:after="0"/>
        <w:jc w:val="both"/>
        <w:rPr>
          <w:rFonts w:cstheme="minorHAnsi"/>
          <w:color w:val="auto"/>
          <w:sz w:val="20"/>
          <w:szCs w:val="20"/>
        </w:rPr>
      </w:pPr>
      <w:r>
        <w:rPr>
          <w:rFonts w:cstheme="minorHAnsi"/>
          <w:color w:val="auto"/>
          <w:sz w:val="20"/>
          <w:szCs w:val="20"/>
        </w:rPr>
        <w:t xml:space="preserve">Designed </w:t>
      </w:r>
      <w:r w:rsidR="00574642">
        <w:rPr>
          <w:rFonts w:cstheme="minorHAnsi"/>
          <w:color w:val="auto"/>
          <w:sz w:val="20"/>
          <w:szCs w:val="20"/>
        </w:rPr>
        <w:t xml:space="preserve">CNN models </w:t>
      </w:r>
      <w:r w:rsidR="005F268F">
        <w:rPr>
          <w:rFonts w:cstheme="minorHAnsi"/>
          <w:color w:val="auto"/>
          <w:sz w:val="20"/>
          <w:szCs w:val="20"/>
        </w:rPr>
        <w:t xml:space="preserve">in </w:t>
      </w:r>
      <w:r w:rsidR="009B5F79">
        <w:rPr>
          <w:iCs/>
          <w:color w:val="auto"/>
          <w:sz w:val="20"/>
          <w:szCs w:val="20"/>
          <w:lang w:eastAsia="zh-CN"/>
        </w:rPr>
        <w:t>TensorFlow</w:t>
      </w:r>
      <w:r w:rsidR="009B5F79">
        <w:rPr>
          <w:rFonts w:cstheme="minorHAnsi"/>
          <w:color w:val="auto"/>
          <w:sz w:val="20"/>
          <w:szCs w:val="20"/>
        </w:rPr>
        <w:t xml:space="preserve"> </w:t>
      </w:r>
      <w:r w:rsidR="00574642">
        <w:rPr>
          <w:rFonts w:cstheme="minorHAnsi"/>
          <w:color w:val="auto"/>
          <w:sz w:val="20"/>
          <w:szCs w:val="20"/>
        </w:rPr>
        <w:t xml:space="preserve">to perform segmentation and classification on </w:t>
      </w:r>
      <w:r w:rsidR="00C55BB3">
        <w:rPr>
          <w:rFonts w:cstheme="minorHAnsi"/>
          <w:color w:val="auto"/>
          <w:sz w:val="20"/>
          <w:szCs w:val="20"/>
        </w:rPr>
        <w:t xml:space="preserve">the world’s largest </w:t>
      </w:r>
      <w:r w:rsidR="00574642">
        <w:rPr>
          <w:rFonts w:cstheme="minorHAnsi"/>
          <w:color w:val="auto"/>
          <w:sz w:val="20"/>
          <w:szCs w:val="20"/>
        </w:rPr>
        <w:t xml:space="preserve">3D cardiac imaging </w:t>
      </w:r>
      <w:r w:rsidR="00C55BB3">
        <w:rPr>
          <w:rFonts w:cstheme="minorHAnsi"/>
          <w:color w:val="auto"/>
          <w:sz w:val="20"/>
          <w:szCs w:val="20"/>
        </w:rPr>
        <w:t xml:space="preserve">datasets </w:t>
      </w:r>
      <w:r w:rsidR="008F7FBB">
        <w:rPr>
          <w:rFonts w:cstheme="minorHAnsi"/>
          <w:color w:val="auto"/>
          <w:sz w:val="20"/>
          <w:szCs w:val="20"/>
        </w:rPr>
        <w:t xml:space="preserve">to </w:t>
      </w:r>
      <w:r w:rsidR="004632EA">
        <w:rPr>
          <w:rFonts w:cstheme="minorHAnsi"/>
          <w:color w:val="auto"/>
          <w:sz w:val="20"/>
          <w:szCs w:val="20"/>
        </w:rPr>
        <w:t xml:space="preserve">spatially map </w:t>
      </w:r>
      <w:r w:rsidR="00C55BB3">
        <w:rPr>
          <w:rFonts w:cstheme="minorHAnsi"/>
          <w:color w:val="auto"/>
          <w:sz w:val="20"/>
          <w:szCs w:val="20"/>
        </w:rPr>
        <w:t>disease patterns in the hearts of patients</w:t>
      </w:r>
    </w:p>
    <w:p w14:paraId="4DB2B911" w14:textId="22E9FADA" w:rsidR="00CF2B1B" w:rsidRDefault="0074428F" w:rsidP="00EB7093">
      <w:pPr>
        <w:pStyle w:val="ListParagraph"/>
        <w:numPr>
          <w:ilvl w:val="0"/>
          <w:numId w:val="15"/>
        </w:numPr>
        <w:spacing w:after="0"/>
        <w:jc w:val="both"/>
        <w:rPr>
          <w:rFonts w:cstheme="minorHAnsi"/>
          <w:color w:val="auto"/>
          <w:sz w:val="20"/>
          <w:szCs w:val="20"/>
        </w:rPr>
      </w:pPr>
      <w:r>
        <w:rPr>
          <w:rFonts w:cstheme="minorHAnsi"/>
          <w:color w:val="auto"/>
          <w:sz w:val="20"/>
          <w:szCs w:val="20"/>
        </w:rPr>
        <w:t xml:space="preserve">Designed time-series CNNs to detect cardiac disease in heartbeats from </w:t>
      </w:r>
      <w:r w:rsidR="00D9277E">
        <w:rPr>
          <w:rFonts w:cstheme="minorHAnsi"/>
          <w:color w:val="auto"/>
          <w:sz w:val="20"/>
          <w:szCs w:val="20"/>
        </w:rPr>
        <w:t>portable</w:t>
      </w:r>
      <w:r w:rsidR="007B6DF8">
        <w:rPr>
          <w:rFonts w:cstheme="minorHAnsi"/>
          <w:color w:val="auto"/>
          <w:sz w:val="20"/>
          <w:szCs w:val="20"/>
        </w:rPr>
        <w:t xml:space="preserve"> </w:t>
      </w:r>
      <w:r w:rsidR="0016748D">
        <w:rPr>
          <w:rFonts w:cstheme="minorHAnsi"/>
          <w:color w:val="auto"/>
          <w:sz w:val="20"/>
          <w:szCs w:val="20"/>
        </w:rPr>
        <w:t>smart</w:t>
      </w:r>
      <w:r w:rsidR="007B6DF8">
        <w:rPr>
          <w:rFonts w:cstheme="minorHAnsi"/>
          <w:color w:val="auto"/>
          <w:sz w:val="20"/>
          <w:szCs w:val="20"/>
        </w:rPr>
        <w:t xml:space="preserve"> devices</w:t>
      </w:r>
    </w:p>
    <w:p w14:paraId="1B86E947" w14:textId="4FCAD1F0" w:rsidR="00ED4AC8" w:rsidRPr="00ED4AC8" w:rsidRDefault="00ED4AC8" w:rsidP="00ED4AC8">
      <w:pPr>
        <w:pStyle w:val="ListParagraph"/>
        <w:numPr>
          <w:ilvl w:val="0"/>
          <w:numId w:val="15"/>
        </w:numPr>
        <w:spacing w:after="0"/>
        <w:jc w:val="both"/>
        <w:rPr>
          <w:color w:val="auto"/>
          <w:sz w:val="20"/>
          <w:szCs w:val="20"/>
        </w:rPr>
      </w:pPr>
      <w:bookmarkStart w:id="14" w:name="_Hlk117350886"/>
      <w:bookmarkStart w:id="15" w:name="_Hlk116842715"/>
      <w:r>
        <w:rPr>
          <w:color w:val="auto"/>
          <w:sz w:val="20"/>
          <w:szCs w:val="20"/>
        </w:rPr>
        <w:t xml:space="preserve">Prototyped CNN </w:t>
      </w:r>
      <w:r w:rsidRPr="00ED4AC8">
        <w:rPr>
          <w:color w:val="auto"/>
          <w:sz w:val="20"/>
          <w:szCs w:val="20"/>
        </w:rPr>
        <w:t xml:space="preserve">models </w:t>
      </w:r>
      <w:r>
        <w:rPr>
          <w:color w:val="auto"/>
          <w:sz w:val="20"/>
          <w:szCs w:val="20"/>
        </w:rPr>
        <w:t xml:space="preserve">in virtual environments (PipEnv, Conda) and deployed </w:t>
      </w:r>
      <w:r w:rsidRPr="00ED4AC8">
        <w:rPr>
          <w:color w:val="auto"/>
          <w:sz w:val="20"/>
          <w:szCs w:val="20"/>
        </w:rPr>
        <w:t>with Docker</w:t>
      </w:r>
      <w:bookmarkEnd w:id="14"/>
      <w:bookmarkEnd w:id="15"/>
      <w:r>
        <w:rPr>
          <w:color w:val="auto"/>
          <w:sz w:val="20"/>
          <w:szCs w:val="20"/>
        </w:rPr>
        <w:t>/AWS</w:t>
      </w:r>
    </w:p>
    <w:p w14:paraId="611C1644" w14:textId="2D2C6762" w:rsidR="00EF3181" w:rsidRDefault="00C22DD2" w:rsidP="005631C2">
      <w:pPr>
        <w:pStyle w:val="ListParagraph"/>
        <w:numPr>
          <w:ilvl w:val="0"/>
          <w:numId w:val="15"/>
        </w:numPr>
        <w:spacing w:after="0"/>
        <w:jc w:val="both"/>
        <w:rPr>
          <w:rFonts w:cstheme="minorHAnsi"/>
          <w:color w:val="auto"/>
          <w:sz w:val="20"/>
          <w:szCs w:val="20"/>
        </w:rPr>
      </w:pPr>
      <w:r>
        <w:rPr>
          <w:rFonts w:cstheme="minorHAnsi"/>
          <w:color w:val="auto"/>
          <w:sz w:val="20"/>
          <w:szCs w:val="20"/>
        </w:rPr>
        <w:t xml:space="preserve">Established internal standards for cardiovascular data </w:t>
      </w:r>
      <w:r w:rsidR="00E949F5">
        <w:rPr>
          <w:rFonts w:cstheme="minorHAnsi"/>
          <w:color w:val="auto"/>
          <w:sz w:val="20"/>
          <w:szCs w:val="20"/>
        </w:rPr>
        <w:t xml:space="preserve">collection and </w:t>
      </w:r>
      <w:r>
        <w:rPr>
          <w:rFonts w:cstheme="minorHAnsi"/>
          <w:color w:val="auto"/>
          <w:sz w:val="20"/>
          <w:szCs w:val="20"/>
        </w:rPr>
        <w:t>storage to facilitate ease of analysis and visualization by designing a goal-driven Data-Ops framework with data lakes and elastic compute</w:t>
      </w:r>
    </w:p>
    <w:bookmarkEnd w:id="9"/>
    <w:bookmarkEnd w:id="10"/>
    <w:bookmarkEnd w:id="11"/>
    <w:p w14:paraId="0B4B07AF" w14:textId="60732523" w:rsidR="001B28FB" w:rsidRDefault="001E2696" w:rsidP="004E5F6B">
      <w:pPr>
        <w:pStyle w:val="ListParagraph"/>
        <w:numPr>
          <w:ilvl w:val="0"/>
          <w:numId w:val="15"/>
        </w:numPr>
        <w:spacing w:after="0"/>
        <w:jc w:val="both"/>
        <w:rPr>
          <w:rFonts w:cstheme="minorHAnsi"/>
          <w:color w:val="auto"/>
          <w:sz w:val="20"/>
          <w:szCs w:val="20"/>
        </w:rPr>
      </w:pPr>
      <w:r>
        <w:rPr>
          <w:rFonts w:cstheme="minorHAnsi"/>
          <w:color w:val="auto"/>
          <w:sz w:val="20"/>
          <w:szCs w:val="20"/>
        </w:rPr>
        <w:t>Set up the compute resources and s</w:t>
      </w:r>
      <w:r w:rsidR="001B28FB">
        <w:rPr>
          <w:rFonts w:cstheme="minorHAnsi"/>
          <w:color w:val="auto"/>
          <w:sz w:val="20"/>
          <w:szCs w:val="20"/>
        </w:rPr>
        <w:t>treamlined model prototyping on remote servers (GPU, HPC, Linux, Slurm)</w:t>
      </w:r>
    </w:p>
    <w:bookmarkEnd w:id="12"/>
    <w:p w14:paraId="7C86C53F" w14:textId="77777777" w:rsidR="00D53591" w:rsidRDefault="00D53591" w:rsidP="00D53591">
      <w:pPr>
        <w:pStyle w:val="ListParagraph"/>
        <w:numPr>
          <w:ilvl w:val="0"/>
          <w:numId w:val="15"/>
        </w:numPr>
        <w:spacing w:after="0"/>
        <w:jc w:val="both"/>
        <w:rPr>
          <w:rFonts w:cstheme="minorHAnsi"/>
          <w:color w:val="auto"/>
          <w:sz w:val="20"/>
          <w:szCs w:val="20"/>
        </w:rPr>
      </w:pPr>
      <w:r>
        <w:rPr>
          <w:rFonts w:cstheme="minorHAnsi"/>
          <w:color w:val="auto"/>
          <w:sz w:val="20"/>
          <w:szCs w:val="20"/>
        </w:rPr>
        <w:t xml:space="preserve">Gained skills in implementing </w:t>
      </w:r>
      <w:r w:rsidRPr="006F4ECB">
        <w:rPr>
          <w:rFonts w:cstheme="minorHAnsi"/>
          <w:color w:val="auto"/>
          <w:sz w:val="20"/>
          <w:szCs w:val="20"/>
        </w:rPr>
        <w:t xml:space="preserve">U-Net, V-Net, Res-Net, Inception, VGG-Net, Fast R-CNN architectures </w:t>
      </w:r>
      <w:r>
        <w:rPr>
          <w:rFonts w:cstheme="minorHAnsi"/>
          <w:color w:val="auto"/>
          <w:sz w:val="20"/>
          <w:szCs w:val="20"/>
        </w:rPr>
        <w:t xml:space="preserve">with various libraries </w:t>
      </w:r>
      <w:r w:rsidRPr="006F4ECB">
        <w:rPr>
          <w:rFonts w:cstheme="minorHAnsi"/>
          <w:color w:val="auto"/>
          <w:sz w:val="20"/>
          <w:szCs w:val="20"/>
        </w:rPr>
        <w:t xml:space="preserve">(TensorFlow, </w:t>
      </w:r>
      <w:r>
        <w:rPr>
          <w:rFonts w:cstheme="minorHAnsi"/>
          <w:color w:val="auto"/>
          <w:sz w:val="20"/>
          <w:szCs w:val="20"/>
        </w:rPr>
        <w:t xml:space="preserve">Keras, TF-Learn, </w:t>
      </w:r>
      <w:r w:rsidRPr="006F4ECB">
        <w:rPr>
          <w:rFonts w:cstheme="minorHAnsi"/>
          <w:color w:val="auto"/>
          <w:sz w:val="20"/>
          <w:szCs w:val="20"/>
        </w:rPr>
        <w:t xml:space="preserve">Scikit-Learn, NumPy, Pandas, SciPy, </w:t>
      </w:r>
      <w:r>
        <w:rPr>
          <w:rFonts w:cstheme="minorHAnsi"/>
          <w:color w:val="auto"/>
          <w:sz w:val="20"/>
          <w:szCs w:val="20"/>
        </w:rPr>
        <w:t xml:space="preserve">Plotly, MatPlotLib, </w:t>
      </w:r>
      <w:r w:rsidRPr="006F4ECB">
        <w:rPr>
          <w:rFonts w:cstheme="minorHAnsi"/>
          <w:color w:val="auto"/>
          <w:sz w:val="20"/>
          <w:szCs w:val="20"/>
        </w:rPr>
        <w:t>and OpenCV)</w:t>
      </w:r>
    </w:p>
    <w:p w14:paraId="5881518D" w14:textId="6C1BDEA9" w:rsidR="00170493" w:rsidRPr="00170493" w:rsidRDefault="00137B31" w:rsidP="00170493">
      <w:pPr>
        <w:pStyle w:val="ListParagraph"/>
        <w:numPr>
          <w:ilvl w:val="0"/>
          <w:numId w:val="15"/>
        </w:numPr>
        <w:spacing w:after="0"/>
        <w:jc w:val="both"/>
        <w:rPr>
          <w:rFonts w:cstheme="minorHAnsi"/>
          <w:color w:val="auto"/>
          <w:sz w:val="20"/>
          <w:szCs w:val="20"/>
        </w:rPr>
      </w:pPr>
      <w:r>
        <w:rPr>
          <w:rFonts w:cstheme="minorHAnsi"/>
          <w:color w:val="auto"/>
          <w:sz w:val="20"/>
          <w:szCs w:val="20"/>
        </w:rPr>
        <w:t>Present</w:t>
      </w:r>
      <w:r w:rsidR="00D451C0">
        <w:rPr>
          <w:rFonts w:cstheme="minorHAnsi"/>
          <w:color w:val="auto"/>
          <w:sz w:val="20"/>
          <w:szCs w:val="20"/>
        </w:rPr>
        <w:t>ed</w:t>
      </w:r>
      <w:r>
        <w:rPr>
          <w:rFonts w:cstheme="minorHAnsi"/>
          <w:color w:val="auto"/>
          <w:sz w:val="20"/>
          <w:szCs w:val="20"/>
        </w:rPr>
        <w:t xml:space="preserve"> data visualization and statistical models in R Studio, GG-Plot, Matplotlib, PowerPoint, and LaTeX</w:t>
      </w:r>
    </w:p>
    <w:bookmarkEnd w:id="13"/>
    <w:p w14:paraId="5CA5991A" w14:textId="77777777" w:rsidR="00DA0563" w:rsidRPr="00417B73" w:rsidRDefault="00DA0563" w:rsidP="00DD24ED">
      <w:pPr>
        <w:spacing w:after="0"/>
        <w:jc w:val="both"/>
        <w:rPr>
          <w:rStyle w:val="Hyperlink"/>
          <w:vanish/>
          <w:color w:val="auto"/>
          <w:sz w:val="2"/>
          <w:szCs w:val="2"/>
          <w:u w:val="none"/>
          <w:lang w:eastAsia="zh-CN"/>
        </w:rPr>
      </w:pPr>
    </w:p>
    <w:sectPr w:rsidR="00DA0563" w:rsidRPr="00417B73" w:rsidSect="006B229B">
      <w:type w:val="continuous"/>
      <w:pgSz w:w="12240" w:h="15840" w:code="1"/>
      <w:pgMar w:top="907" w:right="1368" w:bottom="1080" w:left="1440" w:header="57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FF41FF" w14:textId="77777777" w:rsidR="004B46B7" w:rsidRDefault="004B46B7" w:rsidP="00725803">
      <w:pPr>
        <w:spacing w:after="0"/>
      </w:pPr>
      <w:r>
        <w:separator/>
      </w:r>
    </w:p>
  </w:endnote>
  <w:endnote w:type="continuationSeparator" w:id="0">
    <w:p w14:paraId="305484FC" w14:textId="77777777" w:rsidR="004B46B7" w:rsidRDefault="004B46B7" w:rsidP="00725803">
      <w:pPr>
        <w:spacing w:after="0"/>
      </w:pPr>
      <w:r>
        <w:continuationSeparator/>
      </w:r>
    </w:p>
  </w:endnote>
  <w:endnote w:type="continuationNotice" w:id="1">
    <w:p w14:paraId="54264E6E" w14:textId="77777777" w:rsidR="004B46B7" w:rsidRDefault="004B46B7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852FA1" w14:textId="77777777" w:rsidR="004B46B7" w:rsidRDefault="004B46B7" w:rsidP="00725803">
      <w:pPr>
        <w:spacing w:after="0"/>
      </w:pPr>
      <w:r>
        <w:separator/>
      </w:r>
    </w:p>
  </w:footnote>
  <w:footnote w:type="continuationSeparator" w:id="0">
    <w:p w14:paraId="3C3434D8" w14:textId="77777777" w:rsidR="004B46B7" w:rsidRDefault="004B46B7" w:rsidP="00725803">
      <w:pPr>
        <w:spacing w:after="0"/>
      </w:pPr>
      <w:r>
        <w:continuationSeparator/>
      </w:r>
    </w:p>
  </w:footnote>
  <w:footnote w:type="continuationNotice" w:id="1">
    <w:p w14:paraId="4E087F6B" w14:textId="77777777" w:rsidR="004B46B7" w:rsidRDefault="004B46B7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2" type="#_x0000_t75" style="width:170.4pt;height:170.4pt;visibility:visible;mso-wrap-style:square" o:bullet="t">
        <v:imagedata r:id="rId1" o:title=""/>
      </v:shape>
    </w:pict>
  </w:numPicBullet>
  <w:numPicBullet w:numPicBulletId="1">
    <w:pict>
      <v:shape id="_x0000_i1053" type="#_x0000_t75" style="width:267.6pt;height:267.6pt;visibility:visible;mso-wrap-style:square" o:bullet="t">
        <v:imagedata r:id="rId2" o:title="" croptop="4844f" cropbottom="6043f"/>
      </v:shape>
    </w:pict>
  </w:numPicBullet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F10602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C7D5810"/>
    <w:multiLevelType w:val="hybridMultilevel"/>
    <w:tmpl w:val="FFC49E72"/>
    <w:lvl w:ilvl="0" w:tplc="C336996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F223415"/>
    <w:multiLevelType w:val="hybridMultilevel"/>
    <w:tmpl w:val="AE8E1D4E"/>
    <w:lvl w:ilvl="0" w:tplc="21AE90B4">
      <w:start w:val="201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DD51EA"/>
    <w:multiLevelType w:val="hybridMultilevel"/>
    <w:tmpl w:val="291A0EF4"/>
    <w:lvl w:ilvl="0" w:tplc="24089B9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1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8543FF6"/>
    <w:multiLevelType w:val="multilevel"/>
    <w:tmpl w:val="B096D76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7FAB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7FAB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7FAB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3AD969A6"/>
    <w:multiLevelType w:val="multilevel"/>
    <w:tmpl w:val="E3C0EB4E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b w:val="0"/>
        <w:i w:val="0"/>
        <w:color w:val="007FAB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41301949"/>
    <w:multiLevelType w:val="multilevel"/>
    <w:tmpl w:val="9A5AE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0DF5250"/>
    <w:multiLevelType w:val="hybridMultilevel"/>
    <w:tmpl w:val="6FF0C688"/>
    <w:lvl w:ilvl="0" w:tplc="66CC210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1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535164F"/>
    <w:multiLevelType w:val="hybridMultilevel"/>
    <w:tmpl w:val="22BAA5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9B179E1"/>
    <w:multiLevelType w:val="multilevel"/>
    <w:tmpl w:val="13B21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65F6898"/>
    <w:multiLevelType w:val="hybridMultilevel"/>
    <w:tmpl w:val="2188CC7E"/>
    <w:lvl w:ilvl="0" w:tplc="EEAE149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0160986">
    <w:abstractNumId w:val="12"/>
  </w:num>
  <w:num w:numId="2" w16cid:durableId="207956543">
    <w:abstractNumId w:val="7"/>
  </w:num>
  <w:num w:numId="3" w16cid:durableId="334840284">
    <w:abstractNumId w:val="6"/>
  </w:num>
  <w:num w:numId="4" w16cid:durableId="177983076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022781334">
    <w:abstractNumId w:val="8"/>
  </w:num>
  <w:num w:numId="6" w16cid:durableId="265429913">
    <w:abstractNumId w:val="13"/>
  </w:num>
  <w:num w:numId="7" w16cid:durableId="1752309095">
    <w:abstractNumId w:val="5"/>
  </w:num>
  <w:num w:numId="8" w16cid:durableId="1051929532">
    <w:abstractNumId w:val="4"/>
  </w:num>
  <w:num w:numId="9" w16cid:durableId="1801218134">
    <w:abstractNumId w:val="3"/>
  </w:num>
  <w:num w:numId="10" w16cid:durableId="1414397992">
    <w:abstractNumId w:val="2"/>
  </w:num>
  <w:num w:numId="11" w16cid:durableId="903296102">
    <w:abstractNumId w:val="1"/>
  </w:num>
  <w:num w:numId="12" w16cid:durableId="2007974618">
    <w:abstractNumId w:val="0"/>
  </w:num>
  <w:num w:numId="13" w16cid:durableId="1267033864">
    <w:abstractNumId w:val="16"/>
  </w:num>
  <w:num w:numId="14" w16cid:durableId="183442225">
    <w:abstractNumId w:val="10"/>
  </w:num>
  <w:num w:numId="15" w16cid:durableId="757798085">
    <w:abstractNumId w:val="11"/>
  </w:num>
  <w:num w:numId="16" w16cid:durableId="1822191847">
    <w:abstractNumId w:val="14"/>
  </w:num>
  <w:num w:numId="17" w16cid:durableId="1438525152">
    <w:abstractNumId w:val="17"/>
  </w:num>
  <w:num w:numId="18" w16cid:durableId="335965260">
    <w:abstractNumId w:val="15"/>
  </w:num>
  <w:num w:numId="19" w16cid:durableId="466122959">
    <w:abstractNumId w:val="9"/>
  </w:num>
  <w:num w:numId="20" w16cid:durableId="1027833492">
    <w:abstractNumId w:val="18"/>
  </w:num>
  <w:num w:numId="21" w16cid:durableId="974946252">
    <w:abstractNumId w:val="15"/>
  </w:num>
  <w:num w:numId="22" w16cid:durableId="142148905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B3797"/>
    <w:rsid w:val="000006DB"/>
    <w:rsid w:val="000008A6"/>
    <w:rsid w:val="00000F44"/>
    <w:rsid w:val="000012E9"/>
    <w:rsid w:val="00001951"/>
    <w:rsid w:val="0000283A"/>
    <w:rsid w:val="0000295F"/>
    <w:rsid w:val="000030CE"/>
    <w:rsid w:val="000036DE"/>
    <w:rsid w:val="00003AE2"/>
    <w:rsid w:val="00003DB4"/>
    <w:rsid w:val="0000405E"/>
    <w:rsid w:val="0000442D"/>
    <w:rsid w:val="000045CC"/>
    <w:rsid w:val="00004A93"/>
    <w:rsid w:val="00004C73"/>
    <w:rsid w:val="00004CAB"/>
    <w:rsid w:val="0000532D"/>
    <w:rsid w:val="00005386"/>
    <w:rsid w:val="0000586C"/>
    <w:rsid w:val="00005A10"/>
    <w:rsid w:val="00005B42"/>
    <w:rsid w:val="00005B85"/>
    <w:rsid w:val="00005D97"/>
    <w:rsid w:val="00005FD0"/>
    <w:rsid w:val="000061F8"/>
    <w:rsid w:val="00006473"/>
    <w:rsid w:val="00006CFC"/>
    <w:rsid w:val="00006D33"/>
    <w:rsid w:val="00006DC7"/>
    <w:rsid w:val="00006E69"/>
    <w:rsid w:val="00006E97"/>
    <w:rsid w:val="00007176"/>
    <w:rsid w:val="00007784"/>
    <w:rsid w:val="000077A0"/>
    <w:rsid w:val="00007E3D"/>
    <w:rsid w:val="00010253"/>
    <w:rsid w:val="0001030E"/>
    <w:rsid w:val="0001043E"/>
    <w:rsid w:val="0001070C"/>
    <w:rsid w:val="000108E6"/>
    <w:rsid w:val="00010F2B"/>
    <w:rsid w:val="00011165"/>
    <w:rsid w:val="0001217C"/>
    <w:rsid w:val="000127F5"/>
    <w:rsid w:val="000129C6"/>
    <w:rsid w:val="00012B4B"/>
    <w:rsid w:val="000136A6"/>
    <w:rsid w:val="00013A3A"/>
    <w:rsid w:val="00013C0B"/>
    <w:rsid w:val="00014186"/>
    <w:rsid w:val="000146E6"/>
    <w:rsid w:val="000147E4"/>
    <w:rsid w:val="00014955"/>
    <w:rsid w:val="00014A44"/>
    <w:rsid w:val="00014AFB"/>
    <w:rsid w:val="00014C29"/>
    <w:rsid w:val="000151C0"/>
    <w:rsid w:val="0001597B"/>
    <w:rsid w:val="00015A4B"/>
    <w:rsid w:val="00015A77"/>
    <w:rsid w:val="00015D3C"/>
    <w:rsid w:val="0001644A"/>
    <w:rsid w:val="00016525"/>
    <w:rsid w:val="00016611"/>
    <w:rsid w:val="00016690"/>
    <w:rsid w:val="00016D1A"/>
    <w:rsid w:val="00016E4C"/>
    <w:rsid w:val="00016F17"/>
    <w:rsid w:val="000175F3"/>
    <w:rsid w:val="00017A4D"/>
    <w:rsid w:val="00017B05"/>
    <w:rsid w:val="00017C82"/>
    <w:rsid w:val="000200AD"/>
    <w:rsid w:val="000201F5"/>
    <w:rsid w:val="0002029B"/>
    <w:rsid w:val="00020625"/>
    <w:rsid w:val="00020755"/>
    <w:rsid w:val="000209D1"/>
    <w:rsid w:val="00020C9B"/>
    <w:rsid w:val="0002109F"/>
    <w:rsid w:val="00021414"/>
    <w:rsid w:val="00021491"/>
    <w:rsid w:val="00021B4A"/>
    <w:rsid w:val="00021BC1"/>
    <w:rsid w:val="00022001"/>
    <w:rsid w:val="000227AA"/>
    <w:rsid w:val="0002366B"/>
    <w:rsid w:val="000238CE"/>
    <w:rsid w:val="00023DB1"/>
    <w:rsid w:val="00023F08"/>
    <w:rsid w:val="00023FF9"/>
    <w:rsid w:val="0002418E"/>
    <w:rsid w:val="000243D2"/>
    <w:rsid w:val="0002451A"/>
    <w:rsid w:val="0002529E"/>
    <w:rsid w:val="000252BD"/>
    <w:rsid w:val="00025703"/>
    <w:rsid w:val="0002575D"/>
    <w:rsid w:val="0002587C"/>
    <w:rsid w:val="00025DE6"/>
    <w:rsid w:val="00025E77"/>
    <w:rsid w:val="00026389"/>
    <w:rsid w:val="00026764"/>
    <w:rsid w:val="00026798"/>
    <w:rsid w:val="00026A08"/>
    <w:rsid w:val="00026D6E"/>
    <w:rsid w:val="000270F7"/>
    <w:rsid w:val="00027312"/>
    <w:rsid w:val="0002743D"/>
    <w:rsid w:val="000277DD"/>
    <w:rsid w:val="00027EBE"/>
    <w:rsid w:val="0003001D"/>
    <w:rsid w:val="000301BB"/>
    <w:rsid w:val="00030DCD"/>
    <w:rsid w:val="0003130B"/>
    <w:rsid w:val="00031689"/>
    <w:rsid w:val="0003196B"/>
    <w:rsid w:val="0003286B"/>
    <w:rsid w:val="00032C3D"/>
    <w:rsid w:val="00032D2C"/>
    <w:rsid w:val="00033299"/>
    <w:rsid w:val="00033942"/>
    <w:rsid w:val="00033992"/>
    <w:rsid w:val="000346F5"/>
    <w:rsid w:val="00034A18"/>
    <w:rsid w:val="00034B36"/>
    <w:rsid w:val="0003501D"/>
    <w:rsid w:val="0003506A"/>
    <w:rsid w:val="000353E0"/>
    <w:rsid w:val="000354F0"/>
    <w:rsid w:val="0003576F"/>
    <w:rsid w:val="00035961"/>
    <w:rsid w:val="00035C48"/>
    <w:rsid w:val="0003600C"/>
    <w:rsid w:val="0003660E"/>
    <w:rsid w:val="00036694"/>
    <w:rsid w:val="00037021"/>
    <w:rsid w:val="0003702E"/>
    <w:rsid w:val="000371D4"/>
    <w:rsid w:val="000378D0"/>
    <w:rsid w:val="00037F51"/>
    <w:rsid w:val="00037F52"/>
    <w:rsid w:val="00040280"/>
    <w:rsid w:val="000402F2"/>
    <w:rsid w:val="00040405"/>
    <w:rsid w:val="000410B3"/>
    <w:rsid w:val="00041459"/>
    <w:rsid w:val="000418EC"/>
    <w:rsid w:val="00041C56"/>
    <w:rsid w:val="00042307"/>
    <w:rsid w:val="00042323"/>
    <w:rsid w:val="000424BC"/>
    <w:rsid w:val="000430E2"/>
    <w:rsid w:val="000431B6"/>
    <w:rsid w:val="00043FC3"/>
    <w:rsid w:val="0004482C"/>
    <w:rsid w:val="00044D6F"/>
    <w:rsid w:val="00044D87"/>
    <w:rsid w:val="00044E8C"/>
    <w:rsid w:val="00044F7E"/>
    <w:rsid w:val="000454E0"/>
    <w:rsid w:val="00045657"/>
    <w:rsid w:val="00045985"/>
    <w:rsid w:val="00045E24"/>
    <w:rsid w:val="00046584"/>
    <w:rsid w:val="00046C56"/>
    <w:rsid w:val="00047597"/>
    <w:rsid w:val="000475BD"/>
    <w:rsid w:val="00047BD0"/>
    <w:rsid w:val="00047DBF"/>
    <w:rsid w:val="00047F6D"/>
    <w:rsid w:val="00050573"/>
    <w:rsid w:val="00050D85"/>
    <w:rsid w:val="00050FB6"/>
    <w:rsid w:val="00051378"/>
    <w:rsid w:val="000520F8"/>
    <w:rsid w:val="00052347"/>
    <w:rsid w:val="000524E7"/>
    <w:rsid w:val="00052526"/>
    <w:rsid w:val="000525D6"/>
    <w:rsid w:val="00053144"/>
    <w:rsid w:val="00053473"/>
    <w:rsid w:val="0005348F"/>
    <w:rsid w:val="00053919"/>
    <w:rsid w:val="00053F2F"/>
    <w:rsid w:val="00054E05"/>
    <w:rsid w:val="00054E19"/>
    <w:rsid w:val="00054F1E"/>
    <w:rsid w:val="00054F73"/>
    <w:rsid w:val="000552F8"/>
    <w:rsid w:val="00055317"/>
    <w:rsid w:val="00055774"/>
    <w:rsid w:val="00055989"/>
    <w:rsid w:val="0005632A"/>
    <w:rsid w:val="00056699"/>
    <w:rsid w:val="00056A72"/>
    <w:rsid w:val="00056D80"/>
    <w:rsid w:val="000574A9"/>
    <w:rsid w:val="00057C69"/>
    <w:rsid w:val="00057F13"/>
    <w:rsid w:val="0006031F"/>
    <w:rsid w:val="000605B0"/>
    <w:rsid w:val="00061909"/>
    <w:rsid w:val="00061AA4"/>
    <w:rsid w:val="00062126"/>
    <w:rsid w:val="00062C04"/>
    <w:rsid w:val="00062E2F"/>
    <w:rsid w:val="00062E39"/>
    <w:rsid w:val="00062EC5"/>
    <w:rsid w:val="00063506"/>
    <w:rsid w:val="00063555"/>
    <w:rsid w:val="0006367E"/>
    <w:rsid w:val="00064115"/>
    <w:rsid w:val="0006447A"/>
    <w:rsid w:val="000645F2"/>
    <w:rsid w:val="00064FAF"/>
    <w:rsid w:val="00065400"/>
    <w:rsid w:val="00065567"/>
    <w:rsid w:val="00065573"/>
    <w:rsid w:val="00065A06"/>
    <w:rsid w:val="00065E08"/>
    <w:rsid w:val="00066399"/>
    <w:rsid w:val="000663C8"/>
    <w:rsid w:val="0006649A"/>
    <w:rsid w:val="00066932"/>
    <w:rsid w:val="00066975"/>
    <w:rsid w:val="00066C4F"/>
    <w:rsid w:val="00067088"/>
    <w:rsid w:val="000672B8"/>
    <w:rsid w:val="00067C33"/>
    <w:rsid w:val="0007033B"/>
    <w:rsid w:val="00070599"/>
    <w:rsid w:val="000705C1"/>
    <w:rsid w:val="00071BED"/>
    <w:rsid w:val="0007233A"/>
    <w:rsid w:val="000728AD"/>
    <w:rsid w:val="00072A26"/>
    <w:rsid w:val="00073C3C"/>
    <w:rsid w:val="00073E23"/>
    <w:rsid w:val="000741BA"/>
    <w:rsid w:val="00074520"/>
    <w:rsid w:val="00075CE9"/>
    <w:rsid w:val="00075DBC"/>
    <w:rsid w:val="0007620B"/>
    <w:rsid w:val="00076690"/>
    <w:rsid w:val="00076A54"/>
    <w:rsid w:val="00076C3C"/>
    <w:rsid w:val="00076D21"/>
    <w:rsid w:val="00077014"/>
    <w:rsid w:val="00077738"/>
    <w:rsid w:val="00077C69"/>
    <w:rsid w:val="0008003A"/>
    <w:rsid w:val="00080225"/>
    <w:rsid w:val="0008139C"/>
    <w:rsid w:val="00081908"/>
    <w:rsid w:val="00081E8C"/>
    <w:rsid w:val="00082901"/>
    <w:rsid w:val="00082A0C"/>
    <w:rsid w:val="00082F03"/>
    <w:rsid w:val="00082FFE"/>
    <w:rsid w:val="000835A0"/>
    <w:rsid w:val="000838E5"/>
    <w:rsid w:val="00083ACB"/>
    <w:rsid w:val="00084CF8"/>
    <w:rsid w:val="000852FF"/>
    <w:rsid w:val="000853DB"/>
    <w:rsid w:val="00085614"/>
    <w:rsid w:val="0008564D"/>
    <w:rsid w:val="000857B2"/>
    <w:rsid w:val="00086435"/>
    <w:rsid w:val="00086F69"/>
    <w:rsid w:val="0008701A"/>
    <w:rsid w:val="0008704D"/>
    <w:rsid w:val="00087632"/>
    <w:rsid w:val="00087BE9"/>
    <w:rsid w:val="00087D3D"/>
    <w:rsid w:val="00090424"/>
    <w:rsid w:val="000907F3"/>
    <w:rsid w:val="00090CA9"/>
    <w:rsid w:val="00091384"/>
    <w:rsid w:val="000913F8"/>
    <w:rsid w:val="000923FE"/>
    <w:rsid w:val="00092580"/>
    <w:rsid w:val="0009258F"/>
    <w:rsid w:val="00092D45"/>
    <w:rsid w:val="00093078"/>
    <w:rsid w:val="0009322F"/>
    <w:rsid w:val="000932A7"/>
    <w:rsid w:val="0009342F"/>
    <w:rsid w:val="000934A2"/>
    <w:rsid w:val="00093E02"/>
    <w:rsid w:val="00094317"/>
    <w:rsid w:val="000944FB"/>
    <w:rsid w:val="00094BAF"/>
    <w:rsid w:val="00095740"/>
    <w:rsid w:val="00095A62"/>
    <w:rsid w:val="00095E24"/>
    <w:rsid w:val="0009654F"/>
    <w:rsid w:val="00096933"/>
    <w:rsid w:val="00096E50"/>
    <w:rsid w:val="00097022"/>
    <w:rsid w:val="000978CC"/>
    <w:rsid w:val="00097CA7"/>
    <w:rsid w:val="000A00B6"/>
    <w:rsid w:val="000A0D32"/>
    <w:rsid w:val="000A1152"/>
    <w:rsid w:val="000A18C9"/>
    <w:rsid w:val="000A2049"/>
    <w:rsid w:val="000A2504"/>
    <w:rsid w:val="000A288B"/>
    <w:rsid w:val="000A2977"/>
    <w:rsid w:val="000A2DE2"/>
    <w:rsid w:val="000A352D"/>
    <w:rsid w:val="000A3665"/>
    <w:rsid w:val="000A37CE"/>
    <w:rsid w:val="000A3800"/>
    <w:rsid w:val="000A3CA1"/>
    <w:rsid w:val="000A4188"/>
    <w:rsid w:val="000A4626"/>
    <w:rsid w:val="000A499C"/>
    <w:rsid w:val="000A4D39"/>
    <w:rsid w:val="000A5B2B"/>
    <w:rsid w:val="000A5D5D"/>
    <w:rsid w:val="000A5EE5"/>
    <w:rsid w:val="000A6FB5"/>
    <w:rsid w:val="000A7104"/>
    <w:rsid w:val="000A721C"/>
    <w:rsid w:val="000A7435"/>
    <w:rsid w:val="000A75CD"/>
    <w:rsid w:val="000A7A9C"/>
    <w:rsid w:val="000A7E53"/>
    <w:rsid w:val="000B0301"/>
    <w:rsid w:val="000B0673"/>
    <w:rsid w:val="000B1012"/>
    <w:rsid w:val="000B11A9"/>
    <w:rsid w:val="000B11CB"/>
    <w:rsid w:val="000B11E5"/>
    <w:rsid w:val="000B131D"/>
    <w:rsid w:val="000B13FF"/>
    <w:rsid w:val="000B1507"/>
    <w:rsid w:val="000B154D"/>
    <w:rsid w:val="000B1815"/>
    <w:rsid w:val="000B18C5"/>
    <w:rsid w:val="000B1A1A"/>
    <w:rsid w:val="000B1C58"/>
    <w:rsid w:val="000B1E6D"/>
    <w:rsid w:val="000B2438"/>
    <w:rsid w:val="000B2549"/>
    <w:rsid w:val="000B284A"/>
    <w:rsid w:val="000B2B9E"/>
    <w:rsid w:val="000B2EDD"/>
    <w:rsid w:val="000B3344"/>
    <w:rsid w:val="000B33FE"/>
    <w:rsid w:val="000B364F"/>
    <w:rsid w:val="000B3BB1"/>
    <w:rsid w:val="000B460F"/>
    <w:rsid w:val="000B47DE"/>
    <w:rsid w:val="000B4AA9"/>
    <w:rsid w:val="000B4B73"/>
    <w:rsid w:val="000B4CD9"/>
    <w:rsid w:val="000B585A"/>
    <w:rsid w:val="000B5B14"/>
    <w:rsid w:val="000B5F5D"/>
    <w:rsid w:val="000B6011"/>
    <w:rsid w:val="000B604C"/>
    <w:rsid w:val="000B61A4"/>
    <w:rsid w:val="000B6737"/>
    <w:rsid w:val="000B6C12"/>
    <w:rsid w:val="000B6C9E"/>
    <w:rsid w:val="000B6E9B"/>
    <w:rsid w:val="000B6EEE"/>
    <w:rsid w:val="000B6F38"/>
    <w:rsid w:val="000B731A"/>
    <w:rsid w:val="000B743A"/>
    <w:rsid w:val="000B7A27"/>
    <w:rsid w:val="000C0914"/>
    <w:rsid w:val="000C0D02"/>
    <w:rsid w:val="000C12D7"/>
    <w:rsid w:val="000C1457"/>
    <w:rsid w:val="000C1746"/>
    <w:rsid w:val="000C1900"/>
    <w:rsid w:val="000C1B19"/>
    <w:rsid w:val="000C1B2A"/>
    <w:rsid w:val="000C1BFB"/>
    <w:rsid w:val="000C2366"/>
    <w:rsid w:val="000C2BF9"/>
    <w:rsid w:val="000C2D0F"/>
    <w:rsid w:val="000C2DBB"/>
    <w:rsid w:val="000C31E6"/>
    <w:rsid w:val="000C35C2"/>
    <w:rsid w:val="000C3A6D"/>
    <w:rsid w:val="000C3E8C"/>
    <w:rsid w:val="000C4105"/>
    <w:rsid w:val="000C50C3"/>
    <w:rsid w:val="000C520E"/>
    <w:rsid w:val="000C5252"/>
    <w:rsid w:val="000C52D0"/>
    <w:rsid w:val="000C5479"/>
    <w:rsid w:val="000C5C96"/>
    <w:rsid w:val="000C6098"/>
    <w:rsid w:val="000C65AB"/>
    <w:rsid w:val="000C6A79"/>
    <w:rsid w:val="000C6BBA"/>
    <w:rsid w:val="000C6D1B"/>
    <w:rsid w:val="000C6DB2"/>
    <w:rsid w:val="000C7457"/>
    <w:rsid w:val="000C7915"/>
    <w:rsid w:val="000C7A8A"/>
    <w:rsid w:val="000C7AD8"/>
    <w:rsid w:val="000C7BD0"/>
    <w:rsid w:val="000D0367"/>
    <w:rsid w:val="000D0E33"/>
    <w:rsid w:val="000D0FC9"/>
    <w:rsid w:val="000D1359"/>
    <w:rsid w:val="000D14A6"/>
    <w:rsid w:val="000D191A"/>
    <w:rsid w:val="000D1990"/>
    <w:rsid w:val="000D2686"/>
    <w:rsid w:val="000D27AB"/>
    <w:rsid w:val="000D2B76"/>
    <w:rsid w:val="000D2D51"/>
    <w:rsid w:val="000D2DFB"/>
    <w:rsid w:val="000D318B"/>
    <w:rsid w:val="000D31AC"/>
    <w:rsid w:val="000D334D"/>
    <w:rsid w:val="000D3489"/>
    <w:rsid w:val="000D406A"/>
    <w:rsid w:val="000D5667"/>
    <w:rsid w:val="000D5C12"/>
    <w:rsid w:val="000D5DC3"/>
    <w:rsid w:val="000D60A4"/>
    <w:rsid w:val="000D6323"/>
    <w:rsid w:val="000D6DFF"/>
    <w:rsid w:val="000D711D"/>
    <w:rsid w:val="000D7E9C"/>
    <w:rsid w:val="000E050C"/>
    <w:rsid w:val="000E0922"/>
    <w:rsid w:val="000E0C01"/>
    <w:rsid w:val="000E0C28"/>
    <w:rsid w:val="000E0EEC"/>
    <w:rsid w:val="000E0EF4"/>
    <w:rsid w:val="000E104F"/>
    <w:rsid w:val="000E13D2"/>
    <w:rsid w:val="000E15AB"/>
    <w:rsid w:val="000E17EC"/>
    <w:rsid w:val="000E1F4C"/>
    <w:rsid w:val="000E2364"/>
    <w:rsid w:val="000E28F2"/>
    <w:rsid w:val="000E2BA0"/>
    <w:rsid w:val="000E2F96"/>
    <w:rsid w:val="000E3219"/>
    <w:rsid w:val="000E3222"/>
    <w:rsid w:val="000E36E5"/>
    <w:rsid w:val="000E39E2"/>
    <w:rsid w:val="000E3BF2"/>
    <w:rsid w:val="000E40EC"/>
    <w:rsid w:val="000E4492"/>
    <w:rsid w:val="000E46B5"/>
    <w:rsid w:val="000E4859"/>
    <w:rsid w:val="000E48F3"/>
    <w:rsid w:val="000E4C6A"/>
    <w:rsid w:val="000E4F24"/>
    <w:rsid w:val="000E5136"/>
    <w:rsid w:val="000E5F16"/>
    <w:rsid w:val="000E5F39"/>
    <w:rsid w:val="000E635D"/>
    <w:rsid w:val="000E667C"/>
    <w:rsid w:val="000E6F97"/>
    <w:rsid w:val="000E6FD4"/>
    <w:rsid w:val="000E72AE"/>
    <w:rsid w:val="000E7483"/>
    <w:rsid w:val="000E7B61"/>
    <w:rsid w:val="000F0047"/>
    <w:rsid w:val="000F0435"/>
    <w:rsid w:val="000F04B2"/>
    <w:rsid w:val="000F0BAF"/>
    <w:rsid w:val="000F0D34"/>
    <w:rsid w:val="000F11A5"/>
    <w:rsid w:val="000F1D05"/>
    <w:rsid w:val="000F1DA3"/>
    <w:rsid w:val="000F2053"/>
    <w:rsid w:val="000F218E"/>
    <w:rsid w:val="000F21A6"/>
    <w:rsid w:val="000F21F3"/>
    <w:rsid w:val="000F28AB"/>
    <w:rsid w:val="000F29F2"/>
    <w:rsid w:val="000F2BB8"/>
    <w:rsid w:val="000F2DC5"/>
    <w:rsid w:val="000F309A"/>
    <w:rsid w:val="000F3364"/>
    <w:rsid w:val="000F33C2"/>
    <w:rsid w:val="000F3DD0"/>
    <w:rsid w:val="000F410F"/>
    <w:rsid w:val="000F47D6"/>
    <w:rsid w:val="000F4A02"/>
    <w:rsid w:val="000F4D13"/>
    <w:rsid w:val="000F529F"/>
    <w:rsid w:val="000F547D"/>
    <w:rsid w:val="000F56A5"/>
    <w:rsid w:val="000F57C2"/>
    <w:rsid w:val="000F5BEC"/>
    <w:rsid w:val="000F6A9B"/>
    <w:rsid w:val="000F6B1C"/>
    <w:rsid w:val="000F6B21"/>
    <w:rsid w:val="000F733D"/>
    <w:rsid w:val="000F75F1"/>
    <w:rsid w:val="000F7858"/>
    <w:rsid w:val="000F7A34"/>
    <w:rsid w:val="000F7D62"/>
    <w:rsid w:val="000F7DA4"/>
    <w:rsid w:val="000F7E04"/>
    <w:rsid w:val="00100397"/>
    <w:rsid w:val="0010097E"/>
    <w:rsid w:val="00100B5B"/>
    <w:rsid w:val="00100FD0"/>
    <w:rsid w:val="0010126C"/>
    <w:rsid w:val="00101B8E"/>
    <w:rsid w:val="00101C73"/>
    <w:rsid w:val="00101CE7"/>
    <w:rsid w:val="00101D77"/>
    <w:rsid w:val="00101DB0"/>
    <w:rsid w:val="00102041"/>
    <w:rsid w:val="00102069"/>
    <w:rsid w:val="0010230C"/>
    <w:rsid w:val="00102341"/>
    <w:rsid w:val="00102892"/>
    <w:rsid w:val="00102AF9"/>
    <w:rsid w:val="00102D4C"/>
    <w:rsid w:val="00102F81"/>
    <w:rsid w:val="00104153"/>
    <w:rsid w:val="001046CA"/>
    <w:rsid w:val="00104BD6"/>
    <w:rsid w:val="00104C7A"/>
    <w:rsid w:val="00105132"/>
    <w:rsid w:val="001052F2"/>
    <w:rsid w:val="001053D9"/>
    <w:rsid w:val="00105455"/>
    <w:rsid w:val="00105AB4"/>
    <w:rsid w:val="00105B6A"/>
    <w:rsid w:val="00105F72"/>
    <w:rsid w:val="00106421"/>
    <w:rsid w:val="001067C9"/>
    <w:rsid w:val="00106A4D"/>
    <w:rsid w:val="001078A3"/>
    <w:rsid w:val="00107A0B"/>
    <w:rsid w:val="00107DFA"/>
    <w:rsid w:val="001100F5"/>
    <w:rsid w:val="0011030D"/>
    <w:rsid w:val="0011079D"/>
    <w:rsid w:val="00110CCA"/>
    <w:rsid w:val="00111444"/>
    <w:rsid w:val="00111601"/>
    <w:rsid w:val="00111994"/>
    <w:rsid w:val="001119A6"/>
    <w:rsid w:val="00111E01"/>
    <w:rsid w:val="00111FF0"/>
    <w:rsid w:val="00111FF3"/>
    <w:rsid w:val="001122CB"/>
    <w:rsid w:val="00112696"/>
    <w:rsid w:val="00112CB8"/>
    <w:rsid w:val="0011317F"/>
    <w:rsid w:val="00113480"/>
    <w:rsid w:val="0011368D"/>
    <w:rsid w:val="001138EF"/>
    <w:rsid w:val="0011397E"/>
    <w:rsid w:val="00113A08"/>
    <w:rsid w:val="00114235"/>
    <w:rsid w:val="001147FA"/>
    <w:rsid w:val="00114F42"/>
    <w:rsid w:val="00115015"/>
    <w:rsid w:val="0011527A"/>
    <w:rsid w:val="0011591C"/>
    <w:rsid w:val="00115F89"/>
    <w:rsid w:val="001163EA"/>
    <w:rsid w:val="00116551"/>
    <w:rsid w:val="00116714"/>
    <w:rsid w:val="001168B9"/>
    <w:rsid w:val="0011706D"/>
    <w:rsid w:val="0011724A"/>
    <w:rsid w:val="0011742B"/>
    <w:rsid w:val="00117591"/>
    <w:rsid w:val="00117756"/>
    <w:rsid w:val="00117861"/>
    <w:rsid w:val="001206F4"/>
    <w:rsid w:val="00120833"/>
    <w:rsid w:val="001209C5"/>
    <w:rsid w:val="0012108D"/>
    <w:rsid w:val="0012138C"/>
    <w:rsid w:val="00121C08"/>
    <w:rsid w:val="00121C7D"/>
    <w:rsid w:val="0012205E"/>
    <w:rsid w:val="00122149"/>
    <w:rsid w:val="001226DC"/>
    <w:rsid w:val="00122880"/>
    <w:rsid w:val="00122A70"/>
    <w:rsid w:val="00122AA3"/>
    <w:rsid w:val="00122E74"/>
    <w:rsid w:val="0012303B"/>
    <w:rsid w:val="001231D0"/>
    <w:rsid w:val="001232EE"/>
    <w:rsid w:val="001235CF"/>
    <w:rsid w:val="00123D0C"/>
    <w:rsid w:val="00123E5D"/>
    <w:rsid w:val="0012470D"/>
    <w:rsid w:val="00124723"/>
    <w:rsid w:val="00124DC0"/>
    <w:rsid w:val="00124E79"/>
    <w:rsid w:val="00124E9D"/>
    <w:rsid w:val="00125149"/>
    <w:rsid w:val="0012529C"/>
    <w:rsid w:val="00125331"/>
    <w:rsid w:val="00125392"/>
    <w:rsid w:val="001253DA"/>
    <w:rsid w:val="00125C6B"/>
    <w:rsid w:val="0012602C"/>
    <w:rsid w:val="00126785"/>
    <w:rsid w:val="00126E7B"/>
    <w:rsid w:val="00126EAE"/>
    <w:rsid w:val="00127005"/>
    <w:rsid w:val="00127202"/>
    <w:rsid w:val="001276F4"/>
    <w:rsid w:val="00127937"/>
    <w:rsid w:val="0012799D"/>
    <w:rsid w:val="00130A4B"/>
    <w:rsid w:val="00130EFA"/>
    <w:rsid w:val="00131437"/>
    <w:rsid w:val="00131470"/>
    <w:rsid w:val="00131970"/>
    <w:rsid w:val="00131A3C"/>
    <w:rsid w:val="00131B62"/>
    <w:rsid w:val="00131F29"/>
    <w:rsid w:val="00131F3A"/>
    <w:rsid w:val="00131F5D"/>
    <w:rsid w:val="001323D8"/>
    <w:rsid w:val="001324D8"/>
    <w:rsid w:val="0013261F"/>
    <w:rsid w:val="0013267E"/>
    <w:rsid w:val="001327A0"/>
    <w:rsid w:val="001328CB"/>
    <w:rsid w:val="00132B54"/>
    <w:rsid w:val="00132C96"/>
    <w:rsid w:val="00132DC3"/>
    <w:rsid w:val="00133610"/>
    <w:rsid w:val="00133F25"/>
    <w:rsid w:val="00134005"/>
    <w:rsid w:val="00134288"/>
    <w:rsid w:val="00134BBF"/>
    <w:rsid w:val="00135210"/>
    <w:rsid w:val="00135482"/>
    <w:rsid w:val="00136A8F"/>
    <w:rsid w:val="00136B80"/>
    <w:rsid w:val="00136D69"/>
    <w:rsid w:val="001376D3"/>
    <w:rsid w:val="001378D2"/>
    <w:rsid w:val="00137A65"/>
    <w:rsid w:val="00137B31"/>
    <w:rsid w:val="00137C6B"/>
    <w:rsid w:val="00137ED7"/>
    <w:rsid w:val="001408E3"/>
    <w:rsid w:val="00141099"/>
    <w:rsid w:val="001410FC"/>
    <w:rsid w:val="00141A7E"/>
    <w:rsid w:val="00142821"/>
    <w:rsid w:val="00142837"/>
    <w:rsid w:val="0014287E"/>
    <w:rsid w:val="00142908"/>
    <w:rsid w:val="00142C8D"/>
    <w:rsid w:val="00142D47"/>
    <w:rsid w:val="00143025"/>
    <w:rsid w:val="00143241"/>
    <w:rsid w:val="001433F4"/>
    <w:rsid w:val="00143924"/>
    <w:rsid w:val="00143BB2"/>
    <w:rsid w:val="00143F23"/>
    <w:rsid w:val="00144A96"/>
    <w:rsid w:val="00145475"/>
    <w:rsid w:val="00145486"/>
    <w:rsid w:val="0014563D"/>
    <w:rsid w:val="001457F2"/>
    <w:rsid w:val="001458E1"/>
    <w:rsid w:val="001458F4"/>
    <w:rsid w:val="00145E02"/>
    <w:rsid w:val="00145F7C"/>
    <w:rsid w:val="00145F80"/>
    <w:rsid w:val="0014655D"/>
    <w:rsid w:val="0014672F"/>
    <w:rsid w:val="001469B2"/>
    <w:rsid w:val="00146A02"/>
    <w:rsid w:val="00146BB5"/>
    <w:rsid w:val="00146CB3"/>
    <w:rsid w:val="001471D7"/>
    <w:rsid w:val="00147237"/>
    <w:rsid w:val="001473A4"/>
    <w:rsid w:val="0014748B"/>
    <w:rsid w:val="00147881"/>
    <w:rsid w:val="00147980"/>
    <w:rsid w:val="00147A3F"/>
    <w:rsid w:val="00147BD8"/>
    <w:rsid w:val="00150101"/>
    <w:rsid w:val="0015023D"/>
    <w:rsid w:val="001503FF"/>
    <w:rsid w:val="00150977"/>
    <w:rsid w:val="00150C4F"/>
    <w:rsid w:val="00150E12"/>
    <w:rsid w:val="001510F2"/>
    <w:rsid w:val="00151993"/>
    <w:rsid w:val="00151C8E"/>
    <w:rsid w:val="00151D86"/>
    <w:rsid w:val="00152472"/>
    <w:rsid w:val="0015290C"/>
    <w:rsid w:val="00152CAE"/>
    <w:rsid w:val="00152E75"/>
    <w:rsid w:val="001533F7"/>
    <w:rsid w:val="0015359A"/>
    <w:rsid w:val="001545E5"/>
    <w:rsid w:val="00154F7B"/>
    <w:rsid w:val="00154FB9"/>
    <w:rsid w:val="001551E2"/>
    <w:rsid w:val="00155563"/>
    <w:rsid w:val="00155592"/>
    <w:rsid w:val="00155869"/>
    <w:rsid w:val="00155960"/>
    <w:rsid w:val="00155AB3"/>
    <w:rsid w:val="00155B5F"/>
    <w:rsid w:val="00155B76"/>
    <w:rsid w:val="00155E31"/>
    <w:rsid w:val="00156054"/>
    <w:rsid w:val="001561EB"/>
    <w:rsid w:val="0015628B"/>
    <w:rsid w:val="0015695E"/>
    <w:rsid w:val="00156A56"/>
    <w:rsid w:val="00156BE5"/>
    <w:rsid w:val="001574F5"/>
    <w:rsid w:val="00157555"/>
    <w:rsid w:val="001578F8"/>
    <w:rsid w:val="00157CCE"/>
    <w:rsid w:val="001600BA"/>
    <w:rsid w:val="00160191"/>
    <w:rsid w:val="0016021F"/>
    <w:rsid w:val="00160B64"/>
    <w:rsid w:val="00160EC0"/>
    <w:rsid w:val="00161142"/>
    <w:rsid w:val="001611E9"/>
    <w:rsid w:val="001619A0"/>
    <w:rsid w:val="001619CE"/>
    <w:rsid w:val="001620EB"/>
    <w:rsid w:val="001629B8"/>
    <w:rsid w:val="00162C38"/>
    <w:rsid w:val="00163023"/>
    <w:rsid w:val="00163479"/>
    <w:rsid w:val="0016478E"/>
    <w:rsid w:val="00164962"/>
    <w:rsid w:val="00164DA4"/>
    <w:rsid w:val="00165016"/>
    <w:rsid w:val="0016563F"/>
    <w:rsid w:val="00165A34"/>
    <w:rsid w:val="0016651F"/>
    <w:rsid w:val="0016688D"/>
    <w:rsid w:val="00166EF5"/>
    <w:rsid w:val="00167244"/>
    <w:rsid w:val="0016748D"/>
    <w:rsid w:val="001674C9"/>
    <w:rsid w:val="00167AAD"/>
    <w:rsid w:val="00167C5A"/>
    <w:rsid w:val="00170493"/>
    <w:rsid w:val="00170C1B"/>
    <w:rsid w:val="00170CA4"/>
    <w:rsid w:val="00170F83"/>
    <w:rsid w:val="001713F4"/>
    <w:rsid w:val="00171A2F"/>
    <w:rsid w:val="001724C5"/>
    <w:rsid w:val="0017283C"/>
    <w:rsid w:val="00172925"/>
    <w:rsid w:val="00172A6A"/>
    <w:rsid w:val="00172F89"/>
    <w:rsid w:val="001730C6"/>
    <w:rsid w:val="0017312B"/>
    <w:rsid w:val="00173593"/>
    <w:rsid w:val="00173DAF"/>
    <w:rsid w:val="0017401A"/>
    <w:rsid w:val="00174104"/>
    <w:rsid w:val="001756B6"/>
    <w:rsid w:val="00175C07"/>
    <w:rsid w:val="00175CDE"/>
    <w:rsid w:val="00175DE5"/>
    <w:rsid w:val="00175F1F"/>
    <w:rsid w:val="0017637E"/>
    <w:rsid w:val="001764BD"/>
    <w:rsid w:val="001765FE"/>
    <w:rsid w:val="0017674A"/>
    <w:rsid w:val="00176EBA"/>
    <w:rsid w:val="001771BE"/>
    <w:rsid w:val="001774C3"/>
    <w:rsid w:val="001778F6"/>
    <w:rsid w:val="00177A24"/>
    <w:rsid w:val="00180752"/>
    <w:rsid w:val="001807B3"/>
    <w:rsid w:val="001807C6"/>
    <w:rsid w:val="00180C39"/>
    <w:rsid w:val="00181D5F"/>
    <w:rsid w:val="00182607"/>
    <w:rsid w:val="00182A56"/>
    <w:rsid w:val="00182F8B"/>
    <w:rsid w:val="00183481"/>
    <w:rsid w:val="00183E08"/>
    <w:rsid w:val="00184298"/>
    <w:rsid w:val="00184B96"/>
    <w:rsid w:val="00185320"/>
    <w:rsid w:val="00185D5C"/>
    <w:rsid w:val="0018677A"/>
    <w:rsid w:val="00187A06"/>
    <w:rsid w:val="001902F2"/>
    <w:rsid w:val="00190CDC"/>
    <w:rsid w:val="00190E28"/>
    <w:rsid w:val="00190EAE"/>
    <w:rsid w:val="00190F5C"/>
    <w:rsid w:val="001919F2"/>
    <w:rsid w:val="001926D4"/>
    <w:rsid w:val="001927AB"/>
    <w:rsid w:val="00192AA0"/>
    <w:rsid w:val="00192C08"/>
    <w:rsid w:val="001935E6"/>
    <w:rsid w:val="001935FB"/>
    <w:rsid w:val="001938AF"/>
    <w:rsid w:val="00193B5D"/>
    <w:rsid w:val="00193BB1"/>
    <w:rsid w:val="001940CD"/>
    <w:rsid w:val="0019451C"/>
    <w:rsid w:val="00194683"/>
    <w:rsid w:val="001947B7"/>
    <w:rsid w:val="00194EC0"/>
    <w:rsid w:val="00195483"/>
    <w:rsid w:val="001957E3"/>
    <w:rsid w:val="0019594A"/>
    <w:rsid w:val="0019599D"/>
    <w:rsid w:val="00195A12"/>
    <w:rsid w:val="00195ED6"/>
    <w:rsid w:val="001960CA"/>
    <w:rsid w:val="00196324"/>
    <w:rsid w:val="001963CE"/>
    <w:rsid w:val="00196726"/>
    <w:rsid w:val="00196821"/>
    <w:rsid w:val="00196A8A"/>
    <w:rsid w:val="001972C5"/>
    <w:rsid w:val="00197428"/>
    <w:rsid w:val="00197453"/>
    <w:rsid w:val="00197954"/>
    <w:rsid w:val="00197961"/>
    <w:rsid w:val="00197B82"/>
    <w:rsid w:val="00197D87"/>
    <w:rsid w:val="001A0CED"/>
    <w:rsid w:val="001A0DEF"/>
    <w:rsid w:val="001A1A52"/>
    <w:rsid w:val="001A1FDC"/>
    <w:rsid w:val="001A23FB"/>
    <w:rsid w:val="001A256B"/>
    <w:rsid w:val="001A257E"/>
    <w:rsid w:val="001A2590"/>
    <w:rsid w:val="001A2AFB"/>
    <w:rsid w:val="001A3026"/>
    <w:rsid w:val="001A30A9"/>
    <w:rsid w:val="001A3B21"/>
    <w:rsid w:val="001A3BE0"/>
    <w:rsid w:val="001A3C0F"/>
    <w:rsid w:val="001A3EED"/>
    <w:rsid w:val="001A3F37"/>
    <w:rsid w:val="001A4CB7"/>
    <w:rsid w:val="001A6150"/>
    <w:rsid w:val="001A6179"/>
    <w:rsid w:val="001A6BFB"/>
    <w:rsid w:val="001A6DF6"/>
    <w:rsid w:val="001A70B1"/>
    <w:rsid w:val="001A7817"/>
    <w:rsid w:val="001B067B"/>
    <w:rsid w:val="001B07A4"/>
    <w:rsid w:val="001B094C"/>
    <w:rsid w:val="001B0955"/>
    <w:rsid w:val="001B09EF"/>
    <w:rsid w:val="001B0A05"/>
    <w:rsid w:val="001B0E5B"/>
    <w:rsid w:val="001B1C04"/>
    <w:rsid w:val="001B1F42"/>
    <w:rsid w:val="001B2064"/>
    <w:rsid w:val="001B2102"/>
    <w:rsid w:val="001B2421"/>
    <w:rsid w:val="001B24ED"/>
    <w:rsid w:val="001B28FB"/>
    <w:rsid w:val="001B29B6"/>
    <w:rsid w:val="001B29F7"/>
    <w:rsid w:val="001B2B07"/>
    <w:rsid w:val="001B2FD0"/>
    <w:rsid w:val="001B3170"/>
    <w:rsid w:val="001B329E"/>
    <w:rsid w:val="001B3B9F"/>
    <w:rsid w:val="001B441C"/>
    <w:rsid w:val="001B453F"/>
    <w:rsid w:val="001B46BA"/>
    <w:rsid w:val="001B497F"/>
    <w:rsid w:val="001B4CF0"/>
    <w:rsid w:val="001B4E98"/>
    <w:rsid w:val="001B512B"/>
    <w:rsid w:val="001B5472"/>
    <w:rsid w:val="001B5851"/>
    <w:rsid w:val="001B598B"/>
    <w:rsid w:val="001B5D9B"/>
    <w:rsid w:val="001B5E99"/>
    <w:rsid w:val="001B60F3"/>
    <w:rsid w:val="001B68E7"/>
    <w:rsid w:val="001B6BB5"/>
    <w:rsid w:val="001B6DE8"/>
    <w:rsid w:val="001B7700"/>
    <w:rsid w:val="001B7799"/>
    <w:rsid w:val="001B77E4"/>
    <w:rsid w:val="001B7AC6"/>
    <w:rsid w:val="001C0299"/>
    <w:rsid w:val="001C070C"/>
    <w:rsid w:val="001C074D"/>
    <w:rsid w:val="001C0945"/>
    <w:rsid w:val="001C0D1F"/>
    <w:rsid w:val="001C1BA5"/>
    <w:rsid w:val="001C1DB4"/>
    <w:rsid w:val="001C1FB0"/>
    <w:rsid w:val="001C2588"/>
    <w:rsid w:val="001C28BB"/>
    <w:rsid w:val="001C2A3E"/>
    <w:rsid w:val="001C2C0E"/>
    <w:rsid w:val="001C37CB"/>
    <w:rsid w:val="001C4630"/>
    <w:rsid w:val="001C463A"/>
    <w:rsid w:val="001C471E"/>
    <w:rsid w:val="001C4994"/>
    <w:rsid w:val="001C4AF0"/>
    <w:rsid w:val="001C512E"/>
    <w:rsid w:val="001C5616"/>
    <w:rsid w:val="001C5861"/>
    <w:rsid w:val="001C5C7B"/>
    <w:rsid w:val="001C653F"/>
    <w:rsid w:val="001C66D0"/>
    <w:rsid w:val="001C6FB2"/>
    <w:rsid w:val="001C74F5"/>
    <w:rsid w:val="001C78B9"/>
    <w:rsid w:val="001D01CD"/>
    <w:rsid w:val="001D04DD"/>
    <w:rsid w:val="001D0695"/>
    <w:rsid w:val="001D0D84"/>
    <w:rsid w:val="001D101E"/>
    <w:rsid w:val="001D1360"/>
    <w:rsid w:val="001D1482"/>
    <w:rsid w:val="001D1BC8"/>
    <w:rsid w:val="001D1D6F"/>
    <w:rsid w:val="001D1E76"/>
    <w:rsid w:val="001D2866"/>
    <w:rsid w:val="001D32B8"/>
    <w:rsid w:val="001D36CB"/>
    <w:rsid w:val="001D3AC1"/>
    <w:rsid w:val="001D3EAE"/>
    <w:rsid w:val="001D45F6"/>
    <w:rsid w:val="001D48BA"/>
    <w:rsid w:val="001D49A8"/>
    <w:rsid w:val="001D4E22"/>
    <w:rsid w:val="001D52FC"/>
    <w:rsid w:val="001D5D1D"/>
    <w:rsid w:val="001D6487"/>
    <w:rsid w:val="001D667E"/>
    <w:rsid w:val="001D681E"/>
    <w:rsid w:val="001D6854"/>
    <w:rsid w:val="001D6985"/>
    <w:rsid w:val="001D6A76"/>
    <w:rsid w:val="001D74E4"/>
    <w:rsid w:val="001D760E"/>
    <w:rsid w:val="001D7793"/>
    <w:rsid w:val="001D78E7"/>
    <w:rsid w:val="001D79E7"/>
    <w:rsid w:val="001D7A36"/>
    <w:rsid w:val="001D7DEB"/>
    <w:rsid w:val="001E0D59"/>
    <w:rsid w:val="001E1B1B"/>
    <w:rsid w:val="001E1E7E"/>
    <w:rsid w:val="001E2384"/>
    <w:rsid w:val="001E2696"/>
    <w:rsid w:val="001E2903"/>
    <w:rsid w:val="001E2EB7"/>
    <w:rsid w:val="001E3585"/>
    <w:rsid w:val="001E3C2F"/>
    <w:rsid w:val="001E3D63"/>
    <w:rsid w:val="001E4558"/>
    <w:rsid w:val="001E4734"/>
    <w:rsid w:val="001E4EE3"/>
    <w:rsid w:val="001E647A"/>
    <w:rsid w:val="001E66D9"/>
    <w:rsid w:val="001E681F"/>
    <w:rsid w:val="001E686F"/>
    <w:rsid w:val="001E69B4"/>
    <w:rsid w:val="001E6B8B"/>
    <w:rsid w:val="001E6E53"/>
    <w:rsid w:val="001E7265"/>
    <w:rsid w:val="001E744E"/>
    <w:rsid w:val="001E7A2F"/>
    <w:rsid w:val="001E7D66"/>
    <w:rsid w:val="001F0414"/>
    <w:rsid w:val="001F0669"/>
    <w:rsid w:val="001F1014"/>
    <w:rsid w:val="001F13ED"/>
    <w:rsid w:val="001F15F7"/>
    <w:rsid w:val="001F1847"/>
    <w:rsid w:val="001F1A0A"/>
    <w:rsid w:val="001F1D0A"/>
    <w:rsid w:val="001F2118"/>
    <w:rsid w:val="001F2303"/>
    <w:rsid w:val="001F23F7"/>
    <w:rsid w:val="001F2C8C"/>
    <w:rsid w:val="001F2EC4"/>
    <w:rsid w:val="001F2EC6"/>
    <w:rsid w:val="001F351B"/>
    <w:rsid w:val="001F354A"/>
    <w:rsid w:val="001F3606"/>
    <w:rsid w:val="001F37D4"/>
    <w:rsid w:val="001F3DEF"/>
    <w:rsid w:val="001F40A9"/>
    <w:rsid w:val="001F41A8"/>
    <w:rsid w:val="001F4259"/>
    <w:rsid w:val="001F4321"/>
    <w:rsid w:val="001F4947"/>
    <w:rsid w:val="001F4A43"/>
    <w:rsid w:val="001F4D3E"/>
    <w:rsid w:val="001F4ED5"/>
    <w:rsid w:val="001F4EE7"/>
    <w:rsid w:val="001F56DD"/>
    <w:rsid w:val="001F635C"/>
    <w:rsid w:val="001F6A56"/>
    <w:rsid w:val="001F6D28"/>
    <w:rsid w:val="001F73BE"/>
    <w:rsid w:val="001F79B6"/>
    <w:rsid w:val="0020044B"/>
    <w:rsid w:val="0020070C"/>
    <w:rsid w:val="00200868"/>
    <w:rsid w:val="002009E7"/>
    <w:rsid w:val="00200C06"/>
    <w:rsid w:val="00201215"/>
    <w:rsid w:val="002013C4"/>
    <w:rsid w:val="00201C1F"/>
    <w:rsid w:val="00201CC7"/>
    <w:rsid w:val="00202181"/>
    <w:rsid w:val="0020263D"/>
    <w:rsid w:val="00202939"/>
    <w:rsid w:val="00202B57"/>
    <w:rsid w:val="0020302F"/>
    <w:rsid w:val="0020343A"/>
    <w:rsid w:val="00203787"/>
    <w:rsid w:val="002039AA"/>
    <w:rsid w:val="00203FAC"/>
    <w:rsid w:val="00204075"/>
    <w:rsid w:val="00204766"/>
    <w:rsid w:val="00204867"/>
    <w:rsid w:val="00204CED"/>
    <w:rsid w:val="00204E8E"/>
    <w:rsid w:val="00204F43"/>
    <w:rsid w:val="00204F4F"/>
    <w:rsid w:val="00204F6B"/>
    <w:rsid w:val="00204FF9"/>
    <w:rsid w:val="002050D4"/>
    <w:rsid w:val="002052FE"/>
    <w:rsid w:val="002058AA"/>
    <w:rsid w:val="002059B4"/>
    <w:rsid w:val="002063F2"/>
    <w:rsid w:val="00206428"/>
    <w:rsid w:val="002065B0"/>
    <w:rsid w:val="002066AC"/>
    <w:rsid w:val="002066AE"/>
    <w:rsid w:val="00206D7D"/>
    <w:rsid w:val="002072CB"/>
    <w:rsid w:val="00207BED"/>
    <w:rsid w:val="00207C66"/>
    <w:rsid w:val="00207F45"/>
    <w:rsid w:val="002100AD"/>
    <w:rsid w:val="002106F0"/>
    <w:rsid w:val="00210911"/>
    <w:rsid w:val="00210B74"/>
    <w:rsid w:val="002114A1"/>
    <w:rsid w:val="002115FE"/>
    <w:rsid w:val="00211D01"/>
    <w:rsid w:val="00211D97"/>
    <w:rsid w:val="00211F16"/>
    <w:rsid w:val="0021209A"/>
    <w:rsid w:val="0021215D"/>
    <w:rsid w:val="00212644"/>
    <w:rsid w:val="00212937"/>
    <w:rsid w:val="0021298C"/>
    <w:rsid w:val="002129A7"/>
    <w:rsid w:val="00213628"/>
    <w:rsid w:val="002137AC"/>
    <w:rsid w:val="002140ED"/>
    <w:rsid w:val="00214443"/>
    <w:rsid w:val="002145C5"/>
    <w:rsid w:val="002148C7"/>
    <w:rsid w:val="0021515B"/>
    <w:rsid w:val="002151A5"/>
    <w:rsid w:val="00215BDD"/>
    <w:rsid w:val="00215C47"/>
    <w:rsid w:val="00215E2E"/>
    <w:rsid w:val="00216253"/>
    <w:rsid w:val="002169B8"/>
    <w:rsid w:val="00216BFE"/>
    <w:rsid w:val="00217571"/>
    <w:rsid w:val="00217A26"/>
    <w:rsid w:val="00217C5F"/>
    <w:rsid w:val="002204E1"/>
    <w:rsid w:val="00220656"/>
    <w:rsid w:val="00220890"/>
    <w:rsid w:val="00220898"/>
    <w:rsid w:val="00220B8B"/>
    <w:rsid w:val="00220BFE"/>
    <w:rsid w:val="00221100"/>
    <w:rsid w:val="0022145C"/>
    <w:rsid w:val="002218DC"/>
    <w:rsid w:val="00221BC8"/>
    <w:rsid w:val="00221F6C"/>
    <w:rsid w:val="00221F78"/>
    <w:rsid w:val="0022260A"/>
    <w:rsid w:val="0022289F"/>
    <w:rsid w:val="002229B8"/>
    <w:rsid w:val="00222DC7"/>
    <w:rsid w:val="00223087"/>
    <w:rsid w:val="002230C3"/>
    <w:rsid w:val="0022329F"/>
    <w:rsid w:val="0022335C"/>
    <w:rsid w:val="002237AF"/>
    <w:rsid w:val="00223913"/>
    <w:rsid w:val="00223B1E"/>
    <w:rsid w:val="00223D30"/>
    <w:rsid w:val="002240F4"/>
    <w:rsid w:val="00224341"/>
    <w:rsid w:val="002244B3"/>
    <w:rsid w:val="00224901"/>
    <w:rsid w:val="00224C26"/>
    <w:rsid w:val="002250FB"/>
    <w:rsid w:val="00225697"/>
    <w:rsid w:val="00225DFC"/>
    <w:rsid w:val="00225EAC"/>
    <w:rsid w:val="00226796"/>
    <w:rsid w:val="00226929"/>
    <w:rsid w:val="00226E12"/>
    <w:rsid w:val="0022709E"/>
    <w:rsid w:val="00227465"/>
    <w:rsid w:val="00227737"/>
    <w:rsid w:val="00227784"/>
    <w:rsid w:val="002278BD"/>
    <w:rsid w:val="00227BB1"/>
    <w:rsid w:val="00227CBD"/>
    <w:rsid w:val="002301C6"/>
    <w:rsid w:val="00230458"/>
    <w:rsid w:val="00230546"/>
    <w:rsid w:val="00230955"/>
    <w:rsid w:val="00231243"/>
    <w:rsid w:val="00231438"/>
    <w:rsid w:val="00231445"/>
    <w:rsid w:val="002316AE"/>
    <w:rsid w:val="00231A5F"/>
    <w:rsid w:val="00231C72"/>
    <w:rsid w:val="0023245A"/>
    <w:rsid w:val="00232D1B"/>
    <w:rsid w:val="002335F1"/>
    <w:rsid w:val="00233900"/>
    <w:rsid w:val="00233A9F"/>
    <w:rsid w:val="0023466F"/>
    <w:rsid w:val="002348AD"/>
    <w:rsid w:val="002348B2"/>
    <w:rsid w:val="002348E7"/>
    <w:rsid w:val="00234F0F"/>
    <w:rsid w:val="0023523C"/>
    <w:rsid w:val="002354E4"/>
    <w:rsid w:val="00235631"/>
    <w:rsid w:val="002356A5"/>
    <w:rsid w:val="002359B3"/>
    <w:rsid w:val="00235BCC"/>
    <w:rsid w:val="00235D99"/>
    <w:rsid w:val="00235E8C"/>
    <w:rsid w:val="00235FB6"/>
    <w:rsid w:val="0023608B"/>
    <w:rsid w:val="00236095"/>
    <w:rsid w:val="002362A2"/>
    <w:rsid w:val="0023677E"/>
    <w:rsid w:val="00236A09"/>
    <w:rsid w:val="00236B88"/>
    <w:rsid w:val="0023705D"/>
    <w:rsid w:val="00237968"/>
    <w:rsid w:val="00240398"/>
    <w:rsid w:val="002410A7"/>
    <w:rsid w:val="0024147B"/>
    <w:rsid w:val="00242013"/>
    <w:rsid w:val="00242023"/>
    <w:rsid w:val="0024239D"/>
    <w:rsid w:val="00242AFF"/>
    <w:rsid w:val="00242D56"/>
    <w:rsid w:val="002431C8"/>
    <w:rsid w:val="002432CB"/>
    <w:rsid w:val="0024349C"/>
    <w:rsid w:val="00243F71"/>
    <w:rsid w:val="00244403"/>
    <w:rsid w:val="00245C68"/>
    <w:rsid w:val="00245CB3"/>
    <w:rsid w:val="00245CD2"/>
    <w:rsid w:val="00246104"/>
    <w:rsid w:val="002463C5"/>
    <w:rsid w:val="0024670B"/>
    <w:rsid w:val="002467F2"/>
    <w:rsid w:val="002469CA"/>
    <w:rsid w:val="00246FBC"/>
    <w:rsid w:val="0024764E"/>
    <w:rsid w:val="0024769D"/>
    <w:rsid w:val="002477D0"/>
    <w:rsid w:val="00247D49"/>
    <w:rsid w:val="0025026B"/>
    <w:rsid w:val="002502B4"/>
    <w:rsid w:val="002504D9"/>
    <w:rsid w:val="00250A31"/>
    <w:rsid w:val="00250E4E"/>
    <w:rsid w:val="00251177"/>
    <w:rsid w:val="0025132E"/>
    <w:rsid w:val="00251468"/>
    <w:rsid w:val="00251C13"/>
    <w:rsid w:val="00251EC4"/>
    <w:rsid w:val="0025221C"/>
    <w:rsid w:val="00252263"/>
    <w:rsid w:val="0025238F"/>
    <w:rsid w:val="00252B58"/>
    <w:rsid w:val="00253010"/>
    <w:rsid w:val="0025328F"/>
    <w:rsid w:val="002534F0"/>
    <w:rsid w:val="00253A7B"/>
    <w:rsid w:val="002547FF"/>
    <w:rsid w:val="00254813"/>
    <w:rsid w:val="0025501E"/>
    <w:rsid w:val="0025533E"/>
    <w:rsid w:val="002556A6"/>
    <w:rsid w:val="002556FB"/>
    <w:rsid w:val="002557E0"/>
    <w:rsid w:val="00255E71"/>
    <w:rsid w:val="0025697F"/>
    <w:rsid w:val="00256A01"/>
    <w:rsid w:val="00256E96"/>
    <w:rsid w:val="002570DC"/>
    <w:rsid w:val="002576F2"/>
    <w:rsid w:val="0025774E"/>
    <w:rsid w:val="0025783E"/>
    <w:rsid w:val="00257954"/>
    <w:rsid w:val="00260562"/>
    <w:rsid w:val="0026081A"/>
    <w:rsid w:val="00260AC5"/>
    <w:rsid w:val="00260B41"/>
    <w:rsid w:val="00260F02"/>
    <w:rsid w:val="00261453"/>
    <w:rsid w:val="00261BB4"/>
    <w:rsid w:val="00261BE1"/>
    <w:rsid w:val="0026229C"/>
    <w:rsid w:val="00262625"/>
    <w:rsid w:val="002627D3"/>
    <w:rsid w:val="00262BB8"/>
    <w:rsid w:val="00262CCD"/>
    <w:rsid w:val="00262CDD"/>
    <w:rsid w:val="002631C6"/>
    <w:rsid w:val="00263AB7"/>
    <w:rsid w:val="002646E0"/>
    <w:rsid w:val="00264AD9"/>
    <w:rsid w:val="00264BC9"/>
    <w:rsid w:val="00265AD0"/>
    <w:rsid w:val="00265BE0"/>
    <w:rsid w:val="00265D1A"/>
    <w:rsid w:val="002661FA"/>
    <w:rsid w:val="002667A1"/>
    <w:rsid w:val="00266C02"/>
    <w:rsid w:val="00266E0B"/>
    <w:rsid w:val="0026706E"/>
    <w:rsid w:val="002670BD"/>
    <w:rsid w:val="00267642"/>
    <w:rsid w:val="002678A4"/>
    <w:rsid w:val="00267D6E"/>
    <w:rsid w:val="00267DE7"/>
    <w:rsid w:val="002707D0"/>
    <w:rsid w:val="00270AAF"/>
    <w:rsid w:val="00270BE2"/>
    <w:rsid w:val="00270CE2"/>
    <w:rsid w:val="00270D25"/>
    <w:rsid w:val="00271407"/>
    <w:rsid w:val="002718F8"/>
    <w:rsid w:val="002719E4"/>
    <w:rsid w:val="00271D30"/>
    <w:rsid w:val="00271DEF"/>
    <w:rsid w:val="0027240E"/>
    <w:rsid w:val="00272537"/>
    <w:rsid w:val="002730EF"/>
    <w:rsid w:val="002732DB"/>
    <w:rsid w:val="00273395"/>
    <w:rsid w:val="00273650"/>
    <w:rsid w:val="00273994"/>
    <w:rsid w:val="002739BD"/>
    <w:rsid w:val="00273A54"/>
    <w:rsid w:val="00273FEE"/>
    <w:rsid w:val="002740B8"/>
    <w:rsid w:val="0027411E"/>
    <w:rsid w:val="0027460F"/>
    <w:rsid w:val="00274798"/>
    <w:rsid w:val="00274AE4"/>
    <w:rsid w:val="00275144"/>
    <w:rsid w:val="0027587E"/>
    <w:rsid w:val="002758AA"/>
    <w:rsid w:val="00275A7F"/>
    <w:rsid w:val="00275DB6"/>
    <w:rsid w:val="00275EC6"/>
    <w:rsid w:val="0027600A"/>
    <w:rsid w:val="002762F3"/>
    <w:rsid w:val="002766CE"/>
    <w:rsid w:val="002769E5"/>
    <w:rsid w:val="00276EE2"/>
    <w:rsid w:val="002774DD"/>
    <w:rsid w:val="0027794E"/>
    <w:rsid w:val="00277AAE"/>
    <w:rsid w:val="00277FCF"/>
    <w:rsid w:val="002804F9"/>
    <w:rsid w:val="00280835"/>
    <w:rsid w:val="002808F8"/>
    <w:rsid w:val="00280CDE"/>
    <w:rsid w:val="00280DE6"/>
    <w:rsid w:val="00281319"/>
    <w:rsid w:val="00281917"/>
    <w:rsid w:val="0028196D"/>
    <w:rsid w:val="002821F4"/>
    <w:rsid w:val="0028225C"/>
    <w:rsid w:val="002828E5"/>
    <w:rsid w:val="0028290B"/>
    <w:rsid w:val="00282F98"/>
    <w:rsid w:val="002832D8"/>
    <w:rsid w:val="00283529"/>
    <w:rsid w:val="0028387F"/>
    <w:rsid w:val="002843A4"/>
    <w:rsid w:val="002848F2"/>
    <w:rsid w:val="00284B55"/>
    <w:rsid w:val="00284C68"/>
    <w:rsid w:val="00285322"/>
    <w:rsid w:val="002854F2"/>
    <w:rsid w:val="00285643"/>
    <w:rsid w:val="002856B4"/>
    <w:rsid w:val="00285801"/>
    <w:rsid w:val="00285AA8"/>
    <w:rsid w:val="00285CC0"/>
    <w:rsid w:val="0028611C"/>
    <w:rsid w:val="002863F2"/>
    <w:rsid w:val="002866DB"/>
    <w:rsid w:val="002867E6"/>
    <w:rsid w:val="00286CBB"/>
    <w:rsid w:val="00286D0D"/>
    <w:rsid w:val="0028765E"/>
    <w:rsid w:val="00287695"/>
    <w:rsid w:val="00287C3C"/>
    <w:rsid w:val="00287CC0"/>
    <w:rsid w:val="00287CFB"/>
    <w:rsid w:val="00287F98"/>
    <w:rsid w:val="0029005A"/>
    <w:rsid w:val="00290453"/>
    <w:rsid w:val="00290755"/>
    <w:rsid w:val="00290A25"/>
    <w:rsid w:val="00290C48"/>
    <w:rsid w:val="00290D63"/>
    <w:rsid w:val="002912B9"/>
    <w:rsid w:val="002918CD"/>
    <w:rsid w:val="00291912"/>
    <w:rsid w:val="002919CE"/>
    <w:rsid w:val="00291CB1"/>
    <w:rsid w:val="002922BC"/>
    <w:rsid w:val="002922D0"/>
    <w:rsid w:val="0029279F"/>
    <w:rsid w:val="00293394"/>
    <w:rsid w:val="002934D4"/>
    <w:rsid w:val="0029379F"/>
    <w:rsid w:val="002939E1"/>
    <w:rsid w:val="00293D42"/>
    <w:rsid w:val="00293F52"/>
    <w:rsid w:val="0029430A"/>
    <w:rsid w:val="00294B4F"/>
    <w:rsid w:val="00294BD4"/>
    <w:rsid w:val="00294D92"/>
    <w:rsid w:val="00294FA5"/>
    <w:rsid w:val="002950A8"/>
    <w:rsid w:val="002957C0"/>
    <w:rsid w:val="00295853"/>
    <w:rsid w:val="00295FE3"/>
    <w:rsid w:val="0029616F"/>
    <w:rsid w:val="00296B20"/>
    <w:rsid w:val="00297BE5"/>
    <w:rsid w:val="00297CFE"/>
    <w:rsid w:val="00297F75"/>
    <w:rsid w:val="002A0F97"/>
    <w:rsid w:val="002A13E8"/>
    <w:rsid w:val="002A24E2"/>
    <w:rsid w:val="002A2A87"/>
    <w:rsid w:val="002A2ED8"/>
    <w:rsid w:val="002A3421"/>
    <w:rsid w:val="002A3A5D"/>
    <w:rsid w:val="002A3E14"/>
    <w:rsid w:val="002A3F27"/>
    <w:rsid w:val="002A4902"/>
    <w:rsid w:val="002A4956"/>
    <w:rsid w:val="002A49AA"/>
    <w:rsid w:val="002A4C2F"/>
    <w:rsid w:val="002A4CE5"/>
    <w:rsid w:val="002A4CEC"/>
    <w:rsid w:val="002A674E"/>
    <w:rsid w:val="002A694E"/>
    <w:rsid w:val="002A6A4B"/>
    <w:rsid w:val="002A6DC2"/>
    <w:rsid w:val="002A748A"/>
    <w:rsid w:val="002A77FB"/>
    <w:rsid w:val="002A7D3A"/>
    <w:rsid w:val="002B033F"/>
    <w:rsid w:val="002B03A4"/>
    <w:rsid w:val="002B06E0"/>
    <w:rsid w:val="002B0833"/>
    <w:rsid w:val="002B0C47"/>
    <w:rsid w:val="002B13D6"/>
    <w:rsid w:val="002B141E"/>
    <w:rsid w:val="002B1432"/>
    <w:rsid w:val="002B16E4"/>
    <w:rsid w:val="002B1A3B"/>
    <w:rsid w:val="002B1DFD"/>
    <w:rsid w:val="002B2A77"/>
    <w:rsid w:val="002B2ACF"/>
    <w:rsid w:val="002B2AE0"/>
    <w:rsid w:val="002B2B0D"/>
    <w:rsid w:val="002B30F6"/>
    <w:rsid w:val="002B3493"/>
    <w:rsid w:val="002B3516"/>
    <w:rsid w:val="002B3712"/>
    <w:rsid w:val="002B3DCA"/>
    <w:rsid w:val="002B4485"/>
    <w:rsid w:val="002B4828"/>
    <w:rsid w:val="002B4EB9"/>
    <w:rsid w:val="002B4FB6"/>
    <w:rsid w:val="002B591A"/>
    <w:rsid w:val="002B5B74"/>
    <w:rsid w:val="002B5EE1"/>
    <w:rsid w:val="002B692B"/>
    <w:rsid w:val="002B6C9A"/>
    <w:rsid w:val="002B7130"/>
    <w:rsid w:val="002B7971"/>
    <w:rsid w:val="002B7BE3"/>
    <w:rsid w:val="002C0054"/>
    <w:rsid w:val="002C0130"/>
    <w:rsid w:val="002C0543"/>
    <w:rsid w:val="002C12E9"/>
    <w:rsid w:val="002C1A4D"/>
    <w:rsid w:val="002C1CE4"/>
    <w:rsid w:val="002C23E7"/>
    <w:rsid w:val="002C2632"/>
    <w:rsid w:val="002C267E"/>
    <w:rsid w:val="002C2D44"/>
    <w:rsid w:val="002C2DD8"/>
    <w:rsid w:val="002C333F"/>
    <w:rsid w:val="002C34B5"/>
    <w:rsid w:val="002C38D5"/>
    <w:rsid w:val="002C391F"/>
    <w:rsid w:val="002C3B34"/>
    <w:rsid w:val="002C3C25"/>
    <w:rsid w:val="002C3FA0"/>
    <w:rsid w:val="002C47F9"/>
    <w:rsid w:val="002C48AF"/>
    <w:rsid w:val="002C4A01"/>
    <w:rsid w:val="002C4A7A"/>
    <w:rsid w:val="002C4ADA"/>
    <w:rsid w:val="002C4B90"/>
    <w:rsid w:val="002C4FD4"/>
    <w:rsid w:val="002C522D"/>
    <w:rsid w:val="002C525F"/>
    <w:rsid w:val="002C56B1"/>
    <w:rsid w:val="002C5BC2"/>
    <w:rsid w:val="002C5F13"/>
    <w:rsid w:val="002C5F33"/>
    <w:rsid w:val="002C6033"/>
    <w:rsid w:val="002C646E"/>
    <w:rsid w:val="002C669C"/>
    <w:rsid w:val="002C67FF"/>
    <w:rsid w:val="002C6842"/>
    <w:rsid w:val="002C6908"/>
    <w:rsid w:val="002C6C18"/>
    <w:rsid w:val="002C6CB4"/>
    <w:rsid w:val="002C6E49"/>
    <w:rsid w:val="002C7246"/>
    <w:rsid w:val="002C7317"/>
    <w:rsid w:val="002C76CC"/>
    <w:rsid w:val="002C7794"/>
    <w:rsid w:val="002C7AF2"/>
    <w:rsid w:val="002D06BD"/>
    <w:rsid w:val="002D07D7"/>
    <w:rsid w:val="002D0C6F"/>
    <w:rsid w:val="002D13D0"/>
    <w:rsid w:val="002D165D"/>
    <w:rsid w:val="002D1AE3"/>
    <w:rsid w:val="002D200E"/>
    <w:rsid w:val="002D2084"/>
    <w:rsid w:val="002D21F9"/>
    <w:rsid w:val="002D2567"/>
    <w:rsid w:val="002D2667"/>
    <w:rsid w:val="002D2F1D"/>
    <w:rsid w:val="002D371C"/>
    <w:rsid w:val="002D3CA2"/>
    <w:rsid w:val="002D40EA"/>
    <w:rsid w:val="002D4790"/>
    <w:rsid w:val="002D496C"/>
    <w:rsid w:val="002D5175"/>
    <w:rsid w:val="002D524F"/>
    <w:rsid w:val="002D52C5"/>
    <w:rsid w:val="002D586B"/>
    <w:rsid w:val="002D590D"/>
    <w:rsid w:val="002D5B80"/>
    <w:rsid w:val="002D5D15"/>
    <w:rsid w:val="002D63EF"/>
    <w:rsid w:val="002D6711"/>
    <w:rsid w:val="002D6929"/>
    <w:rsid w:val="002D69A5"/>
    <w:rsid w:val="002D6A6C"/>
    <w:rsid w:val="002D6AC6"/>
    <w:rsid w:val="002D7742"/>
    <w:rsid w:val="002D78E7"/>
    <w:rsid w:val="002D7AC7"/>
    <w:rsid w:val="002D7B36"/>
    <w:rsid w:val="002D7F70"/>
    <w:rsid w:val="002E01A4"/>
    <w:rsid w:val="002E0860"/>
    <w:rsid w:val="002E0A2C"/>
    <w:rsid w:val="002E0D9B"/>
    <w:rsid w:val="002E0E60"/>
    <w:rsid w:val="002E0E88"/>
    <w:rsid w:val="002E137A"/>
    <w:rsid w:val="002E1B1B"/>
    <w:rsid w:val="002E1FA1"/>
    <w:rsid w:val="002E20B7"/>
    <w:rsid w:val="002E21ED"/>
    <w:rsid w:val="002E222A"/>
    <w:rsid w:val="002E25E2"/>
    <w:rsid w:val="002E309C"/>
    <w:rsid w:val="002E3584"/>
    <w:rsid w:val="002E3612"/>
    <w:rsid w:val="002E3887"/>
    <w:rsid w:val="002E3B2C"/>
    <w:rsid w:val="002E3E4B"/>
    <w:rsid w:val="002E3EE9"/>
    <w:rsid w:val="002E3F50"/>
    <w:rsid w:val="002E4035"/>
    <w:rsid w:val="002E420D"/>
    <w:rsid w:val="002E4523"/>
    <w:rsid w:val="002E46F2"/>
    <w:rsid w:val="002E4DFB"/>
    <w:rsid w:val="002E5228"/>
    <w:rsid w:val="002E5247"/>
    <w:rsid w:val="002E5AC9"/>
    <w:rsid w:val="002E5D7B"/>
    <w:rsid w:val="002E5DD9"/>
    <w:rsid w:val="002E6031"/>
    <w:rsid w:val="002E62A5"/>
    <w:rsid w:val="002E62B1"/>
    <w:rsid w:val="002E63A7"/>
    <w:rsid w:val="002E66EE"/>
    <w:rsid w:val="002E71D2"/>
    <w:rsid w:val="002E735C"/>
    <w:rsid w:val="002E7394"/>
    <w:rsid w:val="002E7581"/>
    <w:rsid w:val="002E7597"/>
    <w:rsid w:val="002E76F1"/>
    <w:rsid w:val="002E7A3C"/>
    <w:rsid w:val="002E7DFD"/>
    <w:rsid w:val="002E7E53"/>
    <w:rsid w:val="002F03B8"/>
    <w:rsid w:val="002F03E1"/>
    <w:rsid w:val="002F0669"/>
    <w:rsid w:val="002F07DB"/>
    <w:rsid w:val="002F0B59"/>
    <w:rsid w:val="002F111E"/>
    <w:rsid w:val="002F1294"/>
    <w:rsid w:val="002F158D"/>
    <w:rsid w:val="002F16B7"/>
    <w:rsid w:val="002F1D1F"/>
    <w:rsid w:val="002F1E65"/>
    <w:rsid w:val="002F1E71"/>
    <w:rsid w:val="002F2428"/>
    <w:rsid w:val="002F2E7C"/>
    <w:rsid w:val="002F3241"/>
    <w:rsid w:val="002F3A07"/>
    <w:rsid w:val="002F3A7B"/>
    <w:rsid w:val="002F3C01"/>
    <w:rsid w:val="002F40E4"/>
    <w:rsid w:val="002F40FF"/>
    <w:rsid w:val="002F41E9"/>
    <w:rsid w:val="002F50C9"/>
    <w:rsid w:val="002F5198"/>
    <w:rsid w:val="002F542B"/>
    <w:rsid w:val="002F543A"/>
    <w:rsid w:val="002F5889"/>
    <w:rsid w:val="002F5D31"/>
    <w:rsid w:val="002F61F3"/>
    <w:rsid w:val="002F6415"/>
    <w:rsid w:val="002F66D6"/>
    <w:rsid w:val="002F673A"/>
    <w:rsid w:val="002F6947"/>
    <w:rsid w:val="002F6A19"/>
    <w:rsid w:val="002F724E"/>
    <w:rsid w:val="002F7AEE"/>
    <w:rsid w:val="002F7D8D"/>
    <w:rsid w:val="002F7F32"/>
    <w:rsid w:val="003010E2"/>
    <w:rsid w:val="0030116C"/>
    <w:rsid w:val="003011AC"/>
    <w:rsid w:val="0030170F"/>
    <w:rsid w:val="00301CF4"/>
    <w:rsid w:val="00301EBF"/>
    <w:rsid w:val="003021F9"/>
    <w:rsid w:val="00302490"/>
    <w:rsid w:val="0030249F"/>
    <w:rsid w:val="0030274C"/>
    <w:rsid w:val="00302CAB"/>
    <w:rsid w:val="00302FB3"/>
    <w:rsid w:val="0030310A"/>
    <w:rsid w:val="00303394"/>
    <w:rsid w:val="003037B8"/>
    <w:rsid w:val="00303E21"/>
    <w:rsid w:val="00303EB8"/>
    <w:rsid w:val="00303EC3"/>
    <w:rsid w:val="00303FB2"/>
    <w:rsid w:val="00304310"/>
    <w:rsid w:val="00304437"/>
    <w:rsid w:val="003047D1"/>
    <w:rsid w:val="00304942"/>
    <w:rsid w:val="00305144"/>
    <w:rsid w:val="003056D3"/>
    <w:rsid w:val="003056E2"/>
    <w:rsid w:val="003059C1"/>
    <w:rsid w:val="00305AC6"/>
    <w:rsid w:val="003064C8"/>
    <w:rsid w:val="00306AEF"/>
    <w:rsid w:val="00307082"/>
    <w:rsid w:val="003073F7"/>
    <w:rsid w:val="0030741E"/>
    <w:rsid w:val="00307598"/>
    <w:rsid w:val="00307980"/>
    <w:rsid w:val="00307C24"/>
    <w:rsid w:val="00307E64"/>
    <w:rsid w:val="003101A5"/>
    <w:rsid w:val="00310377"/>
    <w:rsid w:val="00310432"/>
    <w:rsid w:val="00310518"/>
    <w:rsid w:val="00310B7A"/>
    <w:rsid w:val="00310F15"/>
    <w:rsid w:val="00310F34"/>
    <w:rsid w:val="00311849"/>
    <w:rsid w:val="00311970"/>
    <w:rsid w:val="00311CAC"/>
    <w:rsid w:val="00312B5F"/>
    <w:rsid w:val="00312BF9"/>
    <w:rsid w:val="0031389D"/>
    <w:rsid w:val="003144CB"/>
    <w:rsid w:val="003146E9"/>
    <w:rsid w:val="00314C9E"/>
    <w:rsid w:val="00314CED"/>
    <w:rsid w:val="00314D75"/>
    <w:rsid w:val="00314DCE"/>
    <w:rsid w:val="00315054"/>
    <w:rsid w:val="00315460"/>
    <w:rsid w:val="0031590F"/>
    <w:rsid w:val="00315A5B"/>
    <w:rsid w:val="00315BD6"/>
    <w:rsid w:val="00316964"/>
    <w:rsid w:val="00316B56"/>
    <w:rsid w:val="00316C1C"/>
    <w:rsid w:val="00316D05"/>
    <w:rsid w:val="00316F70"/>
    <w:rsid w:val="0031764E"/>
    <w:rsid w:val="00317C76"/>
    <w:rsid w:val="00320086"/>
    <w:rsid w:val="00320560"/>
    <w:rsid w:val="00320572"/>
    <w:rsid w:val="00320CD0"/>
    <w:rsid w:val="00320FE6"/>
    <w:rsid w:val="003215DA"/>
    <w:rsid w:val="00321F8D"/>
    <w:rsid w:val="00322074"/>
    <w:rsid w:val="00322399"/>
    <w:rsid w:val="00323438"/>
    <w:rsid w:val="003236BC"/>
    <w:rsid w:val="003237C4"/>
    <w:rsid w:val="003237EE"/>
    <w:rsid w:val="00323C27"/>
    <w:rsid w:val="00323D9C"/>
    <w:rsid w:val="00323E5F"/>
    <w:rsid w:val="003243BC"/>
    <w:rsid w:val="003248EE"/>
    <w:rsid w:val="00324AF6"/>
    <w:rsid w:val="00324C0B"/>
    <w:rsid w:val="00324C20"/>
    <w:rsid w:val="00324DB6"/>
    <w:rsid w:val="00325154"/>
    <w:rsid w:val="003255D0"/>
    <w:rsid w:val="00325994"/>
    <w:rsid w:val="003263F0"/>
    <w:rsid w:val="003265C3"/>
    <w:rsid w:val="0032684A"/>
    <w:rsid w:val="00326900"/>
    <w:rsid w:val="003274F5"/>
    <w:rsid w:val="00327585"/>
    <w:rsid w:val="003275C1"/>
    <w:rsid w:val="003276EA"/>
    <w:rsid w:val="00327794"/>
    <w:rsid w:val="003278FA"/>
    <w:rsid w:val="00327A37"/>
    <w:rsid w:val="00327B62"/>
    <w:rsid w:val="0033017D"/>
    <w:rsid w:val="0033025A"/>
    <w:rsid w:val="00330956"/>
    <w:rsid w:val="00330FEE"/>
    <w:rsid w:val="00331428"/>
    <w:rsid w:val="00331810"/>
    <w:rsid w:val="00331C8F"/>
    <w:rsid w:val="00331F55"/>
    <w:rsid w:val="003324EB"/>
    <w:rsid w:val="00332554"/>
    <w:rsid w:val="00332708"/>
    <w:rsid w:val="00332B17"/>
    <w:rsid w:val="00332C7C"/>
    <w:rsid w:val="00332DD6"/>
    <w:rsid w:val="00332FE6"/>
    <w:rsid w:val="003338D5"/>
    <w:rsid w:val="00333F0B"/>
    <w:rsid w:val="00333FE5"/>
    <w:rsid w:val="00334432"/>
    <w:rsid w:val="00334E68"/>
    <w:rsid w:val="0033535C"/>
    <w:rsid w:val="003354A6"/>
    <w:rsid w:val="00335592"/>
    <w:rsid w:val="00336C99"/>
    <w:rsid w:val="00336FF9"/>
    <w:rsid w:val="00337893"/>
    <w:rsid w:val="00337AD4"/>
    <w:rsid w:val="00340004"/>
    <w:rsid w:val="003400E6"/>
    <w:rsid w:val="00340B03"/>
    <w:rsid w:val="003417AF"/>
    <w:rsid w:val="00341905"/>
    <w:rsid w:val="003422DD"/>
    <w:rsid w:val="003424DC"/>
    <w:rsid w:val="0034292D"/>
    <w:rsid w:val="00342C2E"/>
    <w:rsid w:val="00342EA4"/>
    <w:rsid w:val="003434D3"/>
    <w:rsid w:val="00343599"/>
    <w:rsid w:val="003435B1"/>
    <w:rsid w:val="0034396D"/>
    <w:rsid w:val="00343BAC"/>
    <w:rsid w:val="00343E1D"/>
    <w:rsid w:val="00344556"/>
    <w:rsid w:val="00344652"/>
    <w:rsid w:val="00344B6A"/>
    <w:rsid w:val="0034508A"/>
    <w:rsid w:val="00345A1E"/>
    <w:rsid w:val="0034611B"/>
    <w:rsid w:val="0034625D"/>
    <w:rsid w:val="003462BB"/>
    <w:rsid w:val="00346468"/>
    <w:rsid w:val="0034653A"/>
    <w:rsid w:val="00346ECD"/>
    <w:rsid w:val="003471DC"/>
    <w:rsid w:val="0034734D"/>
    <w:rsid w:val="0034755E"/>
    <w:rsid w:val="00347E4A"/>
    <w:rsid w:val="00347EA0"/>
    <w:rsid w:val="003504BC"/>
    <w:rsid w:val="0035078D"/>
    <w:rsid w:val="003507FF"/>
    <w:rsid w:val="0035085F"/>
    <w:rsid w:val="00350D48"/>
    <w:rsid w:val="0035153B"/>
    <w:rsid w:val="00351930"/>
    <w:rsid w:val="00351A06"/>
    <w:rsid w:val="00351AB8"/>
    <w:rsid w:val="00351C0F"/>
    <w:rsid w:val="00351C88"/>
    <w:rsid w:val="00351CD6"/>
    <w:rsid w:val="0035279F"/>
    <w:rsid w:val="003527B6"/>
    <w:rsid w:val="00353391"/>
    <w:rsid w:val="0035352B"/>
    <w:rsid w:val="00353914"/>
    <w:rsid w:val="00353DA7"/>
    <w:rsid w:val="00353E79"/>
    <w:rsid w:val="0035415D"/>
    <w:rsid w:val="00354549"/>
    <w:rsid w:val="00354844"/>
    <w:rsid w:val="0035522A"/>
    <w:rsid w:val="0035538D"/>
    <w:rsid w:val="00355B1B"/>
    <w:rsid w:val="0035600C"/>
    <w:rsid w:val="0035603F"/>
    <w:rsid w:val="0035689D"/>
    <w:rsid w:val="00356ACC"/>
    <w:rsid w:val="00357305"/>
    <w:rsid w:val="00357908"/>
    <w:rsid w:val="00360075"/>
    <w:rsid w:val="0036063D"/>
    <w:rsid w:val="00361818"/>
    <w:rsid w:val="00361A54"/>
    <w:rsid w:val="00361B86"/>
    <w:rsid w:val="00361F4B"/>
    <w:rsid w:val="003620A0"/>
    <w:rsid w:val="0036260F"/>
    <w:rsid w:val="00363D18"/>
    <w:rsid w:val="003642B4"/>
    <w:rsid w:val="00364578"/>
    <w:rsid w:val="0036524D"/>
    <w:rsid w:val="00366288"/>
    <w:rsid w:val="00366A54"/>
    <w:rsid w:val="00366C83"/>
    <w:rsid w:val="00366D4C"/>
    <w:rsid w:val="00366E63"/>
    <w:rsid w:val="0036704F"/>
    <w:rsid w:val="0036706F"/>
    <w:rsid w:val="00367871"/>
    <w:rsid w:val="003679ED"/>
    <w:rsid w:val="00370237"/>
    <w:rsid w:val="00370671"/>
    <w:rsid w:val="00371791"/>
    <w:rsid w:val="00371EB5"/>
    <w:rsid w:val="00371EBB"/>
    <w:rsid w:val="0037228E"/>
    <w:rsid w:val="00372664"/>
    <w:rsid w:val="00373069"/>
    <w:rsid w:val="0037309D"/>
    <w:rsid w:val="003739D8"/>
    <w:rsid w:val="00373B38"/>
    <w:rsid w:val="00373EE5"/>
    <w:rsid w:val="003748E5"/>
    <w:rsid w:val="00374962"/>
    <w:rsid w:val="00374B37"/>
    <w:rsid w:val="00374FA7"/>
    <w:rsid w:val="00375272"/>
    <w:rsid w:val="003757F6"/>
    <w:rsid w:val="00375848"/>
    <w:rsid w:val="003758D1"/>
    <w:rsid w:val="00375B73"/>
    <w:rsid w:val="00375BFC"/>
    <w:rsid w:val="00376870"/>
    <w:rsid w:val="00376AA2"/>
    <w:rsid w:val="00377099"/>
    <w:rsid w:val="00377479"/>
    <w:rsid w:val="003774FC"/>
    <w:rsid w:val="0038076F"/>
    <w:rsid w:val="0038083C"/>
    <w:rsid w:val="00380AE7"/>
    <w:rsid w:val="003817F1"/>
    <w:rsid w:val="0038183F"/>
    <w:rsid w:val="00381D16"/>
    <w:rsid w:val="00381ED3"/>
    <w:rsid w:val="00381F8B"/>
    <w:rsid w:val="00382400"/>
    <w:rsid w:val="00382839"/>
    <w:rsid w:val="00382D5C"/>
    <w:rsid w:val="00383498"/>
    <w:rsid w:val="00383726"/>
    <w:rsid w:val="00383B57"/>
    <w:rsid w:val="00383D0D"/>
    <w:rsid w:val="00383ED0"/>
    <w:rsid w:val="00384031"/>
    <w:rsid w:val="003844C5"/>
    <w:rsid w:val="00384682"/>
    <w:rsid w:val="00384C81"/>
    <w:rsid w:val="00384D03"/>
    <w:rsid w:val="00384EAF"/>
    <w:rsid w:val="00385021"/>
    <w:rsid w:val="00385258"/>
    <w:rsid w:val="003853AC"/>
    <w:rsid w:val="00385486"/>
    <w:rsid w:val="00385577"/>
    <w:rsid w:val="003859D8"/>
    <w:rsid w:val="00385CC9"/>
    <w:rsid w:val="003860AE"/>
    <w:rsid w:val="003864FB"/>
    <w:rsid w:val="00386697"/>
    <w:rsid w:val="00386E2A"/>
    <w:rsid w:val="0038701E"/>
    <w:rsid w:val="003873A4"/>
    <w:rsid w:val="003873F0"/>
    <w:rsid w:val="0038744A"/>
    <w:rsid w:val="00387872"/>
    <w:rsid w:val="00387A52"/>
    <w:rsid w:val="00387AAA"/>
    <w:rsid w:val="00387BBD"/>
    <w:rsid w:val="00387FE3"/>
    <w:rsid w:val="0039022A"/>
    <w:rsid w:val="00390261"/>
    <w:rsid w:val="0039027C"/>
    <w:rsid w:val="003902E3"/>
    <w:rsid w:val="00390ED6"/>
    <w:rsid w:val="003915FB"/>
    <w:rsid w:val="0039191E"/>
    <w:rsid w:val="00391A30"/>
    <w:rsid w:val="00391CB5"/>
    <w:rsid w:val="00391EC2"/>
    <w:rsid w:val="003923CD"/>
    <w:rsid w:val="00392E69"/>
    <w:rsid w:val="003934B3"/>
    <w:rsid w:val="003935F7"/>
    <w:rsid w:val="00393CBA"/>
    <w:rsid w:val="00394842"/>
    <w:rsid w:val="00394AAF"/>
    <w:rsid w:val="00394C84"/>
    <w:rsid w:val="00394E73"/>
    <w:rsid w:val="00395507"/>
    <w:rsid w:val="0039554A"/>
    <w:rsid w:val="00395594"/>
    <w:rsid w:val="00395692"/>
    <w:rsid w:val="003958D5"/>
    <w:rsid w:val="0039600F"/>
    <w:rsid w:val="003960C7"/>
    <w:rsid w:val="00396396"/>
    <w:rsid w:val="00396DCF"/>
    <w:rsid w:val="00396DE1"/>
    <w:rsid w:val="00397AD4"/>
    <w:rsid w:val="00397D2B"/>
    <w:rsid w:val="00397F9C"/>
    <w:rsid w:val="003A0442"/>
    <w:rsid w:val="003A07B8"/>
    <w:rsid w:val="003A08FF"/>
    <w:rsid w:val="003A09F9"/>
    <w:rsid w:val="003A0A6B"/>
    <w:rsid w:val="003A1021"/>
    <w:rsid w:val="003A2663"/>
    <w:rsid w:val="003A3160"/>
    <w:rsid w:val="003A368C"/>
    <w:rsid w:val="003A3DA7"/>
    <w:rsid w:val="003A4131"/>
    <w:rsid w:val="003A419D"/>
    <w:rsid w:val="003A534E"/>
    <w:rsid w:val="003A53A9"/>
    <w:rsid w:val="003A5850"/>
    <w:rsid w:val="003A59A0"/>
    <w:rsid w:val="003A5A37"/>
    <w:rsid w:val="003A5AA9"/>
    <w:rsid w:val="003A5C8B"/>
    <w:rsid w:val="003A5CA7"/>
    <w:rsid w:val="003A60C2"/>
    <w:rsid w:val="003A6473"/>
    <w:rsid w:val="003A6894"/>
    <w:rsid w:val="003A68F6"/>
    <w:rsid w:val="003A6943"/>
    <w:rsid w:val="003A6AC9"/>
    <w:rsid w:val="003A720B"/>
    <w:rsid w:val="003A7593"/>
    <w:rsid w:val="003A7E87"/>
    <w:rsid w:val="003B09E9"/>
    <w:rsid w:val="003B1131"/>
    <w:rsid w:val="003B12E7"/>
    <w:rsid w:val="003B2032"/>
    <w:rsid w:val="003B27A7"/>
    <w:rsid w:val="003B2A50"/>
    <w:rsid w:val="003B2C1B"/>
    <w:rsid w:val="003B36DD"/>
    <w:rsid w:val="003B37F5"/>
    <w:rsid w:val="003B3C31"/>
    <w:rsid w:val="003B3F8B"/>
    <w:rsid w:val="003B47E7"/>
    <w:rsid w:val="003B49FD"/>
    <w:rsid w:val="003B4A3D"/>
    <w:rsid w:val="003B4A9C"/>
    <w:rsid w:val="003B536E"/>
    <w:rsid w:val="003B5EB3"/>
    <w:rsid w:val="003B5F27"/>
    <w:rsid w:val="003B67C1"/>
    <w:rsid w:val="003B6884"/>
    <w:rsid w:val="003B6BCA"/>
    <w:rsid w:val="003B6CA9"/>
    <w:rsid w:val="003B70FE"/>
    <w:rsid w:val="003B785D"/>
    <w:rsid w:val="003B7DDD"/>
    <w:rsid w:val="003C0116"/>
    <w:rsid w:val="003C069B"/>
    <w:rsid w:val="003C0936"/>
    <w:rsid w:val="003C0A0B"/>
    <w:rsid w:val="003C0AEA"/>
    <w:rsid w:val="003C11A2"/>
    <w:rsid w:val="003C1961"/>
    <w:rsid w:val="003C1BAE"/>
    <w:rsid w:val="003C1E77"/>
    <w:rsid w:val="003C2473"/>
    <w:rsid w:val="003C2904"/>
    <w:rsid w:val="003C2ACA"/>
    <w:rsid w:val="003C2FF5"/>
    <w:rsid w:val="003C320C"/>
    <w:rsid w:val="003C3496"/>
    <w:rsid w:val="003C3517"/>
    <w:rsid w:val="003C3BB9"/>
    <w:rsid w:val="003C3CFB"/>
    <w:rsid w:val="003C3F9B"/>
    <w:rsid w:val="003C4476"/>
    <w:rsid w:val="003C4A0F"/>
    <w:rsid w:val="003C54D5"/>
    <w:rsid w:val="003C5DD9"/>
    <w:rsid w:val="003C5DDF"/>
    <w:rsid w:val="003C5F19"/>
    <w:rsid w:val="003C72BC"/>
    <w:rsid w:val="003C733B"/>
    <w:rsid w:val="003C78ED"/>
    <w:rsid w:val="003C7C71"/>
    <w:rsid w:val="003C7F3F"/>
    <w:rsid w:val="003C7F5E"/>
    <w:rsid w:val="003D0603"/>
    <w:rsid w:val="003D06F6"/>
    <w:rsid w:val="003D0C3B"/>
    <w:rsid w:val="003D1069"/>
    <w:rsid w:val="003D11AD"/>
    <w:rsid w:val="003D145F"/>
    <w:rsid w:val="003D14D7"/>
    <w:rsid w:val="003D14E0"/>
    <w:rsid w:val="003D154B"/>
    <w:rsid w:val="003D16B7"/>
    <w:rsid w:val="003D16DC"/>
    <w:rsid w:val="003D2084"/>
    <w:rsid w:val="003D23E8"/>
    <w:rsid w:val="003D24A0"/>
    <w:rsid w:val="003D2C26"/>
    <w:rsid w:val="003D305D"/>
    <w:rsid w:val="003D33B5"/>
    <w:rsid w:val="003D343E"/>
    <w:rsid w:val="003D36F0"/>
    <w:rsid w:val="003D3839"/>
    <w:rsid w:val="003D5037"/>
    <w:rsid w:val="003D50AD"/>
    <w:rsid w:val="003D51A7"/>
    <w:rsid w:val="003D525C"/>
    <w:rsid w:val="003D54C8"/>
    <w:rsid w:val="003D58A8"/>
    <w:rsid w:val="003D58F1"/>
    <w:rsid w:val="003D5A41"/>
    <w:rsid w:val="003D5C85"/>
    <w:rsid w:val="003D5F19"/>
    <w:rsid w:val="003D610F"/>
    <w:rsid w:val="003D6C64"/>
    <w:rsid w:val="003D6C9B"/>
    <w:rsid w:val="003D6DE0"/>
    <w:rsid w:val="003D6E36"/>
    <w:rsid w:val="003D6FF5"/>
    <w:rsid w:val="003D719B"/>
    <w:rsid w:val="003D7418"/>
    <w:rsid w:val="003D74F8"/>
    <w:rsid w:val="003D7D55"/>
    <w:rsid w:val="003E009D"/>
    <w:rsid w:val="003E0266"/>
    <w:rsid w:val="003E044D"/>
    <w:rsid w:val="003E0701"/>
    <w:rsid w:val="003E0A86"/>
    <w:rsid w:val="003E0BE6"/>
    <w:rsid w:val="003E0CAA"/>
    <w:rsid w:val="003E101C"/>
    <w:rsid w:val="003E1173"/>
    <w:rsid w:val="003E13DB"/>
    <w:rsid w:val="003E1630"/>
    <w:rsid w:val="003E1B18"/>
    <w:rsid w:val="003E23E1"/>
    <w:rsid w:val="003E2A3A"/>
    <w:rsid w:val="003E31C0"/>
    <w:rsid w:val="003E3607"/>
    <w:rsid w:val="003E36F4"/>
    <w:rsid w:val="003E3743"/>
    <w:rsid w:val="003E42C1"/>
    <w:rsid w:val="003E43AE"/>
    <w:rsid w:val="003E4518"/>
    <w:rsid w:val="003E478E"/>
    <w:rsid w:val="003E4DAF"/>
    <w:rsid w:val="003E4E1A"/>
    <w:rsid w:val="003E5826"/>
    <w:rsid w:val="003E6941"/>
    <w:rsid w:val="003E6D6F"/>
    <w:rsid w:val="003E6FE6"/>
    <w:rsid w:val="003E7352"/>
    <w:rsid w:val="003E7E00"/>
    <w:rsid w:val="003E7E19"/>
    <w:rsid w:val="003F015D"/>
    <w:rsid w:val="003F016A"/>
    <w:rsid w:val="003F01B4"/>
    <w:rsid w:val="003F080D"/>
    <w:rsid w:val="003F0BB0"/>
    <w:rsid w:val="003F0DF8"/>
    <w:rsid w:val="003F1291"/>
    <w:rsid w:val="003F15D1"/>
    <w:rsid w:val="003F2358"/>
    <w:rsid w:val="003F23C7"/>
    <w:rsid w:val="003F245F"/>
    <w:rsid w:val="003F37B3"/>
    <w:rsid w:val="003F3E12"/>
    <w:rsid w:val="003F3F26"/>
    <w:rsid w:val="003F4250"/>
    <w:rsid w:val="003F4A58"/>
    <w:rsid w:val="003F4B1E"/>
    <w:rsid w:val="003F5330"/>
    <w:rsid w:val="003F53BA"/>
    <w:rsid w:val="003F61D7"/>
    <w:rsid w:val="003F698B"/>
    <w:rsid w:val="003F6B7B"/>
    <w:rsid w:val="003F6D8A"/>
    <w:rsid w:val="003F724A"/>
    <w:rsid w:val="003F72E8"/>
    <w:rsid w:val="003F79EF"/>
    <w:rsid w:val="003F7CD8"/>
    <w:rsid w:val="00400013"/>
    <w:rsid w:val="0040040D"/>
    <w:rsid w:val="00400B6A"/>
    <w:rsid w:val="00400D24"/>
    <w:rsid w:val="00401094"/>
    <w:rsid w:val="0040220E"/>
    <w:rsid w:val="00402212"/>
    <w:rsid w:val="0040241C"/>
    <w:rsid w:val="004024A0"/>
    <w:rsid w:val="0040275D"/>
    <w:rsid w:val="00402DD6"/>
    <w:rsid w:val="00402FA4"/>
    <w:rsid w:val="00403249"/>
    <w:rsid w:val="00403391"/>
    <w:rsid w:val="00403660"/>
    <w:rsid w:val="00404318"/>
    <w:rsid w:val="0040455E"/>
    <w:rsid w:val="00404BF0"/>
    <w:rsid w:val="0040532F"/>
    <w:rsid w:val="0040589A"/>
    <w:rsid w:val="00405C94"/>
    <w:rsid w:val="00405E70"/>
    <w:rsid w:val="004060BC"/>
    <w:rsid w:val="004067AB"/>
    <w:rsid w:val="00406C07"/>
    <w:rsid w:val="00406E65"/>
    <w:rsid w:val="00407516"/>
    <w:rsid w:val="004077A4"/>
    <w:rsid w:val="00407B08"/>
    <w:rsid w:val="0041030D"/>
    <w:rsid w:val="00410594"/>
    <w:rsid w:val="004107CD"/>
    <w:rsid w:val="004107E9"/>
    <w:rsid w:val="0041093D"/>
    <w:rsid w:val="00410BA2"/>
    <w:rsid w:val="00410D4F"/>
    <w:rsid w:val="00411856"/>
    <w:rsid w:val="004119B8"/>
    <w:rsid w:val="00411B56"/>
    <w:rsid w:val="00411D5C"/>
    <w:rsid w:val="0041208F"/>
    <w:rsid w:val="00412130"/>
    <w:rsid w:val="00412621"/>
    <w:rsid w:val="0041324E"/>
    <w:rsid w:val="00413B12"/>
    <w:rsid w:val="00413C8A"/>
    <w:rsid w:val="00414022"/>
    <w:rsid w:val="00414060"/>
    <w:rsid w:val="00414303"/>
    <w:rsid w:val="00414B9E"/>
    <w:rsid w:val="00414C26"/>
    <w:rsid w:val="00414DA7"/>
    <w:rsid w:val="00415140"/>
    <w:rsid w:val="00415632"/>
    <w:rsid w:val="0041564B"/>
    <w:rsid w:val="004157DE"/>
    <w:rsid w:val="004158C2"/>
    <w:rsid w:val="00415978"/>
    <w:rsid w:val="004159F2"/>
    <w:rsid w:val="00415AD4"/>
    <w:rsid w:val="00415CB1"/>
    <w:rsid w:val="00416CFD"/>
    <w:rsid w:val="00417176"/>
    <w:rsid w:val="0041773F"/>
    <w:rsid w:val="00417A30"/>
    <w:rsid w:val="00417B73"/>
    <w:rsid w:val="00417F0D"/>
    <w:rsid w:val="00420230"/>
    <w:rsid w:val="00420352"/>
    <w:rsid w:val="00420AA7"/>
    <w:rsid w:val="00420B4E"/>
    <w:rsid w:val="00420B83"/>
    <w:rsid w:val="00421054"/>
    <w:rsid w:val="0042119A"/>
    <w:rsid w:val="004216E6"/>
    <w:rsid w:val="00421CA1"/>
    <w:rsid w:val="00421CE1"/>
    <w:rsid w:val="00422231"/>
    <w:rsid w:val="00422835"/>
    <w:rsid w:val="00422B15"/>
    <w:rsid w:val="00422EF9"/>
    <w:rsid w:val="004232DF"/>
    <w:rsid w:val="004233B9"/>
    <w:rsid w:val="0042340F"/>
    <w:rsid w:val="004235B0"/>
    <w:rsid w:val="004247BA"/>
    <w:rsid w:val="00424AC7"/>
    <w:rsid w:val="00424FE0"/>
    <w:rsid w:val="00425239"/>
    <w:rsid w:val="0042523C"/>
    <w:rsid w:val="004253C3"/>
    <w:rsid w:val="00425437"/>
    <w:rsid w:val="00425519"/>
    <w:rsid w:val="00425B1B"/>
    <w:rsid w:val="00425C5C"/>
    <w:rsid w:val="00425CA7"/>
    <w:rsid w:val="00425CF6"/>
    <w:rsid w:val="00425E2C"/>
    <w:rsid w:val="00425EA1"/>
    <w:rsid w:val="00426A02"/>
    <w:rsid w:val="00426D66"/>
    <w:rsid w:val="00426FBF"/>
    <w:rsid w:val="004270BC"/>
    <w:rsid w:val="004275B6"/>
    <w:rsid w:val="004277A9"/>
    <w:rsid w:val="004277D4"/>
    <w:rsid w:val="0042798A"/>
    <w:rsid w:val="00427A6F"/>
    <w:rsid w:val="00427E3D"/>
    <w:rsid w:val="0043013F"/>
    <w:rsid w:val="004302CF"/>
    <w:rsid w:val="0043045F"/>
    <w:rsid w:val="00430481"/>
    <w:rsid w:val="00430D69"/>
    <w:rsid w:val="00431CBA"/>
    <w:rsid w:val="0043212D"/>
    <w:rsid w:val="00432146"/>
    <w:rsid w:val="0043236C"/>
    <w:rsid w:val="00432497"/>
    <w:rsid w:val="004327F2"/>
    <w:rsid w:val="00432C6F"/>
    <w:rsid w:val="00432D20"/>
    <w:rsid w:val="00432D41"/>
    <w:rsid w:val="00433764"/>
    <w:rsid w:val="00433ABD"/>
    <w:rsid w:val="00433EAC"/>
    <w:rsid w:val="00433F0D"/>
    <w:rsid w:val="00434074"/>
    <w:rsid w:val="004340C4"/>
    <w:rsid w:val="00435210"/>
    <w:rsid w:val="004362E2"/>
    <w:rsid w:val="004363A9"/>
    <w:rsid w:val="004368CC"/>
    <w:rsid w:val="00436C0F"/>
    <w:rsid w:val="00436D65"/>
    <w:rsid w:val="00436D8F"/>
    <w:rsid w:val="004370E6"/>
    <w:rsid w:val="0043793D"/>
    <w:rsid w:val="00437AEC"/>
    <w:rsid w:val="00440476"/>
    <w:rsid w:val="004405AF"/>
    <w:rsid w:val="0044097B"/>
    <w:rsid w:val="00440AC9"/>
    <w:rsid w:val="0044154C"/>
    <w:rsid w:val="0044161F"/>
    <w:rsid w:val="00441AFC"/>
    <w:rsid w:val="00442001"/>
    <w:rsid w:val="00442208"/>
    <w:rsid w:val="004424C1"/>
    <w:rsid w:val="00442868"/>
    <w:rsid w:val="004428E4"/>
    <w:rsid w:val="00443B32"/>
    <w:rsid w:val="00443CB8"/>
    <w:rsid w:val="00443F8F"/>
    <w:rsid w:val="0044412F"/>
    <w:rsid w:val="004442EA"/>
    <w:rsid w:val="00444668"/>
    <w:rsid w:val="00445062"/>
    <w:rsid w:val="004453E4"/>
    <w:rsid w:val="00445448"/>
    <w:rsid w:val="00445AC9"/>
    <w:rsid w:val="00445F54"/>
    <w:rsid w:val="004460F6"/>
    <w:rsid w:val="004473B4"/>
    <w:rsid w:val="00447930"/>
    <w:rsid w:val="00447C75"/>
    <w:rsid w:val="00447C95"/>
    <w:rsid w:val="0045024C"/>
    <w:rsid w:val="00450652"/>
    <w:rsid w:val="00451987"/>
    <w:rsid w:val="004519CA"/>
    <w:rsid w:val="00451B93"/>
    <w:rsid w:val="00451E66"/>
    <w:rsid w:val="0045218C"/>
    <w:rsid w:val="0045231E"/>
    <w:rsid w:val="0045266D"/>
    <w:rsid w:val="00452847"/>
    <w:rsid w:val="0045294F"/>
    <w:rsid w:val="0045295B"/>
    <w:rsid w:val="00452A43"/>
    <w:rsid w:val="0045309A"/>
    <w:rsid w:val="0045362B"/>
    <w:rsid w:val="0045370E"/>
    <w:rsid w:val="00453968"/>
    <w:rsid w:val="00453F8E"/>
    <w:rsid w:val="0045433B"/>
    <w:rsid w:val="00454752"/>
    <w:rsid w:val="004548A8"/>
    <w:rsid w:val="00454C58"/>
    <w:rsid w:val="004550C1"/>
    <w:rsid w:val="004551E6"/>
    <w:rsid w:val="004558B7"/>
    <w:rsid w:val="00455E31"/>
    <w:rsid w:val="00456212"/>
    <w:rsid w:val="004565EB"/>
    <w:rsid w:val="004570D1"/>
    <w:rsid w:val="004571ED"/>
    <w:rsid w:val="004571F2"/>
    <w:rsid w:val="00457601"/>
    <w:rsid w:val="00457AF2"/>
    <w:rsid w:val="00460440"/>
    <w:rsid w:val="00460703"/>
    <w:rsid w:val="00460C95"/>
    <w:rsid w:val="004610FA"/>
    <w:rsid w:val="00461D6D"/>
    <w:rsid w:val="00462984"/>
    <w:rsid w:val="0046327D"/>
    <w:rsid w:val="004632EA"/>
    <w:rsid w:val="00463783"/>
    <w:rsid w:val="00463C3B"/>
    <w:rsid w:val="00464295"/>
    <w:rsid w:val="00464355"/>
    <w:rsid w:val="004644FA"/>
    <w:rsid w:val="0046457D"/>
    <w:rsid w:val="004653ED"/>
    <w:rsid w:val="004654EE"/>
    <w:rsid w:val="00465B75"/>
    <w:rsid w:val="00466282"/>
    <w:rsid w:val="004662AA"/>
    <w:rsid w:val="004662C5"/>
    <w:rsid w:val="0046679C"/>
    <w:rsid w:val="00466AD0"/>
    <w:rsid w:val="00466B4B"/>
    <w:rsid w:val="00466BE7"/>
    <w:rsid w:val="00467244"/>
    <w:rsid w:val="0046728A"/>
    <w:rsid w:val="00467403"/>
    <w:rsid w:val="0046756C"/>
    <w:rsid w:val="0046781E"/>
    <w:rsid w:val="00467836"/>
    <w:rsid w:val="00467875"/>
    <w:rsid w:val="0047023F"/>
    <w:rsid w:val="00470596"/>
    <w:rsid w:val="0047073D"/>
    <w:rsid w:val="0047080C"/>
    <w:rsid w:val="0047088D"/>
    <w:rsid w:val="0047118C"/>
    <w:rsid w:val="0047184D"/>
    <w:rsid w:val="00471B7A"/>
    <w:rsid w:val="00471F90"/>
    <w:rsid w:val="00471F94"/>
    <w:rsid w:val="00474439"/>
    <w:rsid w:val="00474665"/>
    <w:rsid w:val="00474EF2"/>
    <w:rsid w:val="0047504E"/>
    <w:rsid w:val="0047517B"/>
    <w:rsid w:val="004757CB"/>
    <w:rsid w:val="004759DF"/>
    <w:rsid w:val="00475EDE"/>
    <w:rsid w:val="00475F1B"/>
    <w:rsid w:val="004763CD"/>
    <w:rsid w:val="00476BE7"/>
    <w:rsid w:val="004772D8"/>
    <w:rsid w:val="00477529"/>
    <w:rsid w:val="00477739"/>
    <w:rsid w:val="004778C3"/>
    <w:rsid w:val="0047790A"/>
    <w:rsid w:val="00477943"/>
    <w:rsid w:val="0047799A"/>
    <w:rsid w:val="00477E70"/>
    <w:rsid w:val="00477FE3"/>
    <w:rsid w:val="004803E8"/>
    <w:rsid w:val="004808B6"/>
    <w:rsid w:val="004813F0"/>
    <w:rsid w:val="0048160A"/>
    <w:rsid w:val="00481EF3"/>
    <w:rsid w:val="00481FAB"/>
    <w:rsid w:val="00482056"/>
    <w:rsid w:val="004820BC"/>
    <w:rsid w:val="004823B7"/>
    <w:rsid w:val="004825DE"/>
    <w:rsid w:val="00482916"/>
    <w:rsid w:val="004830B4"/>
    <w:rsid w:val="0048314C"/>
    <w:rsid w:val="004835AE"/>
    <w:rsid w:val="00483637"/>
    <w:rsid w:val="004836EB"/>
    <w:rsid w:val="00483AAB"/>
    <w:rsid w:val="004848C7"/>
    <w:rsid w:val="004850D5"/>
    <w:rsid w:val="00485284"/>
    <w:rsid w:val="00485391"/>
    <w:rsid w:val="00485B3E"/>
    <w:rsid w:val="00485DC1"/>
    <w:rsid w:val="004865E3"/>
    <w:rsid w:val="00486901"/>
    <w:rsid w:val="00486A28"/>
    <w:rsid w:val="004871E6"/>
    <w:rsid w:val="004872E8"/>
    <w:rsid w:val="004874FF"/>
    <w:rsid w:val="004902E4"/>
    <w:rsid w:val="00490837"/>
    <w:rsid w:val="00490840"/>
    <w:rsid w:val="00490868"/>
    <w:rsid w:val="004908CE"/>
    <w:rsid w:val="00490AC1"/>
    <w:rsid w:val="00490B40"/>
    <w:rsid w:val="00490C13"/>
    <w:rsid w:val="00490F91"/>
    <w:rsid w:val="004920AC"/>
    <w:rsid w:val="0049246B"/>
    <w:rsid w:val="004926BC"/>
    <w:rsid w:val="004926C4"/>
    <w:rsid w:val="00493412"/>
    <w:rsid w:val="004937AE"/>
    <w:rsid w:val="00493A05"/>
    <w:rsid w:val="00493B28"/>
    <w:rsid w:val="00493B40"/>
    <w:rsid w:val="00493B65"/>
    <w:rsid w:val="004945C7"/>
    <w:rsid w:val="00494921"/>
    <w:rsid w:val="00494B1C"/>
    <w:rsid w:val="00494BAA"/>
    <w:rsid w:val="00494D31"/>
    <w:rsid w:val="00495734"/>
    <w:rsid w:val="004957CF"/>
    <w:rsid w:val="004959BA"/>
    <w:rsid w:val="00495C4C"/>
    <w:rsid w:val="00496092"/>
    <w:rsid w:val="004961DA"/>
    <w:rsid w:val="00496B8B"/>
    <w:rsid w:val="00496C3A"/>
    <w:rsid w:val="00496FA3"/>
    <w:rsid w:val="004970CB"/>
    <w:rsid w:val="00497833"/>
    <w:rsid w:val="00497BF7"/>
    <w:rsid w:val="004A063F"/>
    <w:rsid w:val="004A11B9"/>
    <w:rsid w:val="004A1354"/>
    <w:rsid w:val="004A2054"/>
    <w:rsid w:val="004A248C"/>
    <w:rsid w:val="004A2A6C"/>
    <w:rsid w:val="004A2B42"/>
    <w:rsid w:val="004A2D86"/>
    <w:rsid w:val="004A2E76"/>
    <w:rsid w:val="004A3007"/>
    <w:rsid w:val="004A3024"/>
    <w:rsid w:val="004A321F"/>
    <w:rsid w:val="004A33C2"/>
    <w:rsid w:val="004A39D1"/>
    <w:rsid w:val="004A3D72"/>
    <w:rsid w:val="004A3DB2"/>
    <w:rsid w:val="004A4387"/>
    <w:rsid w:val="004A46F9"/>
    <w:rsid w:val="004A4A4A"/>
    <w:rsid w:val="004A4D63"/>
    <w:rsid w:val="004A50A9"/>
    <w:rsid w:val="004A5DB1"/>
    <w:rsid w:val="004A5EE3"/>
    <w:rsid w:val="004A6301"/>
    <w:rsid w:val="004A6398"/>
    <w:rsid w:val="004A659D"/>
    <w:rsid w:val="004A6641"/>
    <w:rsid w:val="004A7984"/>
    <w:rsid w:val="004A7C82"/>
    <w:rsid w:val="004B017E"/>
    <w:rsid w:val="004B04E3"/>
    <w:rsid w:val="004B0739"/>
    <w:rsid w:val="004B0F5C"/>
    <w:rsid w:val="004B12B8"/>
    <w:rsid w:val="004B17CC"/>
    <w:rsid w:val="004B2501"/>
    <w:rsid w:val="004B2779"/>
    <w:rsid w:val="004B2ABA"/>
    <w:rsid w:val="004B2B35"/>
    <w:rsid w:val="004B2B65"/>
    <w:rsid w:val="004B3670"/>
    <w:rsid w:val="004B36D7"/>
    <w:rsid w:val="004B37DD"/>
    <w:rsid w:val="004B3D34"/>
    <w:rsid w:val="004B3DAA"/>
    <w:rsid w:val="004B40D3"/>
    <w:rsid w:val="004B4258"/>
    <w:rsid w:val="004B46B7"/>
    <w:rsid w:val="004B47A2"/>
    <w:rsid w:val="004B48CA"/>
    <w:rsid w:val="004B4938"/>
    <w:rsid w:val="004B4988"/>
    <w:rsid w:val="004B4A65"/>
    <w:rsid w:val="004B4C84"/>
    <w:rsid w:val="004B4D56"/>
    <w:rsid w:val="004B4D7D"/>
    <w:rsid w:val="004B4F36"/>
    <w:rsid w:val="004B52CF"/>
    <w:rsid w:val="004B5AB8"/>
    <w:rsid w:val="004B5F5F"/>
    <w:rsid w:val="004B6F46"/>
    <w:rsid w:val="004B6FC5"/>
    <w:rsid w:val="004B702A"/>
    <w:rsid w:val="004B7691"/>
    <w:rsid w:val="004B79BE"/>
    <w:rsid w:val="004B7B04"/>
    <w:rsid w:val="004B7B0C"/>
    <w:rsid w:val="004B7B8A"/>
    <w:rsid w:val="004C0143"/>
    <w:rsid w:val="004C0A4C"/>
    <w:rsid w:val="004C0D30"/>
    <w:rsid w:val="004C0D52"/>
    <w:rsid w:val="004C0D93"/>
    <w:rsid w:val="004C0F6A"/>
    <w:rsid w:val="004C12E6"/>
    <w:rsid w:val="004C13C1"/>
    <w:rsid w:val="004C1444"/>
    <w:rsid w:val="004C1AC8"/>
    <w:rsid w:val="004C1BC7"/>
    <w:rsid w:val="004C1DA8"/>
    <w:rsid w:val="004C1FE8"/>
    <w:rsid w:val="004C287B"/>
    <w:rsid w:val="004C2CC0"/>
    <w:rsid w:val="004C2CD6"/>
    <w:rsid w:val="004C2F07"/>
    <w:rsid w:val="004C351C"/>
    <w:rsid w:val="004C3CA7"/>
    <w:rsid w:val="004C3E72"/>
    <w:rsid w:val="004C4040"/>
    <w:rsid w:val="004C4704"/>
    <w:rsid w:val="004C4807"/>
    <w:rsid w:val="004C4923"/>
    <w:rsid w:val="004C4A71"/>
    <w:rsid w:val="004C5801"/>
    <w:rsid w:val="004C62DB"/>
    <w:rsid w:val="004C67ED"/>
    <w:rsid w:val="004C6BDE"/>
    <w:rsid w:val="004C6C40"/>
    <w:rsid w:val="004C7104"/>
    <w:rsid w:val="004C7710"/>
    <w:rsid w:val="004C77EC"/>
    <w:rsid w:val="004C7873"/>
    <w:rsid w:val="004C793A"/>
    <w:rsid w:val="004C7D5C"/>
    <w:rsid w:val="004D0402"/>
    <w:rsid w:val="004D042A"/>
    <w:rsid w:val="004D0469"/>
    <w:rsid w:val="004D0700"/>
    <w:rsid w:val="004D0780"/>
    <w:rsid w:val="004D0B7D"/>
    <w:rsid w:val="004D0EBA"/>
    <w:rsid w:val="004D108F"/>
    <w:rsid w:val="004D1316"/>
    <w:rsid w:val="004D1322"/>
    <w:rsid w:val="004D17E1"/>
    <w:rsid w:val="004D1AC9"/>
    <w:rsid w:val="004D1CAE"/>
    <w:rsid w:val="004D1E2E"/>
    <w:rsid w:val="004D2265"/>
    <w:rsid w:val="004D232C"/>
    <w:rsid w:val="004D26EC"/>
    <w:rsid w:val="004D2730"/>
    <w:rsid w:val="004D27B3"/>
    <w:rsid w:val="004D27BA"/>
    <w:rsid w:val="004D2849"/>
    <w:rsid w:val="004D2EA8"/>
    <w:rsid w:val="004D2F66"/>
    <w:rsid w:val="004D3A04"/>
    <w:rsid w:val="004D3A53"/>
    <w:rsid w:val="004D3DB3"/>
    <w:rsid w:val="004D3E6E"/>
    <w:rsid w:val="004D3FE7"/>
    <w:rsid w:val="004D4169"/>
    <w:rsid w:val="004D4330"/>
    <w:rsid w:val="004D438E"/>
    <w:rsid w:val="004D4DBE"/>
    <w:rsid w:val="004D4EA5"/>
    <w:rsid w:val="004D5048"/>
    <w:rsid w:val="004D6015"/>
    <w:rsid w:val="004D604F"/>
    <w:rsid w:val="004D617A"/>
    <w:rsid w:val="004D651D"/>
    <w:rsid w:val="004D6BAC"/>
    <w:rsid w:val="004D6C92"/>
    <w:rsid w:val="004D6F20"/>
    <w:rsid w:val="004D7B7C"/>
    <w:rsid w:val="004D7E3F"/>
    <w:rsid w:val="004E01A6"/>
    <w:rsid w:val="004E0E1C"/>
    <w:rsid w:val="004E0E33"/>
    <w:rsid w:val="004E16F1"/>
    <w:rsid w:val="004E1AB6"/>
    <w:rsid w:val="004E2163"/>
    <w:rsid w:val="004E2208"/>
    <w:rsid w:val="004E2275"/>
    <w:rsid w:val="004E23E4"/>
    <w:rsid w:val="004E2761"/>
    <w:rsid w:val="004E28B7"/>
    <w:rsid w:val="004E2970"/>
    <w:rsid w:val="004E2B9D"/>
    <w:rsid w:val="004E2C2C"/>
    <w:rsid w:val="004E3299"/>
    <w:rsid w:val="004E3823"/>
    <w:rsid w:val="004E3960"/>
    <w:rsid w:val="004E3F1F"/>
    <w:rsid w:val="004E43FF"/>
    <w:rsid w:val="004E4621"/>
    <w:rsid w:val="004E4B63"/>
    <w:rsid w:val="004E520B"/>
    <w:rsid w:val="004E539E"/>
    <w:rsid w:val="004E590D"/>
    <w:rsid w:val="004E5C13"/>
    <w:rsid w:val="004E5DC3"/>
    <w:rsid w:val="004E5F6B"/>
    <w:rsid w:val="004E662A"/>
    <w:rsid w:val="004E6898"/>
    <w:rsid w:val="004E6A04"/>
    <w:rsid w:val="004E6AF7"/>
    <w:rsid w:val="004E7227"/>
    <w:rsid w:val="004E7B1C"/>
    <w:rsid w:val="004E7CC3"/>
    <w:rsid w:val="004E7E3A"/>
    <w:rsid w:val="004E7F75"/>
    <w:rsid w:val="004F0558"/>
    <w:rsid w:val="004F079F"/>
    <w:rsid w:val="004F07BA"/>
    <w:rsid w:val="004F0B80"/>
    <w:rsid w:val="004F0D38"/>
    <w:rsid w:val="004F1123"/>
    <w:rsid w:val="004F1392"/>
    <w:rsid w:val="004F14CC"/>
    <w:rsid w:val="004F165D"/>
    <w:rsid w:val="004F1D5B"/>
    <w:rsid w:val="004F24EA"/>
    <w:rsid w:val="004F2A2A"/>
    <w:rsid w:val="004F32D9"/>
    <w:rsid w:val="004F3339"/>
    <w:rsid w:val="004F3C0D"/>
    <w:rsid w:val="004F3E75"/>
    <w:rsid w:val="004F4025"/>
    <w:rsid w:val="004F4427"/>
    <w:rsid w:val="004F52DB"/>
    <w:rsid w:val="004F5797"/>
    <w:rsid w:val="004F5C20"/>
    <w:rsid w:val="004F6A93"/>
    <w:rsid w:val="004F6D9A"/>
    <w:rsid w:val="004F6F75"/>
    <w:rsid w:val="004F7B81"/>
    <w:rsid w:val="004F7BE9"/>
    <w:rsid w:val="004F7F39"/>
    <w:rsid w:val="00500156"/>
    <w:rsid w:val="005004C1"/>
    <w:rsid w:val="00500A8D"/>
    <w:rsid w:val="00500D65"/>
    <w:rsid w:val="00500F63"/>
    <w:rsid w:val="0050149C"/>
    <w:rsid w:val="005017CB"/>
    <w:rsid w:val="00501C4E"/>
    <w:rsid w:val="00502071"/>
    <w:rsid w:val="005023C8"/>
    <w:rsid w:val="00502406"/>
    <w:rsid w:val="00502458"/>
    <w:rsid w:val="005026DD"/>
    <w:rsid w:val="00502AB8"/>
    <w:rsid w:val="00502B1A"/>
    <w:rsid w:val="00502F4C"/>
    <w:rsid w:val="00503311"/>
    <w:rsid w:val="005034FB"/>
    <w:rsid w:val="00503513"/>
    <w:rsid w:val="0050374D"/>
    <w:rsid w:val="00503FF0"/>
    <w:rsid w:val="00504CB6"/>
    <w:rsid w:val="00504F58"/>
    <w:rsid w:val="00504FD9"/>
    <w:rsid w:val="00505585"/>
    <w:rsid w:val="005056D8"/>
    <w:rsid w:val="0050573F"/>
    <w:rsid w:val="00505B73"/>
    <w:rsid w:val="00505D7F"/>
    <w:rsid w:val="00505DEC"/>
    <w:rsid w:val="005065A7"/>
    <w:rsid w:val="00506B0C"/>
    <w:rsid w:val="00507114"/>
    <w:rsid w:val="005071A7"/>
    <w:rsid w:val="0050721B"/>
    <w:rsid w:val="00507821"/>
    <w:rsid w:val="00507B80"/>
    <w:rsid w:val="005112D0"/>
    <w:rsid w:val="00511739"/>
    <w:rsid w:val="00511B70"/>
    <w:rsid w:val="00511BA8"/>
    <w:rsid w:val="00511BB8"/>
    <w:rsid w:val="005122E2"/>
    <w:rsid w:val="0051244B"/>
    <w:rsid w:val="005125DD"/>
    <w:rsid w:val="00512804"/>
    <w:rsid w:val="00512AF1"/>
    <w:rsid w:val="00512BED"/>
    <w:rsid w:val="00512D29"/>
    <w:rsid w:val="00512D77"/>
    <w:rsid w:val="00512E8E"/>
    <w:rsid w:val="00512E96"/>
    <w:rsid w:val="00513036"/>
    <w:rsid w:val="005134B7"/>
    <w:rsid w:val="00513829"/>
    <w:rsid w:val="005139A1"/>
    <w:rsid w:val="00513A3F"/>
    <w:rsid w:val="00513EFC"/>
    <w:rsid w:val="00513F9A"/>
    <w:rsid w:val="005140CD"/>
    <w:rsid w:val="005144F4"/>
    <w:rsid w:val="005146D0"/>
    <w:rsid w:val="00514844"/>
    <w:rsid w:val="00514918"/>
    <w:rsid w:val="00514C0F"/>
    <w:rsid w:val="00514C2A"/>
    <w:rsid w:val="00514D2C"/>
    <w:rsid w:val="005159CF"/>
    <w:rsid w:val="00515C48"/>
    <w:rsid w:val="00515E40"/>
    <w:rsid w:val="00515F33"/>
    <w:rsid w:val="0051635E"/>
    <w:rsid w:val="005167A9"/>
    <w:rsid w:val="00516932"/>
    <w:rsid w:val="00517315"/>
    <w:rsid w:val="005173F1"/>
    <w:rsid w:val="00520076"/>
    <w:rsid w:val="00520AD0"/>
    <w:rsid w:val="00520DA3"/>
    <w:rsid w:val="0052113B"/>
    <w:rsid w:val="0052159A"/>
    <w:rsid w:val="00521EC1"/>
    <w:rsid w:val="005220D0"/>
    <w:rsid w:val="00522191"/>
    <w:rsid w:val="00522419"/>
    <w:rsid w:val="005227D8"/>
    <w:rsid w:val="00522885"/>
    <w:rsid w:val="00522899"/>
    <w:rsid w:val="0052297E"/>
    <w:rsid w:val="00522A24"/>
    <w:rsid w:val="00522CC3"/>
    <w:rsid w:val="0052370E"/>
    <w:rsid w:val="005238EA"/>
    <w:rsid w:val="00523925"/>
    <w:rsid w:val="00523FEE"/>
    <w:rsid w:val="0052404E"/>
    <w:rsid w:val="005243D5"/>
    <w:rsid w:val="0052481A"/>
    <w:rsid w:val="00524C25"/>
    <w:rsid w:val="00524E3A"/>
    <w:rsid w:val="0052513A"/>
    <w:rsid w:val="005255CA"/>
    <w:rsid w:val="00525A79"/>
    <w:rsid w:val="00525D0B"/>
    <w:rsid w:val="00525F7E"/>
    <w:rsid w:val="00526771"/>
    <w:rsid w:val="00526A9C"/>
    <w:rsid w:val="00526D4D"/>
    <w:rsid w:val="005270AF"/>
    <w:rsid w:val="005273A3"/>
    <w:rsid w:val="0052799D"/>
    <w:rsid w:val="005301C2"/>
    <w:rsid w:val="00530338"/>
    <w:rsid w:val="0053061F"/>
    <w:rsid w:val="00532058"/>
    <w:rsid w:val="0053254A"/>
    <w:rsid w:val="00532630"/>
    <w:rsid w:val="005327E9"/>
    <w:rsid w:val="005327F9"/>
    <w:rsid w:val="00532A9F"/>
    <w:rsid w:val="00532D3F"/>
    <w:rsid w:val="0053319F"/>
    <w:rsid w:val="005332CF"/>
    <w:rsid w:val="00533614"/>
    <w:rsid w:val="005341A7"/>
    <w:rsid w:val="00534866"/>
    <w:rsid w:val="00534D03"/>
    <w:rsid w:val="0053569C"/>
    <w:rsid w:val="005359AD"/>
    <w:rsid w:val="00535E64"/>
    <w:rsid w:val="00536429"/>
    <w:rsid w:val="005368E4"/>
    <w:rsid w:val="00536BDD"/>
    <w:rsid w:val="00536EB7"/>
    <w:rsid w:val="00536FC8"/>
    <w:rsid w:val="0053771D"/>
    <w:rsid w:val="0053792C"/>
    <w:rsid w:val="00537AD5"/>
    <w:rsid w:val="00537D41"/>
    <w:rsid w:val="005403DB"/>
    <w:rsid w:val="005404F5"/>
    <w:rsid w:val="0054056E"/>
    <w:rsid w:val="00540EC7"/>
    <w:rsid w:val="0054108C"/>
    <w:rsid w:val="0054112C"/>
    <w:rsid w:val="005417E0"/>
    <w:rsid w:val="00541E40"/>
    <w:rsid w:val="00542110"/>
    <w:rsid w:val="0054276F"/>
    <w:rsid w:val="00542BDA"/>
    <w:rsid w:val="00542E94"/>
    <w:rsid w:val="00543735"/>
    <w:rsid w:val="00543AF3"/>
    <w:rsid w:val="00544046"/>
    <w:rsid w:val="005443ED"/>
    <w:rsid w:val="00544C2E"/>
    <w:rsid w:val="00545E3E"/>
    <w:rsid w:val="00546008"/>
    <w:rsid w:val="0054614D"/>
    <w:rsid w:val="00546702"/>
    <w:rsid w:val="00546949"/>
    <w:rsid w:val="00546B3F"/>
    <w:rsid w:val="00546D37"/>
    <w:rsid w:val="005477DB"/>
    <w:rsid w:val="005510E2"/>
    <w:rsid w:val="0055110A"/>
    <w:rsid w:val="0055118A"/>
    <w:rsid w:val="005513B2"/>
    <w:rsid w:val="00551AF7"/>
    <w:rsid w:val="0055232F"/>
    <w:rsid w:val="005524A4"/>
    <w:rsid w:val="0055252D"/>
    <w:rsid w:val="0055272A"/>
    <w:rsid w:val="00552809"/>
    <w:rsid w:val="00552CAF"/>
    <w:rsid w:val="00552E84"/>
    <w:rsid w:val="00553048"/>
    <w:rsid w:val="00553BF1"/>
    <w:rsid w:val="00553DE6"/>
    <w:rsid w:val="00554E88"/>
    <w:rsid w:val="00554FC5"/>
    <w:rsid w:val="00555112"/>
    <w:rsid w:val="005551EE"/>
    <w:rsid w:val="00555498"/>
    <w:rsid w:val="005557B7"/>
    <w:rsid w:val="00555A7F"/>
    <w:rsid w:val="00555B13"/>
    <w:rsid w:val="00555C67"/>
    <w:rsid w:val="005560E7"/>
    <w:rsid w:val="00556324"/>
    <w:rsid w:val="00556453"/>
    <w:rsid w:val="00556559"/>
    <w:rsid w:val="00556A1C"/>
    <w:rsid w:val="005570F6"/>
    <w:rsid w:val="005574E5"/>
    <w:rsid w:val="00557573"/>
    <w:rsid w:val="005579CB"/>
    <w:rsid w:val="00557BDE"/>
    <w:rsid w:val="0056096E"/>
    <w:rsid w:val="00560F7C"/>
    <w:rsid w:val="00561489"/>
    <w:rsid w:val="00561491"/>
    <w:rsid w:val="005617D1"/>
    <w:rsid w:val="00561BB2"/>
    <w:rsid w:val="00561BC7"/>
    <w:rsid w:val="00561EB1"/>
    <w:rsid w:val="00562BC8"/>
    <w:rsid w:val="00562C5C"/>
    <w:rsid w:val="00563064"/>
    <w:rsid w:val="005631C2"/>
    <w:rsid w:val="00563B01"/>
    <w:rsid w:val="00563B35"/>
    <w:rsid w:val="00563B44"/>
    <w:rsid w:val="00564951"/>
    <w:rsid w:val="00564C75"/>
    <w:rsid w:val="00564D73"/>
    <w:rsid w:val="00565072"/>
    <w:rsid w:val="005651C2"/>
    <w:rsid w:val="005652C2"/>
    <w:rsid w:val="005655DD"/>
    <w:rsid w:val="005668B2"/>
    <w:rsid w:val="005668D2"/>
    <w:rsid w:val="005669FF"/>
    <w:rsid w:val="00566E22"/>
    <w:rsid w:val="0056749E"/>
    <w:rsid w:val="005676B2"/>
    <w:rsid w:val="0056773C"/>
    <w:rsid w:val="005678D5"/>
    <w:rsid w:val="00567C88"/>
    <w:rsid w:val="00567FBB"/>
    <w:rsid w:val="00570392"/>
    <w:rsid w:val="00570537"/>
    <w:rsid w:val="00570684"/>
    <w:rsid w:val="00570B2A"/>
    <w:rsid w:val="00571754"/>
    <w:rsid w:val="00571988"/>
    <w:rsid w:val="00571F4B"/>
    <w:rsid w:val="005722FB"/>
    <w:rsid w:val="00572751"/>
    <w:rsid w:val="00572DFF"/>
    <w:rsid w:val="00572EBE"/>
    <w:rsid w:val="0057345D"/>
    <w:rsid w:val="005736C6"/>
    <w:rsid w:val="0057386F"/>
    <w:rsid w:val="00573976"/>
    <w:rsid w:val="00573BF9"/>
    <w:rsid w:val="00573C60"/>
    <w:rsid w:val="00574085"/>
    <w:rsid w:val="00574642"/>
    <w:rsid w:val="00574D69"/>
    <w:rsid w:val="00574E62"/>
    <w:rsid w:val="00575A10"/>
    <w:rsid w:val="00575C68"/>
    <w:rsid w:val="00576177"/>
    <w:rsid w:val="005761B2"/>
    <w:rsid w:val="00576AE1"/>
    <w:rsid w:val="00576B44"/>
    <w:rsid w:val="00577550"/>
    <w:rsid w:val="005775F5"/>
    <w:rsid w:val="00577798"/>
    <w:rsid w:val="0057788E"/>
    <w:rsid w:val="00577A4F"/>
    <w:rsid w:val="00577EAA"/>
    <w:rsid w:val="00580105"/>
    <w:rsid w:val="005810F8"/>
    <w:rsid w:val="00581784"/>
    <w:rsid w:val="00581946"/>
    <w:rsid w:val="00581BCA"/>
    <w:rsid w:val="005826F5"/>
    <w:rsid w:val="005828E2"/>
    <w:rsid w:val="00582C38"/>
    <w:rsid w:val="00582C63"/>
    <w:rsid w:val="00582E04"/>
    <w:rsid w:val="00583634"/>
    <w:rsid w:val="005836A8"/>
    <w:rsid w:val="00583A17"/>
    <w:rsid w:val="00583BA4"/>
    <w:rsid w:val="00583BC5"/>
    <w:rsid w:val="0058440D"/>
    <w:rsid w:val="005844A5"/>
    <w:rsid w:val="005854D3"/>
    <w:rsid w:val="00585566"/>
    <w:rsid w:val="00585AAA"/>
    <w:rsid w:val="005865C9"/>
    <w:rsid w:val="0058728F"/>
    <w:rsid w:val="00587903"/>
    <w:rsid w:val="00587DC4"/>
    <w:rsid w:val="005904C2"/>
    <w:rsid w:val="00590509"/>
    <w:rsid w:val="00590562"/>
    <w:rsid w:val="00590995"/>
    <w:rsid w:val="00590FA3"/>
    <w:rsid w:val="00591772"/>
    <w:rsid w:val="0059282E"/>
    <w:rsid w:val="00592946"/>
    <w:rsid w:val="00592951"/>
    <w:rsid w:val="00592B95"/>
    <w:rsid w:val="00592FBC"/>
    <w:rsid w:val="00593CD3"/>
    <w:rsid w:val="005947B8"/>
    <w:rsid w:val="00594F83"/>
    <w:rsid w:val="00595128"/>
    <w:rsid w:val="005956C4"/>
    <w:rsid w:val="0059571D"/>
    <w:rsid w:val="005957AA"/>
    <w:rsid w:val="00595B1A"/>
    <w:rsid w:val="0059634A"/>
    <w:rsid w:val="00596F62"/>
    <w:rsid w:val="00596F93"/>
    <w:rsid w:val="00597376"/>
    <w:rsid w:val="0059785E"/>
    <w:rsid w:val="0059796E"/>
    <w:rsid w:val="00597A96"/>
    <w:rsid w:val="005A040C"/>
    <w:rsid w:val="005A0B18"/>
    <w:rsid w:val="005A194F"/>
    <w:rsid w:val="005A24E9"/>
    <w:rsid w:val="005A28E2"/>
    <w:rsid w:val="005A2ACB"/>
    <w:rsid w:val="005A2F10"/>
    <w:rsid w:val="005A31C7"/>
    <w:rsid w:val="005A33BC"/>
    <w:rsid w:val="005A355F"/>
    <w:rsid w:val="005A3A88"/>
    <w:rsid w:val="005A3F88"/>
    <w:rsid w:val="005A4079"/>
    <w:rsid w:val="005A4198"/>
    <w:rsid w:val="005A4386"/>
    <w:rsid w:val="005A49B0"/>
    <w:rsid w:val="005A49D5"/>
    <w:rsid w:val="005A4A49"/>
    <w:rsid w:val="005A4CA3"/>
    <w:rsid w:val="005A4D27"/>
    <w:rsid w:val="005A4E05"/>
    <w:rsid w:val="005A503D"/>
    <w:rsid w:val="005A514C"/>
    <w:rsid w:val="005A53CE"/>
    <w:rsid w:val="005A5592"/>
    <w:rsid w:val="005A5689"/>
    <w:rsid w:val="005A5858"/>
    <w:rsid w:val="005A5AA5"/>
    <w:rsid w:val="005A69AF"/>
    <w:rsid w:val="005A6D81"/>
    <w:rsid w:val="005A70D6"/>
    <w:rsid w:val="005A7130"/>
    <w:rsid w:val="005A7933"/>
    <w:rsid w:val="005B054C"/>
    <w:rsid w:val="005B0777"/>
    <w:rsid w:val="005B07D6"/>
    <w:rsid w:val="005B099F"/>
    <w:rsid w:val="005B0ABA"/>
    <w:rsid w:val="005B0C22"/>
    <w:rsid w:val="005B0F29"/>
    <w:rsid w:val="005B11E5"/>
    <w:rsid w:val="005B13B8"/>
    <w:rsid w:val="005B156C"/>
    <w:rsid w:val="005B15BD"/>
    <w:rsid w:val="005B1D68"/>
    <w:rsid w:val="005B26A4"/>
    <w:rsid w:val="005B28A2"/>
    <w:rsid w:val="005B31A7"/>
    <w:rsid w:val="005B31FD"/>
    <w:rsid w:val="005B3753"/>
    <w:rsid w:val="005B3D4C"/>
    <w:rsid w:val="005B400A"/>
    <w:rsid w:val="005B40BD"/>
    <w:rsid w:val="005B4AF4"/>
    <w:rsid w:val="005B5027"/>
    <w:rsid w:val="005B516E"/>
    <w:rsid w:val="005B53B2"/>
    <w:rsid w:val="005B5638"/>
    <w:rsid w:val="005B5ADE"/>
    <w:rsid w:val="005B5D17"/>
    <w:rsid w:val="005B5D6D"/>
    <w:rsid w:val="005B6347"/>
    <w:rsid w:val="005B6A5B"/>
    <w:rsid w:val="005B6BE3"/>
    <w:rsid w:val="005B7519"/>
    <w:rsid w:val="005B771C"/>
    <w:rsid w:val="005C04D3"/>
    <w:rsid w:val="005C15AE"/>
    <w:rsid w:val="005C1BAD"/>
    <w:rsid w:val="005C1BD5"/>
    <w:rsid w:val="005C259C"/>
    <w:rsid w:val="005C268F"/>
    <w:rsid w:val="005C278A"/>
    <w:rsid w:val="005C2E29"/>
    <w:rsid w:val="005C3B96"/>
    <w:rsid w:val="005C3BB4"/>
    <w:rsid w:val="005C3E49"/>
    <w:rsid w:val="005C3EA7"/>
    <w:rsid w:val="005C4119"/>
    <w:rsid w:val="005C4C0E"/>
    <w:rsid w:val="005C50D9"/>
    <w:rsid w:val="005C55C5"/>
    <w:rsid w:val="005C59AF"/>
    <w:rsid w:val="005C5B11"/>
    <w:rsid w:val="005C5BF5"/>
    <w:rsid w:val="005C5BF7"/>
    <w:rsid w:val="005C660B"/>
    <w:rsid w:val="005C7418"/>
    <w:rsid w:val="005C75E1"/>
    <w:rsid w:val="005C7915"/>
    <w:rsid w:val="005C7BA3"/>
    <w:rsid w:val="005C7C2E"/>
    <w:rsid w:val="005D014D"/>
    <w:rsid w:val="005D0419"/>
    <w:rsid w:val="005D0521"/>
    <w:rsid w:val="005D054C"/>
    <w:rsid w:val="005D0586"/>
    <w:rsid w:val="005D0AD4"/>
    <w:rsid w:val="005D0F0C"/>
    <w:rsid w:val="005D1090"/>
    <w:rsid w:val="005D1092"/>
    <w:rsid w:val="005D11F7"/>
    <w:rsid w:val="005D1231"/>
    <w:rsid w:val="005D14A1"/>
    <w:rsid w:val="005D1531"/>
    <w:rsid w:val="005D16F2"/>
    <w:rsid w:val="005D1722"/>
    <w:rsid w:val="005D172F"/>
    <w:rsid w:val="005D1AC1"/>
    <w:rsid w:val="005D202F"/>
    <w:rsid w:val="005D2213"/>
    <w:rsid w:val="005D281E"/>
    <w:rsid w:val="005D2A3A"/>
    <w:rsid w:val="005D3A76"/>
    <w:rsid w:val="005D4861"/>
    <w:rsid w:val="005D4CA5"/>
    <w:rsid w:val="005D500F"/>
    <w:rsid w:val="005D658A"/>
    <w:rsid w:val="005D65E9"/>
    <w:rsid w:val="005D6A28"/>
    <w:rsid w:val="005D6FCD"/>
    <w:rsid w:val="005D7361"/>
    <w:rsid w:val="005D7677"/>
    <w:rsid w:val="005D774B"/>
    <w:rsid w:val="005D7D0F"/>
    <w:rsid w:val="005D7FD0"/>
    <w:rsid w:val="005D7FFE"/>
    <w:rsid w:val="005E07CD"/>
    <w:rsid w:val="005E0A9C"/>
    <w:rsid w:val="005E136D"/>
    <w:rsid w:val="005E13F9"/>
    <w:rsid w:val="005E149F"/>
    <w:rsid w:val="005E1821"/>
    <w:rsid w:val="005E1842"/>
    <w:rsid w:val="005E19EA"/>
    <w:rsid w:val="005E2355"/>
    <w:rsid w:val="005E23B8"/>
    <w:rsid w:val="005E24C3"/>
    <w:rsid w:val="005E2859"/>
    <w:rsid w:val="005E28EE"/>
    <w:rsid w:val="005E3742"/>
    <w:rsid w:val="005E38CC"/>
    <w:rsid w:val="005E3BC6"/>
    <w:rsid w:val="005E40A5"/>
    <w:rsid w:val="005E4971"/>
    <w:rsid w:val="005E4E71"/>
    <w:rsid w:val="005E4EDA"/>
    <w:rsid w:val="005E5AD7"/>
    <w:rsid w:val="005E5BF9"/>
    <w:rsid w:val="005E66B6"/>
    <w:rsid w:val="005E6CA3"/>
    <w:rsid w:val="005E715D"/>
    <w:rsid w:val="005E7E17"/>
    <w:rsid w:val="005F0467"/>
    <w:rsid w:val="005F0485"/>
    <w:rsid w:val="005F0585"/>
    <w:rsid w:val="005F0CAB"/>
    <w:rsid w:val="005F0DAC"/>
    <w:rsid w:val="005F0F6B"/>
    <w:rsid w:val="005F125B"/>
    <w:rsid w:val="005F1AA7"/>
    <w:rsid w:val="005F207B"/>
    <w:rsid w:val="005F268F"/>
    <w:rsid w:val="005F2908"/>
    <w:rsid w:val="005F3112"/>
    <w:rsid w:val="005F3252"/>
    <w:rsid w:val="005F42E2"/>
    <w:rsid w:val="005F45D3"/>
    <w:rsid w:val="005F4D0B"/>
    <w:rsid w:val="005F5204"/>
    <w:rsid w:val="005F541D"/>
    <w:rsid w:val="005F56BD"/>
    <w:rsid w:val="005F5973"/>
    <w:rsid w:val="005F5BE5"/>
    <w:rsid w:val="005F650E"/>
    <w:rsid w:val="005F6A10"/>
    <w:rsid w:val="005F6C32"/>
    <w:rsid w:val="005F6F14"/>
    <w:rsid w:val="005F7107"/>
    <w:rsid w:val="005F741A"/>
    <w:rsid w:val="005F7ACF"/>
    <w:rsid w:val="005F7C05"/>
    <w:rsid w:val="005F7E64"/>
    <w:rsid w:val="006000D1"/>
    <w:rsid w:val="006004A0"/>
    <w:rsid w:val="00600A6F"/>
    <w:rsid w:val="00600BDF"/>
    <w:rsid w:val="00600CF2"/>
    <w:rsid w:val="00601119"/>
    <w:rsid w:val="006011DF"/>
    <w:rsid w:val="006014E4"/>
    <w:rsid w:val="00601508"/>
    <w:rsid w:val="006019C1"/>
    <w:rsid w:val="00602005"/>
    <w:rsid w:val="006021F2"/>
    <w:rsid w:val="00602693"/>
    <w:rsid w:val="006029B2"/>
    <w:rsid w:val="00602D0B"/>
    <w:rsid w:val="00602EB4"/>
    <w:rsid w:val="00603149"/>
    <w:rsid w:val="006031E1"/>
    <w:rsid w:val="0060326B"/>
    <w:rsid w:val="00603420"/>
    <w:rsid w:val="006036DB"/>
    <w:rsid w:val="006040BC"/>
    <w:rsid w:val="0060457A"/>
    <w:rsid w:val="00604847"/>
    <w:rsid w:val="00604B59"/>
    <w:rsid w:val="006051AE"/>
    <w:rsid w:val="0060520E"/>
    <w:rsid w:val="006053A2"/>
    <w:rsid w:val="00605725"/>
    <w:rsid w:val="0060597F"/>
    <w:rsid w:val="00605C71"/>
    <w:rsid w:val="00605FCC"/>
    <w:rsid w:val="006065D2"/>
    <w:rsid w:val="00607762"/>
    <w:rsid w:val="0060777C"/>
    <w:rsid w:val="00607912"/>
    <w:rsid w:val="00607B26"/>
    <w:rsid w:val="00607D5F"/>
    <w:rsid w:val="00610455"/>
    <w:rsid w:val="006104C3"/>
    <w:rsid w:val="00610A31"/>
    <w:rsid w:val="00610BA7"/>
    <w:rsid w:val="00610C5E"/>
    <w:rsid w:val="0061104D"/>
    <w:rsid w:val="00611563"/>
    <w:rsid w:val="0061174A"/>
    <w:rsid w:val="00611993"/>
    <w:rsid w:val="00611B37"/>
    <w:rsid w:val="00612607"/>
    <w:rsid w:val="00612B3A"/>
    <w:rsid w:val="00612BB7"/>
    <w:rsid w:val="00613002"/>
    <w:rsid w:val="00613156"/>
    <w:rsid w:val="00613469"/>
    <w:rsid w:val="00613659"/>
    <w:rsid w:val="006138F2"/>
    <w:rsid w:val="00613BC5"/>
    <w:rsid w:val="00614E78"/>
    <w:rsid w:val="006152CC"/>
    <w:rsid w:val="00615638"/>
    <w:rsid w:val="00615D68"/>
    <w:rsid w:val="00616F27"/>
    <w:rsid w:val="00616FF9"/>
    <w:rsid w:val="006172F0"/>
    <w:rsid w:val="00617797"/>
    <w:rsid w:val="00617D72"/>
    <w:rsid w:val="00620003"/>
    <w:rsid w:val="00621136"/>
    <w:rsid w:val="006212AD"/>
    <w:rsid w:val="00621317"/>
    <w:rsid w:val="006213AC"/>
    <w:rsid w:val="006216D4"/>
    <w:rsid w:val="00621757"/>
    <w:rsid w:val="00621DFA"/>
    <w:rsid w:val="0062284C"/>
    <w:rsid w:val="00622A71"/>
    <w:rsid w:val="00622C7C"/>
    <w:rsid w:val="00622DC5"/>
    <w:rsid w:val="0062319F"/>
    <w:rsid w:val="006235DE"/>
    <w:rsid w:val="00623966"/>
    <w:rsid w:val="00624269"/>
    <w:rsid w:val="006242A0"/>
    <w:rsid w:val="00624969"/>
    <w:rsid w:val="00624A4E"/>
    <w:rsid w:val="00624CB5"/>
    <w:rsid w:val="00624EB7"/>
    <w:rsid w:val="00624F9A"/>
    <w:rsid w:val="006252B4"/>
    <w:rsid w:val="00625503"/>
    <w:rsid w:val="00625C1A"/>
    <w:rsid w:val="00625F62"/>
    <w:rsid w:val="006261F2"/>
    <w:rsid w:val="0062689E"/>
    <w:rsid w:val="00626AC6"/>
    <w:rsid w:val="00626B36"/>
    <w:rsid w:val="00626D75"/>
    <w:rsid w:val="00626F0B"/>
    <w:rsid w:val="00627041"/>
    <w:rsid w:val="0062716C"/>
    <w:rsid w:val="006279BB"/>
    <w:rsid w:val="00627ACA"/>
    <w:rsid w:val="00627BBB"/>
    <w:rsid w:val="00627DC0"/>
    <w:rsid w:val="006307F8"/>
    <w:rsid w:val="00630AAE"/>
    <w:rsid w:val="00630AEA"/>
    <w:rsid w:val="00630B21"/>
    <w:rsid w:val="00631160"/>
    <w:rsid w:val="00631DF7"/>
    <w:rsid w:val="00631F85"/>
    <w:rsid w:val="006322B7"/>
    <w:rsid w:val="006324FB"/>
    <w:rsid w:val="00632D25"/>
    <w:rsid w:val="00633618"/>
    <w:rsid w:val="00633662"/>
    <w:rsid w:val="00633FE6"/>
    <w:rsid w:val="00634105"/>
    <w:rsid w:val="006344F6"/>
    <w:rsid w:val="00634696"/>
    <w:rsid w:val="00634967"/>
    <w:rsid w:val="00634E7C"/>
    <w:rsid w:val="00634FFD"/>
    <w:rsid w:val="00635067"/>
    <w:rsid w:val="006358D9"/>
    <w:rsid w:val="0063649F"/>
    <w:rsid w:val="006364C8"/>
    <w:rsid w:val="006364D1"/>
    <w:rsid w:val="0063673D"/>
    <w:rsid w:val="006367F5"/>
    <w:rsid w:val="006369C4"/>
    <w:rsid w:val="0063700D"/>
    <w:rsid w:val="0063795D"/>
    <w:rsid w:val="00637C70"/>
    <w:rsid w:val="00640025"/>
    <w:rsid w:val="00640066"/>
    <w:rsid w:val="00640CFD"/>
    <w:rsid w:val="00642036"/>
    <w:rsid w:val="006423F7"/>
    <w:rsid w:val="00642779"/>
    <w:rsid w:val="0064300B"/>
    <w:rsid w:val="006435BE"/>
    <w:rsid w:val="0064384D"/>
    <w:rsid w:val="00643A94"/>
    <w:rsid w:val="006446E7"/>
    <w:rsid w:val="00644841"/>
    <w:rsid w:val="006448F8"/>
    <w:rsid w:val="006452DC"/>
    <w:rsid w:val="00645E5B"/>
    <w:rsid w:val="00645F01"/>
    <w:rsid w:val="0064630A"/>
    <w:rsid w:val="00646508"/>
    <w:rsid w:val="0064690D"/>
    <w:rsid w:val="00646BA2"/>
    <w:rsid w:val="00646E17"/>
    <w:rsid w:val="0064732D"/>
    <w:rsid w:val="00647417"/>
    <w:rsid w:val="00647833"/>
    <w:rsid w:val="00647940"/>
    <w:rsid w:val="00647AC2"/>
    <w:rsid w:val="00647AE7"/>
    <w:rsid w:val="00650311"/>
    <w:rsid w:val="00650364"/>
    <w:rsid w:val="00650CD7"/>
    <w:rsid w:val="00650FB7"/>
    <w:rsid w:val="00651092"/>
    <w:rsid w:val="0065195F"/>
    <w:rsid w:val="00651E7F"/>
    <w:rsid w:val="00651E8D"/>
    <w:rsid w:val="0065296A"/>
    <w:rsid w:val="00652E26"/>
    <w:rsid w:val="00652E7C"/>
    <w:rsid w:val="006530FD"/>
    <w:rsid w:val="006533A4"/>
    <w:rsid w:val="0065340E"/>
    <w:rsid w:val="00653585"/>
    <w:rsid w:val="006536DF"/>
    <w:rsid w:val="00653A0E"/>
    <w:rsid w:val="006540D7"/>
    <w:rsid w:val="00654313"/>
    <w:rsid w:val="0065453E"/>
    <w:rsid w:val="006545DD"/>
    <w:rsid w:val="00654CA3"/>
    <w:rsid w:val="00655593"/>
    <w:rsid w:val="00655A45"/>
    <w:rsid w:val="0065638D"/>
    <w:rsid w:val="006568E5"/>
    <w:rsid w:val="00656ED0"/>
    <w:rsid w:val="00656FEC"/>
    <w:rsid w:val="00657104"/>
    <w:rsid w:val="00657EF5"/>
    <w:rsid w:val="00660072"/>
    <w:rsid w:val="0066015E"/>
    <w:rsid w:val="00660223"/>
    <w:rsid w:val="006602B6"/>
    <w:rsid w:val="00660AF5"/>
    <w:rsid w:val="00660FA5"/>
    <w:rsid w:val="0066128E"/>
    <w:rsid w:val="00661534"/>
    <w:rsid w:val="00661945"/>
    <w:rsid w:val="00661AE1"/>
    <w:rsid w:val="00661D4E"/>
    <w:rsid w:val="00662793"/>
    <w:rsid w:val="0066295F"/>
    <w:rsid w:val="00662C16"/>
    <w:rsid w:val="00662DDD"/>
    <w:rsid w:val="0066390F"/>
    <w:rsid w:val="0066437B"/>
    <w:rsid w:val="0066459C"/>
    <w:rsid w:val="0066466D"/>
    <w:rsid w:val="006648C3"/>
    <w:rsid w:val="00664B6E"/>
    <w:rsid w:val="00665019"/>
    <w:rsid w:val="00665393"/>
    <w:rsid w:val="00665523"/>
    <w:rsid w:val="006656E6"/>
    <w:rsid w:val="006658A8"/>
    <w:rsid w:val="00665CAA"/>
    <w:rsid w:val="00665D8F"/>
    <w:rsid w:val="00665FB6"/>
    <w:rsid w:val="0066614C"/>
    <w:rsid w:val="00666188"/>
    <w:rsid w:val="00666432"/>
    <w:rsid w:val="006665B9"/>
    <w:rsid w:val="006669DC"/>
    <w:rsid w:val="00666C5C"/>
    <w:rsid w:val="00666D5A"/>
    <w:rsid w:val="00666DB9"/>
    <w:rsid w:val="0066730F"/>
    <w:rsid w:val="00667490"/>
    <w:rsid w:val="00667576"/>
    <w:rsid w:val="006676E1"/>
    <w:rsid w:val="00667C19"/>
    <w:rsid w:val="00670193"/>
    <w:rsid w:val="00670D0C"/>
    <w:rsid w:val="00671127"/>
    <w:rsid w:val="0067139D"/>
    <w:rsid w:val="00671ADA"/>
    <w:rsid w:val="00671DCC"/>
    <w:rsid w:val="00671FE7"/>
    <w:rsid w:val="006725A8"/>
    <w:rsid w:val="00672843"/>
    <w:rsid w:val="00672D82"/>
    <w:rsid w:val="00672F4D"/>
    <w:rsid w:val="006732E5"/>
    <w:rsid w:val="006738D4"/>
    <w:rsid w:val="00673DE2"/>
    <w:rsid w:val="00674195"/>
    <w:rsid w:val="006744CA"/>
    <w:rsid w:val="006748DE"/>
    <w:rsid w:val="00674948"/>
    <w:rsid w:val="00674ABD"/>
    <w:rsid w:val="00675326"/>
    <w:rsid w:val="006754AE"/>
    <w:rsid w:val="00675AA9"/>
    <w:rsid w:val="00675AB3"/>
    <w:rsid w:val="00675AF5"/>
    <w:rsid w:val="00675EA0"/>
    <w:rsid w:val="0067637A"/>
    <w:rsid w:val="00676789"/>
    <w:rsid w:val="00676CB4"/>
    <w:rsid w:val="00676D23"/>
    <w:rsid w:val="00677049"/>
    <w:rsid w:val="00677444"/>
    <w:rsid w:val="00677595"/>
    <w:rsid w:val="00677871"/>
    <w:rsid w:val="006778ED"/>
    <w:rsid w:val="0068028A"/>
    <w:rsid w:val="006807DC"/>
    <w:rsid w:val="00680B2A"/>
    <w:rsid w:val="00680CEB"/>
    <w:rsid w:val="00680E9F"/>
    <w:rsid w:val="00680EE3"/>
    <w:rsid w:val="00680F23"/>
    <w:rsid w:val="006810C1"/>
    <w:rsid w:val="0068224B"/>
    <w:rsid w:val="006822E3"/>
    <w:rsid w:val="00682369"/>
    <w:rsid w:val="0068270D"/>
    <w:rsid w:val="006828A1"/>
    <w:rsid w:val="00682AFF"/>
    <w:rsid w:val="00683675"/>
    <w:rsid w:val="00683971"/>
    <w:rsid w:val="00684478"/>
    <w:rsid w:val="00684643"/>
    <w:rsid w:val="006847AE"/>
    <w:rsid w:val="00684A10"/>
    <w:rsid w:val="00685EFA"/>
    <w:rsid w:val="00686489"/>
    <w:rsid w:val="0068659D"/>
    <w:rsid w:val="0068664E"/>
    <w:rsid w:val="006869EA"/>
    <w:rsid w:val="00686EC1"/>
    <w:rsid w:val="00687BFC"/>
    <w:rsid w:val="00687D23"/>
    <w:rsid w:val="00687DE3"/>
    <w:rsid w:val="00690372"/>
    <w:rsid w:val="006903E9"/>
    <w:rsid w:val="00690934"/>
    <w:rsid w:val="0069099E"/>
    <w:rsid w:val="00690A99"/>
    <w:rsid w:val="00691091"/>
    <w:rsid w:val="006911D0"/>
    <w:rsid w:val="00691A3C"/>
    <w:rsid w:val="00692601"/>
    <w:rsid w:val="006927BB"/>
    <w:rsid w:val="0069280B"/>
    <w:rsid w:val="006929F5"/>
    <w:rsid w:val="00692B59"/>
    <w:rsid w:val="00692C1F"/>
    <w:rsid w:val="00693186"/>
    <w:rsid w:val="00693196"/>
    <w:rsid w:val="0069467B"/>
    <w:rsid w:val="006946E0"/>
    <w:rsid w:val="00694978"/>
    <w:rsid w:val="00694C06"/>
    <w:rsid w:val="00695124"/>
    <w:rsid w:val="006954C0"/>
    <w:rsid w:val="0069605E"/>
    <w:rsid w:val="00696304"/>
    <w:rsid w:val="006968F7"/>
    <w:rsid w:val="00696A2B"/>
    <w:rsid w:val="00696B0A"/>
    <w:rsid w:val="006975DB"/>
    <w:rsid w:val="006976DA"/>
    <w:rsid w:val="006979BE"/>
    <w:rsid w:val="00697DFF"/>
    <w:rsid w:val="00697F2A"/>
    <w:rsid w:val="00697F5A"/>
    <w:rsid w:val="006A0E1F"/>
    <w:rsid w:val="006A0F50"/>
    <w:rsid w:val="006A105F"/>
    <w:rsid w:val="006A1284"/>
    <w:rsid w:val="006A1753"/>
    <w:rsid w:val="006A1B4B"/>
    <w:rsid w:val="006A1D18"/>
    <w:rsid w:val="006A1E7D"/>
    <w:rsid w:val="006A1E83"/>
    <w:rsid w:val="006A3060"/>
    <w:rsid w:val="006A33DC"/>
    <w:rsid w:val="006A3C11"/>
    <w:rsid w:val="006A3C33"/>
    <w:rsid w:val="006A3D9F"/>
    <w:rsid w:val="006A3E4E"/>
    <w:rsid w:val="006A4043"/>
    <w:rsid w:val="006A49FF"/>
    <w:rsid w:val="006A4CE7"/>
    <w:rsid w:val="006A4D04"/>
    <w:rsid w:val="006A557C"/>
    <w:rsid w:val="006A5EE7"/>
    <w:rsid w:val="006A6EE9"/>
    <w:rsid w:val="006A6FD2"/>
    <w:rsid w:val="006A7210"/>
    <w:rsid w:val="006A765C"/>
    <w:rsid w:val="006A7F10"/>
    <w:rsid w:val="006A7F57"/>
    <w:rsid w:val="006A7F9C"/>
    <w:rsid w:val="006A7FAD"/>
    <w:rsid w:val="006B0180"/>
    <w:rsid w:val="006B056B"/>
    <w:rsid w:val="006B0B5E"/>
    <w:rsid w:val="006B115B"/>
    <w:rsid w:val="006B15D8"/>
    <w:rsid w:val="006B1A4B"/>
    <w:rsid w:val="006B1D48"/>
    <w:rsid w:val="006B1EF1"/>
    <w:rsid w:val="006B229B"/>
    <w:rsid w:val="006B242F"/>
    <w:rsid w:val="006B2481"/>
    <w:rsid w:val="006B377A"/>
    <w:rsid w:val="006B3886"/>
    <w:rsid w:val="006B3A05"/>
    <w:rsid w:val="006B3A43"/>
    <w:rsid w:val="006B3CF4"/>
    <w:rsid w:val="006B3E91"/>
    <w:rsid w:val="006B3F94"/>
    <w:rsid w:val="006B4290"/>
    <w:rsid w:val="006B45F6"/>
    <w:rsid w:val="006B52F9"/>
    <w:rsid w:val="006B5392"/>
    <w:rsid w:val="006B5AA6"/>
    <w:rsid w:val="006B6CCB"/>
    <w:rsid w:val="006B70AC"/>
    <w:rsid w:val="006B71AB"/>
    <w:rsid w:val="006B74E7"/>
    <w:rsid w:val="006B7585"/>
    <w:rsid w:val="006B7841"/>
    <w:rsid w:val="006C05DF"/>
    <w:rsid w:val="006C06A8"/>
    <w:rsid w:val="006C0874"/>
    <w:rsid w:val="006C08A0"/>
    <w:rsid w:val="006C0945"/>
    <w:rsid w:val="006C0F27"/>
    <w:rsid w:val="006C10CE"/>
    <w:rsid w:val="006C11A5"/>
    <w:rsid w:val="006C19CC"/>
    <w:rsid w:val="006C1A4E"/>
    <w:rsid w:val="006C1CF8"/>
    <w:rsid w:val="006C1E4E"/>
    <w:rsid w:val="006C2267"/>
    <w:rsid w:val="006C2E96"/>
    <w:rsid w:val="006C2F02"/>
    <w:rsid w:val="006C3590"/>
    <w:rsid w:val="006C3792"/>
    <w:rsid w:val="006C39FD"/>
    <w:rsid w:val="006C3DB6"/>
    <w:rsid w:val="006C47D8"/>
    <w:rsid w:val="006C4B23"/>
    <w:rsid w:val="006C4D05"/>
    <w:rsid w:val="006C4EA0"/>
    <w:rsid w:val="006C4EAB"/>
    <w:rsid w:val="006C50B1"/>
    <w:rsid w:val="006C541E"/>
    <w:rsid w:val="006C61DF"/>
    <w:rsid w:val="006C6286"/>
    <w:rsid w:val="006C64E8"/>
    <w:rsid w:val="006C6E37"/>
    <w:rsid w:val="006C6FCB"/>
    <w:rsid w:val="006C7840"/>
    <w:rsid w:val="006C78D6"/>
    <w:rsid w:val="006C790B"/>
    <w:rsid w:val="006C7D39"/>
    <w:rsid w:val="006D0580"/>
    <w:rsid w:val="006D0A35"/>
    <w:rsid w:val="006D1078"/>
    <w:rsid w:val="006D123D"/>
    <w:rsid w:val="006D14AF"/>
    <w:rsid w:val="006D1831"/>
    <w:rsid w:val="006D1B9D"/>
    <w:rsid w:val="006D2193"/>
    <w:rsid w:val="006D2754"/>
    <w:rsid w:val="006D28E8"/>
    <w:rsid w:val="006D2913"/>
    <w:rsid w:val="006D2CC9"/>
    <w:rsid w:val="006D2D08"/>
    <w:rsid w:val="006D3001"/>
    <w:rsid w:val="006D3935"/>
    <w:rsid w:val="006D3A9F"/>
    <w:rsid w:val="006D3B1E"/>
    <w:rsid w:val="006D3B5B"/>
    <w:rsid w:val="006D4A79"/>
    <w:rsid w:val="006D5425"/>
    <w:rsid w:val="006D5458"/>
    <w:rsid w:val="006D5556"/>
    <w:rsid w:val="006D5D9F"/>
    <w:rsid w:val="006D5FB2"/>
    <w:rsid w:val="006D6036"/>
    <w:rsid w:val="006D61D9"/>
    <w:rsid w:val="006D66EE"/>
    <w:rsid w:val="006D6767"/>
    <w:rsid w:val="006D6E34"/>
    <w:rsid w:val="006D70A5"/>
    <w:rsid w:val="006D7256"/>
    <w:rsid w:val="006D7284"/>
    <w:rsid w:val="006D76BD"/>
    <w:rsid w:val="006D7F1B"/>
    <w:rsid w:val="006D7FDF"/>
    <w:rsid w:val="006E069A"/>
    <w:rsid w:val="006E06D7"/>
    <w:rsid w:val="006E0829"/>
    <w:rsid w:val="006E0A3B"/>
    <w:rsid w:val="006E0C1C"/>
    <w:rsid w:val="006E0CE7"/>
    <w:rsid w:val="006E11C5"/>
    <w:rsid w:val="006E1C0D"/>
    <w:rsid w:val="006E20D8"/>
    <w:rsid w:val="006E2254"/>
    <w:rsid w:val="006E290C"/>
    <w:rsid w:val="006E2A2B"/>
    <w:rsid w:val="006E2E8A"/>
    <w:rsid w:val="006E315D"/>
    <w:rsid w:val="006E3163"/>
    <w:rsid w:val="006E3455"/>
    <w:rsid w:val="006E3820"/>
    <w:rsid w:val="006E3BB0"/>
    <w:rsid w:val="006E3ECD"/>
    <w:rsid w:val="006E4270"/>
    <w:rsid w:val="006E47F5"/>
    <w:rsid w:val="006E4CA6"/>
    <w:rsid w:val="006E54E8"/>
    <w:rsid w:val="006E56F3"/>
    <w:rsid w:val="006E570C"/>
    <w:rsid w:val="006E5D4D"/>
    <w:rsid w:val="006E619B"/>
    <w:rsid w:val="006E659B"/>
    <w:rsid w:val="006E69DC"/>
    <w:rsid w:val="006E6A5C"/>
    <w:rsid w:val="006E6B69"/>
    <w:rsid w:val="006E6B72"/>
    <w:rsid w:val="006E6C34"/>
    <w:rsid w:val="006E6C8B"/>
    <w:rsid w:val="006E6EAC"/>
    <w:rsid w:val="006F00E8"/>
    <w:rsid w:val="006F0D31"/>
    <w:rsid w:val="006F100B"/>
    <w:rsid w:val="006F1049"/>
    <w:rsid w:val="006F1329"/>
    <w:rsid w:val="006F171F"/>
    <w:rsid w:val="006F22BA"/>
    <w:rsid w:val="006F236F"/>
    <w:rsid w:val="006F23F1"/>
    <w:rsid w:val="006F2517"/>
    <w:rsid w:val="006F26A2"/>
    <w:rsid w:val="006F2A00"/>
    <w:rsid w:val="006F2CD1"/>
    <w:rsid w:val="006F2ED1"/>
    <w:rsid w:val="006F3484"/>
    <w:rsid w:val="006F3B27"/>
    <w:rsid w:val="006F3C63"/>
    <w:rsid w:val="006F3E4F"/>
    <w:rsid w:val="006F3EE6"/>
    <w:rsid w:val="006F44A5"/>
    <w:rsid w:val="006F47D3"/>
    <w:rsid w:val="006F4ECB"/>
    <w:rsid w:val="006F4F69"/>
    <w:rsid w:val="006F501D"/>
    <w:rsid w:val="006F5102"/>
    <w:rsid w:val="006F5468"/>
    <w:rsid w:val="006F5488"/>
    <w:rsid w:val="006F5A9A"/>
    <w:rsid w:val="006F5BD6"/>
    <w:rsid w:val="006F63A0"/>
    <w:rsid w:val="006F64BB"/>
    <w:rsid w:val="006F6B05"/>
    <w:rsid w:val="006F6DAF"/>
    <w:rsid w:val="006F71B2"/>
    <w:rsid w:val="006F7622"/>
    <w:rsid w:val="006F7766"/>
    <w:rsid w:val="006F78E8"/>
    <w:rsid w:val="006F7AA0"/>
    <w:rsid w:val="00700D11"/>
    <w:rsid w:val="0070118E"/>
    <w:rsid w:val="007013C1"/>
    <w:rsid w:val="007014F1"/>
    <w:rsid w:val="007016D7"/>
    <w:rsid w:val="007019E3"/>
    <w:rsid w:val="00701E50"/>
    <w:rsid w:val="0070237E"/>
    <w:rsid w:val="0070241D"/>
    <w:rsid w:val="00702BAC"/>
    <w:rsid w:val="00702E95"/>
    <w:rsid w:val="007033D8"/>
    <w:rsid w:val="007036E2"/>
    <w:rsid w:val="007038C4"/>
    <w:rsid w:val="00703F2E"/>
    <w:rsid w:val="00704254"/>
    <w:rsid w:val="00704385"/>
    <w:rsid w:val="00704495"/>
    <w:rsid w:val="007047CD"/>
    <w:rsid w:val="00704F5D"/>
    <w:rsid w:val="007052F6"/>
    <w:rsid w:val="00705393"/>
    <w:rsid w:val="00705570"/>
    <w:rsid w:val="00705740"/>
    <w:rsid w:val="00705DA1"/>
    <w:rsid w:val="00705EED"/>
    <w:rsid w:val="00706345"/>
    <w:rsid w:val="00706438"/>
    <w:rsid w:val="00706A48"/>
    <w:rsid w:val="00706D25"/>
    <w:rsid w:val="00706EEF"/>
    <w:rsid w:val="007071B0"/>
    <w:rsid w:val="007074EF"/>
    <w:rsid w:val="00707626"/>
    <w:rsid w:val="00707909"/>
    <w:rsid w:val="00707916"/>
    <w:rsid w:val="0070797D"/>
    <w:rsid w:val="00707E44"/>
    <w:rsid w:val="007102CF"/>
    <w:rsid w:val="00710760"/>
    <w:rsid w:val="00710B05"/>
    <w:rsid w:val="00710EC2"/>
    <w:rsid w:val="007116BB"/>
    <w:rsid w:val="00711762"/>
    <w:rsid w:val="00711B48"/>
    <w:rsid w:val="00711CC8"/>
    <w:rsid w:val="00711D38"/>
    <w:rsid w:val="00711EB8"/>
    <w:rsid w:val="00711ECC"/>
    <w:rsid w:val="00712031"/>
    <w:rsid w:val="0071213E"/>
    <w:rsid w:val="0071306B"/>
    <w:rsid w:val="007134B7"/>
    <w:rsid w:val="00713DEC"/>
    <w:rsid w:val="00713E05"/>
    <w:rsid w:val="00714282"/>
    <w:rsid w:val="007144F0"/>
    <w:rsid w:val="00714543"/>
    <w:rsid w:val="007145C1"/>
    <w:rsid w:val="0071462A"/>
    <w:rsid w:val="007146C7"/>
    <w:rsid w:val="00714A2C"/>
    <w:rsid w:val="00714A87"/>
    <w:rsid w:val="00714BAA"/>
    <w:rsid w:val="007151FF"/>
    <w:rsid w:val="00715379"/>
    <w:rsid w:val="0071540D"/>
    <w:rsid w:val="00715418"/>
    <w:rsid w:val="0071544E"/>
    <w:rsid w:val="00715474"/>
    <w:rsid w:val="00715CAB"/>
    <w:rsid w:val="007161DE"/>
    <w:rsid w:val="007165C4"/>
    <w:rsid w:val="007166B3"/>
    <w:rsid w:val="007168A3"/>
    <w:rsid w:val="00716B37"/>
    <w:rsid w:val="00716EA7"/>
    <w:rsid w:val="007170DF"/>
    <w:rsid w:val="007172BA"/>
    <w:rsid w:val="0071744F"/>
    <w:rsid w:val="0071791F"/>
    <w:rsid w:val="00717AA4"/>
    <w:rsid w:val="00720056"/>
    <w:rsid w:val="00720402"/>
    <w:rsid w:val="0072052F"/>
    <w:rsid w:val="00721360"/>
    <w:rsid w:val="00721467"/>
    <w:rsid w:val="00721550"/>
    <w:rsid w:val="00721D5A"/>
    <w:rsid w:val="00721E3F"/>
    <w:rsid w:val="00722046"/>
    <w:rsid w:val="00722339"/>
    <w:rsid w:val="007228A1"/>
    <w:rsid w:val="00722A0E"/>
    <w:rsid w:val="00723487"/>
    <w:rsid w:val="00723868"/>
    <w:rsid w:val="00723D7E"/>
    <w:rsid w:val="00723EEB"/>
    <w:rsid w:val="00723F31"/>
    <w:rsid w:val="007248DC"/>
    <w:rsid w:val="00724B9D"/>
    <w:rsid w:val="00724D43"/>
    <w:rsid w:val="00724E15"/>
    <w:rsid w:val="00724ECB"/>
    <w:rsid w:val="00725185"/>
    <w:rsid w:val="00725741"/>
    <w:rsid w:val="00725803"/>
    <w:rsid w:val="00725CB5"/>
    <w:rsid w:val="00725EAB"/>
    <w:rsid w:val="00725FF6"/>
    <w:rsid w:val="00726152"/>
    <w:rsid w:val="0072634E"/>
    <w:rsid w:val="0072648E"/>
    <w:rsid w:val="007264AB"/>
    <w:rsid w:val="00726680"/>
    <w:rsid w:val="00726905"/>
    <w:rsid w:val="007269E4"/>
    <w:rsid w:val="00726BAC"/>
    <w:rsid w:val="00726E1A"/>
    <w:rsid w:val="00726E91"/>
    <w:rsid w:val="007271BF"/>
    <w:rsid w:val="007271F1"/>
    <w:rsid w:val="007276D1"/>
    <w:rsid w:val="007277D8"/>
    <w:rsid w:val="00727B37"/>
    <w:rsid w:val="00727B68"/>
    <w:rsid w:val="00727DBC"/>
    <w:rsid w:val="00727F45"/>
    <w:rsid w:val="0073021C"/>
    <w:rsid w:val="007307A3"/>
    <w:rsid w:val="007307DB"/>
    <w:rsid w:val="007309E5"/>
    <w:rsid w:val="00730A06"/>
    <w:rsid w:val="00730B43"/>
    <w:rsid w:val="00730CD5"/>
    <w:rsid w:val="00731308"/>
    <w:rsid w:val="00731779"/>
    <w:rsid w:val="00731C9D"/>
    <w:rsid w:val="00731F1C"/>
    <w:rsid w:val="00732137"/>
    <w:rsid w:val="00732439"/>
    <w:rsid w:val="0073284D"/>
    <w:rsid w:val="00733AC0"/>
    <w:rsid w:val="00733DB4"/>
    <w:rsid w:val="0073448D"/>
    <w:rsid w:val="0073468A"/>
    <w:rsid w:val="007348E4"/>
    <w:rsid w:val="007349BE"/>
    <w:rsid w:val="00734F83"/>
    <w:rsid w:val="00734FBE"/>
    <w:rsid w:val="00735190"/>
    <w:rsid w:val="00735809"/>
    <w:rsid w:val="00735F27"/>
    <w:rsid w:val="0073647F"/>
    <w:rsid w:val="00736830"/>
    <w:rsid w:val="007369FB"/>
    <w:rsid w:val="00736C91"/>
    <w:rsid w:val="00736CE7"/>
    <w:rsid w:val="007377E7"/>
    <w:rsid w:val="00737CAE"/>
    <w:rsid w:val="00737D15"/>
    <w:rsid w:val="00737E66"/>
    <w:rsid w:val="00740095"/>
    <w:rsid w:val="007403C1"/>
    <w:rsid w:val="007403C9"/>
    <w:rsid w:val="00740AD3"/>
    <w:rsid w:val="00740B9B"/>
    <w:rsid w:val="00740DEF"/>
    <w:rsid w:val="007411AE"/>
    <w:rsid w:val="007414DE"/>
    <w:rsid w:val="00741CCB"/>
    <w:rsid w:val="00741E18"/>
    <w:rsid w:val="007422B9"/>
    <w:rsid w:val="0074234A"/>
    <w:rsid w:val="00742A76"/>
    <w:rsid w:val="0074371C"/>
    <w:rsid w:val="0074415D"/>
    <w:rsid w:val="00744180"/>
    <w:rsid w:val="0074428F"/>
    <w:rsid w:val="007442CC"/>
    <w:rsid w:val="00744424"/>
    <w:rsid w:val="00744915"/>
    <w:rsid w:val="00744AF1"/>
    <w:rsid w:val="0074518F"/>
    <w:rsid w:val="007456C4"/>
    <w:rsid w:val="007459A7"/>
    <w:rsid w:val="00745C8A"/>
    <w:rsid w:val="00745CB1"/>
    <w:rsid w:val="00747242"/>
    <w:rsid w:val="007476A4"/>
    <w:rsid w:val="00747E67"/>
    <w:rsid w:val="00750462"/>
    <w:rsid w:val="00750669"/>
    <w:rsid w:val="00750BF2"/>
    <w:rsid w:val="00750FCB"/>
    <w:rsid w:val="00750FEF"/>
    <w:rsid w:val="00751110"/>
    <w:rsid w:val="007511EA"/>
    <w:rsid w:val="00751365"/>
    <w:rsid w:val="00751590"/>
    <w:rsid w:val="00751769"/>
    <w:rsid w:val="007519BA"/>
    <w:rsid w:val="00751DB6"/>
    <w:rsid w:val="007520D8"/>
    <w:rsid w:val="00752315"/>
    <w:rsid w:val="007524F4"/>
    <w:rsid w:val="00752501"/>
    <w:rsid w:val="00752A35"/>
    <w:rsid w:val="00752AFC"/>
    <w:rsid w:val="00753012"/>
    <w:rsid w:val="007532E5"/>
    <w:rsid w:val="007536D6"/>
    <w:rsid w:val="007538C5"/>
    <w:rsid w:val="007540D5"/>
    <w:rsid w:val="007541A9"/>
    <w:rsid w:val="007546E0"/>
    <w:rsid w:val="00755101"/>
    <w:rsid w:val="00755442"/>
    <w:rsid w:val="0075562E"/>
    <w:rsid w:val="00755AD5"/>
    <w:rsid w:val="00755F2E"/>
    <w:rsid w:val="0075623B"/>
    <w:rsid w:val="00756B5F"/>
    <w:rsid w:val="007570A4"/>
    <w:rsid w:val="007573CE"/>
    <w:rsid w:val="0075770D"/>
    <w:rsid w:val="00757929"/>
    <w:rsid w:val="00757946"/>
    <w:rsid w:val="007604BE"/>
    <w:rsid w:val="007608BD"/>
    <w:rsid w:val="007609CD"/>
    <w:rsid w:val="00761269"/>
    <w:rsid w:val="007614D2"/>
    <w:rsid w:val="00761987"/>
    <w:rsid w:val="00761F94"/>
    <w:rsid w:val="00761FD3"/>
    <w:rsid w:val="0076234C"/>
    <w:rsid w:val="00762A8C"/>
    <w:rsid w:val="00762C03"/>
    <w:rsid w:val="00762D69"/>
    <w:rsid w:val="007632A4"/>
    <w:rsid w:val="00763385"/>
    <w:rsid w:val="00763858"/>
    <w:rsid w:val="007638BC"/>
    <w:rsid w:val="00763B3F"/>
    <w:rsid w:val="00763DAD"/>
    <w:rsid w:val="00764001"/>
    <w:rsid w:val="0076400B"/>
    <w:rsid w:val="0076433A"/>
    <w:rsid w:val="00764477"/>
    <w:rsid w:val="00765BA6"/>
    <w:rsid w:val="00765C05"/>
    <w:rsid w:val="0076610C"/>
    <w:rsid w:val="00766667"/>
    <w:rsid w:val="0076678E"/>
    <w:rsid w:val="00766792"/>
    <w:rsid w:val="007667C6"/>
    <w:rsid w:val="00766980"/>
    <w:rsid w:val="007670F1"/>
    <w:rsid w:val="00767516"/>
    <w:rsid w:val="007678CE"/>
    <w:rsid w:val="00767D50"/>
    <w:rsid w:val="00770538"/>
    <w:rsid w:val="007706DC"/>
    <w:rsid w:val="00770739"/>
    <w:rsid w:val="0077096F"/>
    <w:rsid w:val="007709D0"/>
    <w:rsid w:val="00770AB5"/>
    <w:rsid w:val="0077191C"/>
    <w:rsid w:val="007722B2"/>
    <w:rsid w:val="007725A6"/>
    <w:rsid w:val="00772661"/>
    <w:rsid w:val="00772A8B"/>
    <w:rsid w:val="00772C50"/>
    <w:rsid w:val="007733FB"/>
    <w:rsid w:val="00773491"/>
    <w:rsid w:val="00773A93"/>
    <w:rsid w:val="00773BCE"/>
    <w:rsid w:val="007743D2"/>
    <w:rsid w:val="0077443F"/>
    <w:rsid w:val="007745D2"/>
    <w:rsid w:val="00774970"/>
    <w:rsid w:val="00774C05"/>
    <w:rsid w:val="00774CB3"/>
    <w:rsid w:val="007755CB"/>
    <w:rsid w:val="00775C65"/>
    <w:rsid w:val="00775D82"/>
    <w:rsid w:val="00775EDE"/>
    <w:rsid w:val="00776044"/>
    <w:rsid w:val="007761BC"/>
    <w:rsid w:val="007763D7"/>
    <w:rsid w:val="00776C06"/>
    <w:rsid w:val="00776C87"/>
    <w:rsid w:val="007775FD"/>
    <w:rsid w:val="007776A7"/>
    <w:rsid w:val="00777901"/>
    <w:rsid w:val="00777F1E"/>
    <w:rsid w:val="00777F67"/>
    <w:rsid w:val="00780063"/>
    <w:rsid w:val="0078008F"/>
    <w:rsid w:val="007800D4"/>
    <w:rsid w:val="007801FF"/>
    <w:rsid w:val="00780DED"/>
    <w:rsid w:val="0078123E"/>
    <w:rsid w:val="00781507"/>
    <w:rsid w:val="007817AF"/>
    <w:rsid w:val="00781C08"/>
    <w:rsid w:val="00782221"/>
    <w:rsid w:val="00782363"/>
    <w:rsid w:val="00782AB5"/>
    <w:rsid w:val="00782BAB"/>
    <w:rsid w:val="00782FDC"/>
    <w:rsid w:val="007833BE"/>
    <w:rsid w:val="0078357F"/>
    <w:rsid w:val="007835C9"/>
    <w:rsid w:val="00783B60"/>
    <w:rsid w:val="0078447C"/>
    <w:rsid w:val="00784ABD"/>
    <w:rsid w:val="00784D2F"/>
    <w:rsid w:val="00785231"/>
    <w:rsid w:val="007852B2"/>
    <w:rsid w:val="0078585A"/>
    <w:rsid w:val="00785AE0"/>
    <w:rsid w:val="00785D99"/>
    <w:rsid w:val="00786693"/>
    <w:rsid w:val="007870C6"/>
    <w:rsid w:val="0078752C"/>
    <w:rsid w:val="007877EC"/>
    <w:rsid w:val="00787C89"/>
    <w:rsid w:val="00790190"/>
    <w:rsid w:val="00790212"/>
    <w:rsid w:val="00790239"/>
    <w:rsid w:val="007903E6"/>
    <w:rsid w:val="00790503"/>
    <w:rsid w:val="00790715"/>
    <w:rsid w:val="0079086D"/>
    <w:rsid w:val="00790A65"/>
    <w:rsid w:val="00790D5A"/>
    <w:rsid w:val="0079134E"/>
    <w:rsid w:val="007913A9"/>
    <w:rsid w:val="0079151A"/>
    <w:rsid w:val="00791BDF"/>
    <w:rsid w:val="007928AB"/>
    <w:rsid w:val="00792E24"/>
    <w:rsid w:val="00792FF6"/>
    <w:rsid w:val="007930BE"/>
    <w:rsid w:val="007933DB"/>
    <w:rsid w:val="007939B7"/>
    <w:rsid w:val="00793B6A"/>
    <w:rsid w:val="00793DA3"/>
    <w:rsid w:val="0079450F"/>
    <w:rsid w:val="00794754"/>
    <w:rsid w:val="00794AD0"/>
    <w:rsid w:val="00794C88"/>
    <w:rsid w:val="00794F10"/>
    <w:rsid w:val="0079563A"/>
    <w:rsid w:val="0079566C"/>
    <w:rsid w:val="007956AE"/>
    <w:rsid w:val="00795CDF"/>
    <w:rsid w:val="00796233"/>
    <w:rsid w:val="007962F1"/>
    <w:rsid w:val="00796842"/>
    <w:rsid w:val="0079685A"/>
    <w:rsid w:val="0079699F"/>
    <w:rsid w:val="00796CC1"/>
    <w:rsid w:val="00796FBE"/>
    <w:rsid w:val="00797839"/>
    <w:rsid w:val="007A0166"/>
    <w:rsid w:val="007A0259"/>
    <w:rsid w:val="007A0311"/>
    <w:rsid w:val="007A080F"/>
    <w:rsid w:val="007A0CDE"/>
    <w:rsid w:val="007A0D11"/>
    <w:rsid w:val="007A1005"/>
    <w:rsid w:val="007A1402"/>
    <w:rsid w:val="007A1600"/>
    <w:rsid w:val="007A189F"/>
    <w:rsid w:val="007A1E76"/>
    <w:rsid w:val="007A1F40"/>
    <w:rsid w:val="007A2966"/>
    <w:rsid w:val="007A2AC2"/>
    <w:rsid w:val="007A2DB8"/>
    <w:rsid w:val="007A3097"/>
    <w:rsid w:val="007A3890"/>
    <w:rsid w:val="007A42F3"/>
    <w:rsid w:val="007A4384"/>
    <w:rsid w:val="007A468B"/>
    <w:rsid w:val="007A4E20"/>
    <w:rsid w:val="007A4FC3"/>
    <w:rsid w:val="007A5163"/>
    <w:rsid w:val="007A5B8C"/>
    <w:rsid w:val="007A5C59"/>
    <w:rsid w:val="007A5EBE"/>
    <w:rsid w:val="007A5EFC"/>
    <w:rsid w:val="007A6075"/>
    <w:rsid w:val="007A62B1"/>
    <w:rsid w:val="007A637C"/>
    <w:rsid w:val="007A6DBE"/>
    <w:rsid w:val="007A6E91"/>
    <w:rsid w:val="007A7ADA"/>
    <w:rsid w:val="007A7BB9"/>
    <w:rsid w:val="007A7FAE"/>
    <w:rsid w:val="007B00A0"/>
    <w:rsid w:val="007B05BC"/>
    <w:rsid w:val="007B11C8"/>
    <w:rsid w:val="007B1825"/>
    <w:rsid w:val="007B1A7E"/>
    <w:rsid w:val="007B1C87"/>
    <w:rsid w:val="007B2044"/>
    <w:rsid w:val="007B238A"/>
    <w:rsid w:val="007B248A"/>
    <w:rsid w:val="007B28E2"/>
    <w:rsid w:val="007B29DC"/>
    <w:rsid w:val="007B305F"/>
    <w:rsid w:val="007B310B"/>
    <w:rsid w:val="007B3483"/>
    <w:rsid w:val="007B43BC"/>
    <w:rsid w:val="007B4706"/>
    <w:rsid w:val="007B4C68"/>
    <w:rsid w:val="007B4EDD"/>
    <w:rsid w:val="007B54C5"/>
    <w:rsid w:val="007B5967"/>
    <w:rsid w:val="007B5F8E"/>
    <w:rsid w:val="007B6AC2"/>
    <w:rsid w:val="007B6AFF"/>
    <w:rsid w:val="007B6DF8"/>
    <w:rsid w:val="007B6EA1"/>
    <w:rsid w:val="007B730B"/>
    <w:rsid w:val="007B78E9"/>
    <w:rsid w:val="007B7944"/>
    <w:rsid w:val="007B7C42"/>
    <w:rsid w:val="007C017E"/>
    <w:rsid w:val="007C0383"/>
    <w:rsid w:val="007C0ED1"/>
    <w:rsid w:val="007C1019"/>
    <w:rsid w:val="007C18C5"/>
    <w:rsid w:val="007C1E23"/>
    <w:rsid w:val="007C2589"/>
    <w:rsid w:val="007C26D4"/>
    <w:rsid w:val="007C27DD"/>
    <w:rsid w:val="007C27E5"/>
    <w:rsid w:val="007C2A59"/>
    <w:rsid w:val="007C31EF"/>
    <w:rsid w:val="007C3CFA"/>
    <w:rsid w:val="007C3D5E"/>
    <w:rsid w:val="007C405A"/>
    <w:rsid w:val="007C42D3"/>
    <w:rsid w:val="007C46C4"/>
    <w:rsid w:val="007C4A05"/>
    <w:rsid w:val="007C4A42"/>
    <w:rsid w:val="007C4BFA"/>
    <w:rsid w:val="007C4E44"/>
    <w:rsid w:val="007C5B90"/>
    <w:rsid w:val="007C5F3A"/>
    <w:rsid w:val="007C637B"/>
    <w:rsid w:val="007C7E43"/>
    <w:rsid w:val="007D05E3"/>
    <w:rsid w:val="007D0964"/>
    <w:rsid w:val="007D116B"/>
    <w:rsid w:val="007D11CC"/>
    <w:rsid w:val="007D20A1"/>
    <w:rsid w:val="007D2365"/>
    <w:rsid w:val="007D27D8"/>
    <w:rsid w:val="007D2876"/>
    <w:rsid w:val="007D2932"/>
    <w:rsid w:val="007D2B87"/>
    <w:rsid w:val="007D33FC"/>
    <w:rsid w:val="007D33FE"/>
    <w:rsid w:val="007D3873"/>
    <w:rsid w:val="007D3BD1"/>
    <w:rsid w:val="007D3E94"/>
    <w:rsid w:val="007D4062"/>
    <w:rsid w:val="007D41F5"/>
    <w:rsid w:val="007D425F"/>
    <w:rsid w:val="007D4450"/>
    <w:rsid w:val="007D4A8E"/>
    <w:rsid w:val="007D51B2"/>
    <w:rsid w:val="007D5367"/>
    <w:rsid w:val="007D6010"/>
    <w:rsid w:val="007D6181"/>
    <w:rsid w:val="007D6348"/>
    <w:rsid w:val="007D672E"/>
    <w:rsid w:val="007D6C95"/>
    <w:rsid w:val="007D6F37"/>
    <w:rsid w:val="007D7442"/>
    <w:rsid w:val="007D7524"/>
    <w:rsid w:val="007D78E6"/>
    <w:rsid w:val="007D7A26"/>
    <w:rsid w:val="007D7A67"/>
    <w:rsid w:val="007D7A83"/>
    <w:rsid w:val="007E01F9"/>
    <w:rsid w:val="007E0288"/>
    <w:rsid w:val="007E039F"/>
    <w:rsid w:val="007E0F85"/>
    <w:rsid w:val="007E1216"/>
    <w:rsid w:val="007E1456"/>
    <w:rsid w:val="007E18C6"/>
    <w:rsid w:val="007E1F01"/>
    <w:rsid w:val="007E25CA"/>
    <w:rsid w:val="007E278B"/>
    <w:rsid w:val="007E27E3"/>
    <w:rsid w:val="007E2834"/>
    <w:rsid w:val="007E2885"/>
    <w:rsid w:val="007E419D"/>
    <w:rsid w:val="007E4495"/>
    <w:rsid w:val="007E473B"/>
    <w:rsid w:val="007E4945"/>
    <w:rsid w:val="007E4BC3"/>
    <w:rsid w:val="007E4D0D"/>
    <w:rsid w:val="007E50A5"/>
    <w:rsid w:val="007E5AFD"/>
    <w:rsid w:val="007E5DFE"/>
    <w:rsid w:val="007E61AB"/>
    <w:rsid w:val="007E624E"/>
    <w:rsid w:val="007E6262"/>
    <w:rsid w:val="007E6C32"/>
    <w:rsid w:val="007E6E9D"/>
    <w:rsid w:val="007E75AF"/>
    <w:rsid w:val="007E788C"/>
    <w:rsid w:val="007E791F"/>
    <w:rsid w:val="007E7A63"/>
    <w:rsid w:val="007F005E"/>
    <w:rsid w:val="007F02A1"/>
    <w:rsid w:val="007F04E9"/>
    <w:rsid w:val="007F0B93"/>
    <w:rsid w:val="007F0D4D"/>
    <w:rsid w:val="007F0FBA"/>
    <w:rsid w:val="007F13A7"/>
    <w:rsid w:val="007F1D05"/>
    <w:rsid w:val="007F1FBF"/>
    <w:rsid w:val="007F20C4"/>
    <w:rsid w:val="007F2315"/>
    <w:rsid w:val="007F23EC"/>
    <w:rsid w:val="007F2661"/>
    <w:rsid w:val="007F2908"/>
    <w:rsid w:val="007F2B16"/>
    <w:rsid w:val="007F3BC3"/>
    <w:rsid w:val="007F3F3C"/>
    <w:rsid w:val="007F3F72"/>
    <w:rsid w:val="007F4119"/>
    <w:rsid w:val="007F4242"/>
    <w:rsid w:val="007F4527"/>
    <w:rsid w:val="007F4835"/>
    <w:rsid w:val="007F4E0C"/>
    <w:rsid w:val="007F4E6E"/>
    <w:rsid w:val="007F4FD7"/>
    <w:rsid w:val="007F51F4"/>
    <w:rsid w:val="007F55CF"/>
    <w:rsid w:val="007F5858"/>
    <w:rsid w:val="007F59AF"/>
    <w:rsid w:val="007F59BA"/>
    <w:rsid w:val="007F6EDB"/>
    <w:rsid w:val="007F7983"/>
    <w:rsid w:val="007F7AF7"/>
    <w:rsid w:val="007F7CFC"/>
    <w:rsid w:val="007F7E03"/>
    <w:rsid w:val="008006F8"/>
    <w:rsid w:val="00800C32"/>
    <w:rsid w:val="00801061"/>
    <w:rsid w:val="008017CD"/>
    <w:rsid w:val="00801C1C"/>
    <w:rsid w:val="00801D20"/>
    <w:rsid w:val="008021EF"/>
    <w:rsid w:val="008029BE"/>
    <w:rsid w:val="00802D20"/>
    <w:rsid w:val="00802FB5"/>
    <w:rsid w:val="00803768"/>
    <w:rsid w:val="00803B2E"/>
    <w:rsid w:val="00803BE5"/>
    <w:rsid w:val="0080438E"/>
    <w:rsid w:val="00804849"/>
    <w:rsid w:val="00804AFF"/>
    <w:rsid w:val="00804E97"/>
    <w:rsid w:val="0080564D"/>
    <w:rsid w:val="00805864"/>
    <w:rsid w:val="00805A62"/>
    <w:rsid w:val="00805AF0"/>
    <w:rsid w:val="00806169"/>
    <w:rsid w:val="00806378"/>
    <w:rsid w:val="008063D1"/>
    <w:rsid w:val="008067CA"/>
    <w:rsid w:val="00806DDB"/>
    <w:rsid w:val="008070C8"/>
    <w:rsid w:val="00807E5B"/>
    <w:rsid w:val="00807E9C"/>
    <w:rsid w:val="0081029C"/>
    <w:rsid w:val="008104E3"/>
    <w:rsid w:val="0081060E"/>
    <w:rsid w:val="00810889"/>
    <w:rsid w:val="00810E2D"/>
    <w:rsid w:val="008117C7"/>
    <w:rsid w:val="008119EC"/>
    <w:rsid w:val="00811F62"/>
    <w:rsid w:val="00812136"/>
    <w:rsid w:val="00812237"/>
    <w:rsid w:val="00813805"/>
    <w:rsid w:val="008138B6"/>
    <w:rsid w:val="00813A90"/>
    <w:rsid w:val="008144BD"/>
    <w:rsid w:val="0081488E"/>
    <w:rsid w:val="00814D8C"/>
    <w:rsid w:val="00815222"/>
    <w:rsid w:val="00815400"/>
    <w:rsid w:val="008154AC"/>
    <w:rsid w:val="00815657"/>
    <w:rsid w:val="008158F1"/>
    <w:rsid w:val="008159FC"/>
    <w:rsid w:val="00815DA4"/>
    <w:rsid w:val="00815EC3"/>
    <w:rsid w:val="00815EF8"/>
    <w:rsid w:val="00816725"/>
    <w:rsid w:val="0081683D"/>
    <w:rsid w:val="0081735F"/>
    <w:rsid w:val="00817412"/>
    <w:rsid w:val="00817ACF"/>
    <w:rsid w:val="00817C99"/>
    <w:rsid w:val="008200A9"/>
    <w:rsid w:val="00820130"/>
    <w:rsid w:val="008201CE"/>
    <w:rsid w:val="0082025C"/>
    <w:rsid w:val="0082041D"/>
    <w:rsid w:val="008206B4"/>
    <w:rsid w:val="00820DFA"/>
    <w:rsid w:val="00821068"/>
    <w:rsid w:val="00821194"/>
    <w:rsid w:val="0082136B"/>
    <w:rsid w:val="00821765"/>
    <w:rsid w:val="00821AEB"/>
    <w:rsid w:val="00821BC0"/>
    <w:rsid w:val="00821FD3"/>
    <w:rsid w:val="008220EF"/>
    <w:rsid w:val="0082239A"/>
    <w:rsid w:val="008226D4"/>
    <w:rsid w:val="00822A57"/>
    <w:rsid w:val="00822C9F"/>
    <w:rsid w:val="0082307A"/>
    <w:rsid w:val="00823374"/>
    <w:rsid w:val="00823A14"/>
    <w:rsid w:val="008244A5"/>
    <w:rsid w:val="008244DA"/>
    <w:rsid w:val="0082470D"/>
    <w:rsid w:val="008247F5"/>
    <w:rsid w:val="008248BE"/>
    <w:rsid w:val="00824AF8"/>
    <w:rsid w:val="00824C6B"/>
    <w:rsid w:val="00825538"/>
    <w:rsid w:val="00825594"/>
    <w:rsid w:val="00825866"/>
    <w:rsid w:val="00825AF6"/>
    <w:rsid w:val="00825B57"/>
    <w:rsid w:val="00826456"/>
    <w:rsid w:val="0082677C"/>
    <w:rsid w:val="0082691C"/>
    <w:rsid w:val="00826DF4"/>
    <w:rsid w:val="00826E5F"/>
    <w:rsid w:val="00827806"/>
    <w:rsid w:val="00827883"/>
    <w:rsid w:val="00827E98"/>
    <w:rsid w:val="00830324"/>
    <w:rsid w:val="008305AC"/>
    <w:rsid w:val="00830B05"/>
    <w:rsid w:val="0083103B"/>
    <w:rsid w:val="00831177"/>
    <w:rsid w:val="008311EF"/>
    <w:rsid w:val="00831283"/>
    <w:rsid w:val="008323C4"/>
    <w:rsid w:val="00832A43"/>
    <w:rsid w:val="00832DF4"/>
    <w:rsid w:val="00833547"/>
    <w:rsid w:val="00833969"/>
    <w:rsid w:val="00833EE9"/>
    <w:rsid w:val="00833EF1"/>
    <w:rsid w:val="00834847"/>
    <w:rsid w:val="008348A3"/>
    <w:rsid w:val="00834BD6"/>
    <w:rsid w:val="0083511B"/>
    <w:rsid w:val="008352CF"/>
    <w:rsid w:val="00835433"/>
    <w:rsid w:val="008354A5"/>
    <w:rsid w:val="00835819"/>
    <w:rsid w:val="00835AD2"/>
    <w:rsid w:val="008362BA"/>
    <w:rsid w:val="008362FF"/>
    <w:rsid w:val="0083679F"/>
    <w:rsid w:val="008368A2"/>
    <w:rsid w:val="00837118"/>
    <w:rsid w:val="008371CD"/>
    <w:rsid w:val="0083759B"/>
    <w:rsid w:val="008378F4"/>
    <w:rsid w:val="00837A04"/>
    <w:rsid w:val="00837D48"/>
    <w:rsid w:val="008403AF"/>
    <w:rsid w:val="008406AA"/>
    <w:rsid w:val="00840B3D"/>
    <w:rsid w:val="00840EAC"/>
    <w:rsid w:val="00841010"/>
    <w:rsid w:val="0084114B"/>
    <w:rsid w:val="0084144E"/>
    <w:rsid w:val="0084155A"/>
    <w:rsid w:val="00841EED"/>
    <w:rsid w:val="008421C0"/>
    <w:rsid w:val="008423E1"/>
    <w:rsid w:val="00842642"/>
    <w:rsid w:val="008426B6"/>
    <w:rsid w:val="00842A9A"/>
    <w:rsid w:val="008433F1"/>
    <w:rsid w:val="00843AD1"/>
    <w:rsid w:val="00843D66"/>
    <w:rsid w:val="008449E9"/>
    <w:rsid w:val="00844A46"/>
    <w:rsid w:val="00844ED2"/>
    <w:rsid w:val="008455CE"/>
    <w:rsid w:val="0084571E"/>
    <w:rsid w:val="00845739"/>
    <w:rsid w:val="00846D1C"/>
    <w:rsid w:val="00847149"/>
    <w:rsid w:val="008476E8"/>
    <w:rsid w:val="00847DE1"/>
    <w:rsid w:val="00850167"/>
    <w:rsid w:val="008505E4"/>
    <w:rsid w:val="0085085B"/>
    <w:rsid w:val="00850952"/>
    <w:rsid w:val="00850959"/>
    <w:rsid w:val="00850D5F"/>
    <w:rsid w:val="00851388"/>
    <w:rsid w:val="0085147A"/>
    <w:rsid w:val="00851816"/>
    <w:rsid w:val="00851E19"/>
    <w:rsid w:val="008523D3"/>
    <w:rsid w:val="0085264C"/>
    <w:rsid w:val="00852803"/>
    <w:rsid w:val="00852E88"/>
    <w:rsid w:val="00853404"/>
    <w:rsid w:val="00853444"/>
    <w:rsid w:val="00853515"/>
    <w:rsid w:val="008538FA"/>
    <w:rsid w:val="00853D11"/>
    <w:rsid w:val="00854432"/>
    <w:rsid w:val="00854563"/>
    <w:rsid w:val="0085477C"/>
    <w:rsid w:val="00854BD9"/>
    <w:rsid w:val="00855095"/>
    <w:rsid w:val="0085571D"/>
    <w:rsid w:val="00855FA9"/>
    <w:rsid w:val="00856109"/>
    <w:rsid w:val="0085620F"/>
    <w:rsid w:val="008569E6"/>
    <w:rsid w:val="00856BE8"/>
    <w:rsid w:val="0085715C"/>
    <w:rsid w:val="00857483"/>
    <w:rsid w:val="00857E6B"/>
    <w:rsid w:val="008608B2"/>
    <w:rsid w:val="00860933"/>
    <w:rsid w:val="0086094B"/>
    <w:rsid w:val="00860ED7"/>
    <w:rsid w:val="00860FDB"/>
    <w:rsid w:val="00861266"/>
    <w:rsid w:val="00861364"/>
    <w:rsid w:val="00861448"/>
    <w:rsid w:val="00862386"/>
    <w:rsid w:val="0086322F"/>
    <w:rsid w:val="0086340F"/>
    <w:rsid w:val="00863A5A"/>
    <w:rsid w:val="00863B9D"/>
    <w:rsid w:val="00863F64"/>
    <w:rsid w:val="00864112"/>
    <w:rsid w:val="008642D8"/>
    <w:rsid w:val="00864609"/>
    <w:rsid w:val="00864A57"/>
    <w:rsid w:val="00864B2F"/>
    <w:rsid w:val="008650C3"/>
    <w:rsid w:val="00865117"/>
    <w:rsid w:val="008663DB"/>
    <w:rsid w:val="008665A6"/>
    <w:rsid w:val="0086697F"/>
    <w:rsid w:val="00866ABC"/>
    <w:rsid w:val="00866F47"/>
    <w:rsid w:val="00867375"/>
    <w:rsid w:val="00867AAF"/>
    <w:rsid w:val="00867FE0"/>
    <w:rsid w:val="00870005"/>
    <w:rsid w:val="00870047"/>
    <w:rsid w:val="00870273"/>
    <w:rsid w:val="008705B9"/>
    <w:rsid w:val="008707B9"/>
    <w:rsid w:val="0087164C"/>
    <w:rsid w:val="008716A7"/>
    <w:rsid w:val="00871B08"/>
    <w:rsid w:val="00871B6B"/>
    <w:rsid w:val="00871DAC"/>
    <w:rsid w:val="00871E30"/>
    <w:rsid w:val="00872301"/>
    <w:rsid w:val="00872319"/>
    <w:rsid w:val="008725D1"/>
    <w:rsid w:val="00872D97"/>
    <w:rsid w:val="008732EF"/>
    <w:rsid w:val="00873851"/>
    <w:rsid w:val="00873A29"/>
    <w:rsid w:val="00873A42"/>
    <w:rsid w:val="0087440C"/>
    <w:rsid w:val="00874A53"/>
    <w:rsid w:val="00874DC2"/>
    <w:rsid w:val="008751B3"/>
    <w:rsid w:val="008751B4"/>
    <w:rsid w:val="00875296"/>
    <w:rsid w:val="0087542B"/>
    <w:rsid w:val="00875473"/>
    <w:rsid w:val="008756ED"/>
    <w:rsid w:val="00875750"/>
    <w:rsid w:val="00875987"/>
    <w:rsid w:val="00875A25"/>
    <w:rsid w:val="0087611B"/>
    <w:rsid w:val="0087666B"/>
    <w:rsid w:val="0087697C"/>
    <w:rsid w:val="00876AEA"/>
    <w:rsid w:val="0087705D"/>
    <w:rsid w:val="00880B7D"/>
    <w:rsid w:val="00880F50"/>
    <w:rsid w:val="00880FAE"/>
    <w:rsid w:val="0088126C"/>
    <w:rsid w:val="008817BB"/>
    <w:rsid w:val="008817D0"/>
    <w:rsid w:val="00881A6B"/>
    <w:rsid w:val="00881F0F"/>
    <w:rsid w:val="0088217B"/>
    <w:rsid w:val="00882283"/>
    <w:rsid w:val="00882640"/>
    <w:rsid w:val="00882CA5"/>
    <w:rsid w:val="00883469"/>
    <w:rsid w:val="00883EDC"/>
    <w:rsid w:val="008842B5"/>
    <w:rsid w:val="008844A3"/>
    <w:rsid w:val="008844B3"/>
    <w:rsid w:val="008846C0"/>
    <w:rsid w:val="00884CD2"/>
    <w:rsid w:val="00885459"/>
    <w:rsid w:val="00885684"/>
    <w:rsid w:val="008863C8"/>
    <w:rsid w:val="00886F3D"/>
    <w:rsid w:val="00886F87"/>
    <w:rsid w:val="00887192"/>
    <w:rsid w:val="0088796D"/>
    <w:rsid w:val="00887B5F"/>
    <w:rsid w:val="008906D6"/>
    <w:rsid w:val="00890809"/>
    <w:rsid w:val="00890CA8"/>
    <w:rsid w:val="00890E36"/>
    <w:rsid w:val="00891EE0"/>
    <w:rsid w:val="0089260C"/>
    <w:rsid w:val="00892E5E"/>
    <w:rsid w:val="0089312C"/>
    <w:rsid w:val="008931BE"/>
    <w:rsid w:val="008933E5"/>
    <w:rsid w:val="008936ED"/>
    <w:rsid w:val="00893869"/>
    <w:rsid w:val="0089444B"/>
    <w:rsid w:val="00894461"/>
    <w:rsid w:val="008944D7"/>
    <w:rsid w:val="00894AA3"/>
    <w:rsid w:val="00895291"/>
    <w:rsid w:val="008953C0"/>
    <w:rsid w:val="008958F8"/>
    <w:rsid w:val="00895946"/>
    <w:rsid w:val="00895A4A"/>
    <w:rsid w:val="00895A56"/>
    <w:rsid w:val="00895BA6"/>
    <w:rsid w:val="00895E24"/>
    <w:rsid w:val="00895E4B"/>
    <w:rsid w:val="008962FD"/>
    <w:rsid w:val="008967CE"/>
    <w:rsid w:val="0089681C"/>
    <w:rsid w:val="008968C4"/>
    <w:rsid w:val="00896DA0"/>
    <w:rsid w:val="0089719E"/>
    <w:rsid w:val="00897AFC"/>
    <w:rsid w:val="008A02C5"/>
    <w:rsid w:val="008A0FAD"/>
    <w:rsid w:val="008A1CC2"/>
    <w:rsid w:val="008A2322"/>
    <w:rsid w:val="008A250B"/>
    <w:rsid w:val="008A2D64"/>
    <w:rsid w:val="008A31BF"/>
    <w:rsid w:val="008A39E7"/>
    <w:rsid w:val="008A3A76"/>
    <w:rsid w:val="008A3E95"/>
    <w:rsid w:val="008A424F"/>
    <w:rsid w:val="008A4528"/>
    <w:rsid w:val="008A57BE"/>
    <w:rsid w:val="008A59D4"/>
    <w:rsid w:val="008A5BAE"/>
    <w:rsid w:val="008A5EA9"/>
    <w:rsid w:val="008A6591"/>
    <w:rsid w:val="008A66DD"/>
    <w:rsid w:val="008A6706"/>
    <w:rsid w:val="008A67F1"/>
    <w:rsid w:val="008B0294"/>
    <w:rsid w:val="008B0704"/>
    <w:rsid w:val="008B070B"/>
    <w:rsid w:val="008B0F09"/>
    <w:rsid w:val="008B10D8"/>
    <w:rsid w:val="008B192D"/>
    <w:rsid w:val="008B197D"/>
    <w:rsid w:val="008B218D"/>
    <w:rsid w:val="008B23DD"/>
    <w:rsid w:val="008B2892"/>
    <w:rsid w:val="008B2E4D"/>
    <w:rsid w:val="008B31CA"/>
    <w:rsid w:val="008B3509"/>
    <w:rsid w:val="008B3BE8"/>
    <w:rsid w:val="008B3CA6"/>
    <w:rsid w:val="008B3DD1"/>
    <w:rsid w:val="008B3E1C"/>
    <w:rsid w:val="008B4E8A"/>
    <w:rsid w:val="008B4EDE"/>
    <w:rsid w:val="008B511C"/>
    <w:rsid w:val="008B540D"/>
    <w:rsid w:val="008B5A0E"/>
    <w:rsid w:val="008B62D4"/>
    <w:rsid w:val="008B63EA"/>
    <w:rsid w:val="008B655B"/>
    <w:rsid w:val="008B6FE5"/>
    <w:rsid w:val="008B70C9"/>
    <w:rsid w:val="008B73CA"/>
    <w:rsid w:val="008B744E"/>
    <w:rsid w:val="008B74BC"/>
    <w:rsid w:val="008B75B6"/>
    <w:rsid w:val="008B7724"/>
    <w:rsid w:val="008B7994"/>
    <w:rsid w:val="008B7D39"/>
    <w:rsid w:val="008B7FE1"/>
    <w:rsid w:val="008C0DDD"/>
    <w:rsid w:val="008C1219"/>
    <w:rsid w:val="008C15A9"/>
    <w:rsid w:val="008C2376"/>
    <w:rsid w:val="008C2556"/>
    <w:rsid w:val="008C2570"/>
    <w:rsid w:val="008C2B5D"/>
    <w:rsid w:val="008C37C6"/>
    <w:rsid w:val="008C383F"/>
    <w:rsid w:val="008C3B70"/>
    <w:rsid w:val="008C3EAA"/>
    <w:rsid w:val="008C3EEC"/>
    <w:rsid w:val="008C434E"/>
    <w:rsid w:val="008C47DF"/>
    <w:rsid w:val="008C4E76"/>
    <w:rsid w:val="008C4F5D"/>
    <w:rsid w:val="008C5433"/>
    <w:rsid w:val="008C57C6"/>
    <w:rsid w:val="008C591F"/>
    <w:rsid w:val="008C6312"/>
    <w:rsid w:val="008C6318"/>
    <w:rsid w:val="008C6928"/>
    <w:rsid w:val="008C6B7C"/>
    <w:rsid w:val="008C6CEC"/>
    <w:rsid w:val="008C714B"/>
    <w:rsid w:val="008C750D"/>
    <w:rsid w:val="008C7F45"/>
    <w:rsid w:val="008D0064"/>
    <w:rsid w:val="008D0565"/>
    <w:rsid w:val="008D07D4"/>
    <w:rsid w:val="008D0AEB"/>
    <w:rsid w:val="008D1059"/>
    <w:rsid w:val="008D1391"/>
    <w:rsid w:val="008D17FE"/>
    <w:rsid w:val="008D21BD"/>
    <w:rsid w:val="008D2546"/>
    <w:rsid w:val="008D255B"/>
    <w:rsid w:val="008D29C0"/>
    <w:rsid w:val="008D29CE"/>
    <w:rsid w:val="008D2A1F"/>
    <w:rsid w:val="008D2AA4"/>
    <w:rsid w:val="008D2BBB"/>
    <w:rsid w:val="008D2EA3"/>
    <w:rsid w:val="008D2FC4"/>
    <w:rsid w:val="008D3301"/>
    <w:rsid w:val="008D369A"/>
    <w:rsid w:val="008D3CA4"/>
    <w:rsid w:val="008D4DB2"/>
    <w:rsid w:val="008D51EE"/>
    <w:rsid w:val="008D530C"/>
    <w:rsid w:val="008D59C7"/>
    <w:rsid w:val="008D59CD"/>
    <w:rsid w:val="008D61FA"/>
    <w:rsid w:val="008D628D"/>
    <w:rsid w:val="008D6432"/>
    <w:rsid w:val="008D6A26"/>
    <w:rsid w:val="008D6F34"/>
    <w:rsid w:val="008D7222"/>
    <w:rsid w:val="008D745B"/>
    <w:rsid w:val="008D74D5"/>
    <w:rsid w:val="008D780F"/>
    <w:rsid w:val="008D7B20"/>
    <w:rsid w:val="008D7B89"/>
    <w:rsid w:val="008D7BAB"/>
    <w:rsid w:val="008D7C1C"/>
    <w:rsid w:val="008D7DD9"/>
    <w:rsid w:val="008E0400"/>
    <w:rsid w:val="008E0640"/>
    <w:rsid w:val="008E0727"/>
    <w:rsid w:val="008E08A5"/>
    <w:rsid w:val="008E1118"/>
    <w:rsid w:val="008E161A"/>
    <w:rsid w:val="008E1E26"/>
    <w:rsid w:val="008E1FAD"/>
    <w:rsid w:val="008E2802"/>
    <w:rsid w:val="008E2AA7"/>
    <w:rsid w:val="008E2EB7"/>
    <w:rsid w:val="008E352A"/>
    <w:rsid w:val="008E3A02"/>
    <w:rsid w:val="008E4288"/>
    <w:rsid w:val="008E4452"/>
    <w:rsid w:val="008E45A9"/>
    <w:rsid w:val="008E56ED"/>
    <w:rsid w:val="008E5708"/>
    <w:rsid w:val="008E5757"/>
    <w:rsid w:val="008E5859"/>
    <w:rsid w:val="008E5F38"/>
    <w:rsid w:val="008E626B"/>
    <w:rsid w:val="008E6469"/>
    <w:rsid w:val="008F034A"/>
    <w:rsid w:val="008F05C1"/>
    <w:rsid w:val="008F0C35"/>
    <w:rsid w:val="008F0D78"/>
    <w:rsid w:val="008F10DE"/>
    <w:rsid w:val="008F12A9"/>
    <w:rsid w:val="008F1621"/>
    <w:rsid w:val="008F1A21"/>
    <w:rsid w:val="008F22D3"/>
    <w:rsid w:val="008F231C"/>
    <w:rsid w:val="008F2932"/>
    <w:rsid w:val="008F2AFA"/>
    <w:rsid w:val="008F3107"/>
    <w:rsid w:val="008F3345"/>
    <w:rsid w:val="008F3D98"/>
    <w:rsid w:val="008F3E90"/>
    <w:rsid w:val="008F4143"/>
    <w:rsid w:val="008F439B"/>
    <w:rsid w:val="008F45CD"/>
    <w:rsid w:val="008F4708"/>
    <w:rsid w:val="008F479C"/>
    <w:rsid w:val="008F4B18"/>
    <w:rsid w:val="008F4CB2"/>
    <w:rsid w:val="008F4F72"/>
    <w:rsid w:val="008F52E6"/>
    <w:rsid w:val="008F5A84"/>
    <w:rsid w:val="008F5C4D"/>
    <w:rsid w:val="008F659C"/>
    <w:rsid w:val="008F6745"/>
    <w:rsid w:val="008F6FC0"/>
    <w:rsid w:val="008F7433"/>
    <w:rsid w:val="008F7545"/>
    <w:rsid w:val="008F7FB1"/>
    <w:rsid w:val="008F7FBB"/>
    <w:rsid w:val="009004FA"/>
    <w:rsid w:val="00900E53"/>
    <w:rsid w:val="009012E1"/>
    <w:rsid w:val="00901AFC"/>
    <w:rsid w:val="0090242B"/>
    <w:rsid w:val="0090256F"/>
    <w:rsid w:val="00902F69"/>
    <w:rsid w:val="009034FF"/>
    <w:rsid w:val="00903549"/>
    <w:rsid w:val="009035C0"/>
    <w:rsid w:val="00903B3B"/>
    <w:rsid w:val="00903EEA"/>
    <w:rsid w:val="0090466F"/>
    <w:rsid w:val="00904B34"/>
    <w:rsid w:val="00904E08"/>
    <w:rsid w:val="00904F08"/>
    <w:rsid w:val="009050E6"/>
    <w:rsid w:val="00905907"/>
    <w:rsid w:val="00905A2C"/>
    <w:rsid w:val="009063BF"/>
    <w:rsid w:val="009063C5"/>
    <w:rsid w:val="0090642B"/>
    <w:rsid w:val="00906991"/>
    <w:rsid w:val="00906C4E"/>
    <w:rsid w:val="00906FC9"/>
    <w:rsid w:val="0090703E"/>
    <w:rsid w:val="00907112"/>
    <w:rsid w:val="00907E52"/>
    <w:rsid w:val="0091022C"/>
    <w:rsid w:val="009102F4"/>
    <w:rsid w:val="0091065E"/>
    <w:rsid w:val="009108CD"/>
    <w:rsid w:val="00910FE9"/>
    <w:rsid w:val="00911283"/>
    <w:rsid w:val="0091155A"/>
    <w:rsid w:val="00911BF4"/>
    <w:rsid w:val="00911E63"/>
    <w:rsid w:val="00911F46"/>
    <w:rsid w:val="00912181"/>
    <w:rsid w:val="009123F5"/>
    <w:rsid w:val="0091262A"/>
    <w:rsid w:val="00912A8A"/>
    <w:rsid w:val="0091353D"/>
    <w:rsid w:val="00913A28"/>
    <w:rsid w:val="00913A41"/>
    <w:rsid w:val="0091496D"/>
    <w:rsid w:val="00914B78"/>
    <w:rsid w:val="00914C1E"/>
    <w:rsid w:val="009160C1"/>
    <w:rsid w:val="00916A95"/>
    <w:rsid w:val="00916B08"/>
    <w:rsid w:val="00916B99"/>
    <w:rsid w:val="0091702D"/>
    <w:rsid w:val="009170F4"/>
    <w:rsid w:val="0091741A"/>
    <w:rsid w:val="0091789F"/>
    <w:rsid w:val="00917B7D"/>
    <w:rsid w:val="00917C81"/>
    <w:rsid w:val="009201F7"/>
    <w:rsid w:val="0092052E"/>
    <w:rsid w:val="00920BE7"/>
    <w:rsid w:val="00920DEA"/>
    <w:rsid w:val="00920EF5"/>
    <w:rsid w:val="00920F3B"/>
    <w:rsid w:val="0092112A"/>
    <w:rsid w:val="0092117F"/>
    <w:rsid w:val="0092153D"/>
    <w:rsid w:val="009216B4"/>
    <w:rsid w:val="009218B4"/>
    <w:rsid w:val="009219AC"/>
    <w:rsid w:val="00921A3B"/>
    <w:rsid w:val="00921C1F"/>
    <w:rsid w:val="00921C42"/>
    <w:rsid w:val="00921F21"/>
    <w:rsid w:val="009220D4"/>
    <w:rsid w:val="0092242D"/>
    <w:rsid w:val="009226DD"/>
    <w:rsid w:val="0092291B"/>
    <w:rsid w:val="0092294F"/>
    <w:rsid w:val="00922DEC"/>
    <w:rsid w:val="00922F06"/>
    <w:rsid w:val="009234B9"/>
    <w:rsid w:val="009236C7"/>
    <w:rsid w:val="0092377D"/>
    <w:rsid w:val="00923792"/>
    <w:rsid w:val="009239E0"/>
    <w:rsid w:val="00924384"/>
    <w:rsid w:val="00924789"/>
    <w:rsid w:val="00924AC6"/>
    <w:rsid w:val="00924AC7"/>
    <w:rsid w:val="009252D2"/>
    <w:rsid w:val="00925417"/>
    <w:rsid w:val="009261D5"/>
    <w:rsid w:val="009267A5"/>
    <w:rsid w:val="00926F11"/>
    <w:rsid w:val="00927056"/>
    <w:rsid w:val="0092709F"/>
    <w:rsid w:val="009272E8"/>
    <w:rsid w:val="009274D4"/>
    <w:rsid w:val="00927503"/>
    <w:rsid w:val="00927683"/>
    <w:rsid w:val="00927785"/>
    <w:rsid w:val="00927A0D"/>
    <w:rsid w:val="00927D37"/>
    <w:rsid w:val="00930C5C"/>
    <w:rsid w:val="00930D57"/>
    <w:rsid w:val="009310C7"/>
    <w:rsid w:val="00931DDB"/>
    <w:rsid w:val="00932362"/>
    <w:rsid w:val="00932610"/>
    <w:rsid w:val="009327EB"/>
    <w:rsid w:val="009328A4"/>
    <w:rsid w:val="00932D92"/>
    <w:rsid w:val="009337CA"/>
    <w:rsid w:val="00933D56"/>
    <w:rsid w:val="0093404F"/>
    <w:rsid w:val="0093433A"/>
    <w:rsid w:val="009346DE"/>
    <w:rsid w:val="0093545C"/>
    <w:rsid w:val="00935467"/>
    <w:rsid w:val="00935CA7"/>
    <w:rsid w:val="009363AA"/>
    <w:rsid w:val="00936404"/>
    <w:rsid w:val="009364B0"/>
    <w:rsid w:val="0093684F"/>
    <w:rsid w:val="00936A3C"/>
    <w:rsid w:val="00936D7F"/>
    <w:rsid w:val="009372D4"/>
    <w:rsid w:val="00940178"/>
    <w:rsid w:val="00940644"/>
    <w:rsid w:val="00940D83"/>
    <w:rsid w:val="009414AA"/>
    <w:rsid w:val="00941773"/>
    <w:rsid w:val="00941A34"/>
    <w:rsid w:val="00941CA3"/>
    <w:rsid w:val="00941FE7"/>
    <w:rsid w:val="00942053"/>
    <w:rsid w:val="009427EB"/>
    <w:rsid w:val="00943491"/>
    <w:rsid w:val="00943728"/>
    <w:rsid w:val="00943B0D"/>
    <w:rsid w:val="0094435C"/>
    <w:rsid w:val="00944DB5"/>
    <w:rsid w:val="009455B9"/>
    <w:rsid w:val="00945714"/>
    <w:rsid w:val="00945720"/>
    <w:rsid w:val="009458E3"/>
    <w:rsid w:val="009458EC"/>
    <w:rsid w:val="00945BCC"/>
    <w:rsid w:val="0094671B"/>
    <w:rsid w:val="00946789"/>
    <w:rsid w:val="009470F9"/>
    <w:rsid w:val="009471EC"/>
    <w:rsid w:val="009476B5"/>
    <w:rsid w:val="0094780B"/>
    <w:rsid w:val="00950FE8"/>
    <w:rsid w:val="00951076"/>
    <w:rsid w:val="0095152A"/>
    <w:rsid w:val="009515E4"/>
    <w:rsid w:val="00952488"/>
    <w:rsid w:val="0095251E"/>
    <w:rsid w:val="0095252D"/>
    <w:rsid w:val="009526B8"/>
    <w:rsid w:val="0095272C"/>
    <w:rsid w:val="00952956"/>
    <w:rsid w:val="009529F2"/>
    <w:rsid w:val="00953EAE"/>
    <w:rsid w:val="009541A0"/>
    <w:rsid w:val="009542E6"/>
    <w:rsid w:val="00954395"/>
    <w:rsid w:val="0095495F"/>
    <w:rsid w:val="00954BB3"/>
    <w:rsid w:val="00954DB3"/>
    <w:rsid w:val="0095512B"/>
    <w:rsid w:val="009551F9"/>
    <w:rsid w:val="00955219"/>
    <w:rsid w:val="0095525A"/>
    <w:rsid w:val="009558EB"/>
    <w:rsid w:val="00956135"/>
    <w:rsid w:val="00956230"/>
    <w:rsid w:val="009562EC"/>
    <w:rsid w:val="00956880"/>
    <w:rsid w:val="00956889"/>
    <w:rsid w:val="00956ECB"/>
    <w:rsid w:val="00956F12"/>
    <w:rsid w:val="00956F77"/>
    <w:rsid w:val="00957630"/>
    <w:rsid w:val="009579A2"/>
    <w:rsid w:val="00957AD2"/>
    <w:rsid w:val="00957DEF"/>
    <w:rsid w:val="00957EEA"/>
    <w:rsid w:val="0096011F"/>
    <w:rsid w:val="00960A18"/>
    <w:rsid w:val="00961357"/>
    <w:rsid w:val="0096162D"/>
    <w:rsid w:val="009620F7"/>
    <w:rsid w:val="00962EAB"/>
    <w:rsid w:val="009636DB"/>
    <w:rsid w:val="00963CA0"/>
    <w:rsid w:val="0096434B"/>
    <w:rsid w:val="00964DC9"/>
    <w:rsid w:val="0096536B"/>
    <w:rsid w:val="00965584"/>
    <w:rsid w:val="00965A0A"/>
    <w:rsid w:val="00965D02"/>
    <w:rsid w:val="00965D44"/>
    <w:rsid w:val="0096601F"/>
    <w:rsid w:val="009662A8"/>
    <w:rsid w:val="00966440"/>
    <w:rsid w:val="0096728D"/>
    <w:rsid w:val="0096746F"/>
    <w:rsid w:val="00967679"/>
    <w:rsid w:val="009677A5"/>
    <w:rsid w:val="00967A10"/>
    <w:rsid w:val="00967D56"/>
    <w:rsid w:val="00967F27"/>
    <w:rsid w:val="0097092C"/>
    <w:rsid w:val="00971253"/>
    <w:rsid w:val="009715D1"/>
    <w:rsid w:val="00972024"/>
    <w:rsid w:val="00972CB9"/>
    <w:rsid w:val="00972E33"/>
    <w:rsid w:val="00972F54"/>
    <w:rsid w:val="009735A6"/>
    <w:rsid w:val="00973699"/>
    <w:rsid w:val="00973F6D"/>
    <w:rsid w:val="00974893"/>
    <w:rsid w:val="009754E6"/>
    <w:rsid w:val="009755C0"/>
    <w:rsid w:val="00975744"/>
    <w:rsid w:val="00975DA0"/>
    <w:rsid w:val="00975F2E"/>
    <w:rsid w:val="00976300"/>
    <w:rsid w:val="0097635D"/>
    <w:rsid w:val="009764DA"/>
    <w:rsid w:val="00976579"/>
    <w:rsid w:val="00976E82"/>
    <w:rsid w:val="0097722C"/>
    <w:rsid w:val="00977376"/>
    <w:rsid w:val="00977B2E"/>
    <w:rsid w:val="00977EC8"/>
    <w:rsid w:val="009800C0"/>
    <w:rsid w:val="00980B02"/>
    <w:rsid w:val="00981224"/>
    <w:rsid w:val="009813E1"/>
    <w:rsid w:val="00981554"/>
    <w:rsid w:val="00981EAE"/>
    <w:rsid w:val="009825CC"/>
    <w:rsid w:val="00982B24"/>
    <w:rsid w:val="00982FB6"/>
    <w:rsid w:val="0098323F"/>
    <w:rsid w:val="00983FD4"/>
    <w:rsid w:val="00984DD4"/>
    <w:rsid w:val="0098500E"/>
    <w:rsid w:val="00985B0B"/>
    <w:rsid w:val="00985D34"/>
    <w:rsid w:val="00985E9F"/>
    <w:rsid w:val="0098605D"/>
    <w:rsid w:val="00986115"/>
    <w:rsid w:val="009863F8"/>
    <w:rsid w:val="00986710"/>
    <w:rsid w:val="009869CC"/>
    <w:rsid w:val="00986A61"/>
    <w:rsid w:val="009870AB"/>
    <w:rsid w:val="00987203"/>
    <w:rsid w:val="009873CC"/>
    <w:rsid w:val="00987F4C"/>
    <w:rsid w:val="00987FDB"/>
    <w:rsid w:val="009905F8"/>
    <w:rsid w:val="0099094F"/>
    <w:rsid w:val="00990CDD"/>
    <w:rsid w:val="00990E2F"/>
    <w:rsid w:val="00991364"/>
    <w:rsid w:val="009914B6"/>
    <w:rsid w:val="0099186D"/>
    <w:rsid w:val="00991DF1"/>
    <w:rsid w:val="00992130"/>
    <w:rsid w:val="009921D4"/>
    <w:rsid w:val="00992233"/>
    <w:rsid w:val="00992B3A"/>
    <w:rsid w:val="00992E8E"/>
    <w:rsid w:val="00992EAA"/>
    <w:rsid w:val="00992FE0"/>
    <w:rsid w:val="00993836"/>
    <w:rsid w:val="00993B20"/>
    <w:rsid w:val="00994059"/>
    <w:rsid w:val="0099410C"/>
    <w:rsid w:val="00994BD0"/>
    <w:rsid w:val="00994D11"/>
    <w:rsid w:val="00995210"/>
    <w:rsid w:val="0099529E"/>
    <w:rsid w:val="00995882"/>
    <w:rsid w:val="009958A9"/>
    <w:rsid w:val="00995BAF"/>
    <w:rsid w:val="00995EFE"/>
    <w:rsid w:val="00995FEB"/>
    <w:rsid w:val="00996029"/>
    <w:rsid w:val="00996635"/>
    <w:rsid w:val="00996BBC"/>
    <w:rsid w:val="0099712D"/>
    <w:rsid w:val="00997A72"/>
    <w:rsid w:val="009A0187"/>
    <w:rsid w:val="009A0652"/>
    <w:rsid w:val="009A10D9"/>
    <w:rsid w:val="009A1569"/>
    <w:rsid w:val="009A160C"/>
    <w:rsid w:val="009A1B85"/>
    <w:rsid w:val="009A1BFD"/>
    <w:rsid w:val="009A1C12"/>
    <w:rsid w:val="009A1CE7"/>
    <w:rsid w:val="009A1D80"/>
    <w:rsid w:val="009A2499"/>
    <w:rsid w:val="009A2791"/>
    <w:rsid w:val="009A2956"/>
    <w:rsid w:val="009A2C1C"/>
    <w:rsid w:val="009A2C2F"/>
    <w:rsid w:val="009A3230"/>
    <w:rsid w:val="009A351A"/>
    <w:rsid w:val="009A351D"/>
    <w:rsid w:val="009A3A20"/>
    <w:rsid w:val="009A483A"/>
    <w:rsid w:val="009A4DEC"/>
    <w:rsid w:val="009A525B"/>
    <w:rsid w:val="009A57AA"/>
    <w:rsid w:val="009A59CC"/>
    <w:rsid w:val="009A5A70"/>
    <w:rsid w:val="009A5BC5"/>
    <w:rsid w:val="009A5D05"/>
    <w:rsid w:val="009A6052"/>
    <w:rsid w:val="009A6262"/>
    <w:rsid w:val="009A655E"/>
    <w:rsid w:val="009A68D7"/>
    <w:rsid w:val="009A6A9A"/>
    <w:rsid w:val="009A6C0E"/>
    <w:rsid w:val="009A6C1A"/>
    <w:rsid w:val="009A6CC5"/>
    <w:rsid w:val="009A6DCF"/>
    <w:rsid w:val="009A7297"/>
    <w:rsid w:val="009A7D08"/>
    <w:rsid w:val="009B03C6"/>
    <w:rsid w:val="009B03ED"/>
    <w:rsid w:val="009B04F1"/>
    <w:rsid w:val="009B0D31"/>
    <w:rsid w:val="009B0FA4"/>
    <w:rsid w:val="009B161B"/>
    <w:rsid w:val="009B16F9"/>
    <w:rsid w:val="009B177E"/>
    <w:rsid w:val="009B17E6"/>
    <w:rsid w:val="009B1860"/>
    <w:rsid w:val="009B19DA"/>
    <w:rsid w:val="009B2104"/>
    <w:rsid w:val="009B25B7"/>
    <w:rsid w:val="009B2804"/>
    <w:rsid w:val="009B2AF9"/>
    <w:rsid w:val="009B2D54"/>
    <w:rsid w:val="009B2E36"/>
    <w:rsid w:val="009B30D7"/>
    <w:rsid w:val="009B353F"/>
    <w:rsid w:val="009B3C69"/>
    <w:rsid w:val="009B3E9F"/>
    <w:rsid w:val="009B4151"/>
    <w:rsid w:val="009B47A4"/>
    <w:rsid w:val="009B47EF"/>
    <w:rsid w:val="009B4C77"/>
    <w:rsid w:val="009B4E9E"/>
    <w:rsid w:val="009B5120"/>
    <w:rsid w:val="009B51EE"/>
    <w:rsid w:val="009B5335"/>
    <w:rsid w:val="009B58E6"/>
    <w:rsid w:val="009B5EEC"/>
    <w:rsid w:val="009B5F79"/>
    <w:rsid w:val="009B61EB"/>
    <w:rsid w:val="009B66F0"/>
    <w:rsid w:val="009B7443"/>
    <w:rsid w:val="009B7506"/>
    <w:rsid w:val="009B758A"/>
    <w:rsid w:val="009B7881"/>
    <w:rsid w:val="009B7EC3"/>
    <w:rsid w:val="009C0BC1"/>
    <w:rsid w:val="009C15BC"/>
    <w:rsid w:val="009C1759"/>
    <w:rsid w:val="009C1AEE"/>
    <w:rsid w:val="009C1E31"/>
    <w:rsid w:val="009C20A4"/>
    <w:rsid w:val="009C210B"/>
    <w:rsid w:val="009C210D"/>
    <w:rsid w:val="009C2432"/>
    <w:rsid w:val="009C2662"/>
    <w:rsid w:val="009C30BF"/>
    <w:rsid w:val="009C3DFA"/>
    <w:rsid w:val="009C4515"/>
    <w:rsid w:val="009C4728"/>
    <w:rsid w:val="009C50FE"/>
    <w:rsid w:val="009C55F3"/>
    <w:rsid w:val="009C6112"/>
    <w:rsid w:val="009C678E"/>
    <w:rsid w:val="009C6C8F"/>
    <w:rsid w:val="009C6D69"/>
    <w:rsid w:val="009C6D8D"/>
    <w:rsid w:val="009C7035"/>
    <w:rsid w:val="009C71DA"/>
    <w:rsid w:val="009C7327"/>
    <w:rsid w:val="009C7844"/>
    <w:rsid w:val="009C7A4B"/>
    <w:rsid w:val="009C7E5B"/>
    <w:rsid w:val="009C7E5C"/>
    <w:rsid w:val="009D0111"/>
    <w:rsid w:val="009D0489"/>
    <w:rsid w:val="009D05A0"/>
    <w:rsid w:val="009D07BC"/>
    <w:rsid w:val="009D0EE6"/>
    <w:rsid w:val="009D1008"/>
    <w:rsid w:val="009D150C"/>
    <w:rsid w:val="009D1517"/>
    <w:rsid w:val="009D1BB9"/>
    <w:rsid w:val="009D20AC"/>
    <w:rsid w:val="009D279E"/>
    <w:rsid w:val="009D283E"/>
    <w:rsid w:val="009D28A6"/>
    <w:rsid w:val="009D2B64"/>
    <w:rsid w:val="009D3126"/>
    <w:rsid w:val="009D3A62"/>
    <w:rsid w:val="009D4180"/>
    <w:rsid w:val="009D43DB"/>
    <w:rsid w:val="009D4C7C"/>
    <w:rsid w:val="009D504D"/>
    <w:rsid w:val="009D522F"/>
    <w:rsid w:val="009D52A3"/>
    <w:rsid w:val="009D5794"/>
    <w:rsid w:val="009D59DB"/>
    <w:rsid w:val="009D5D7E"/>
    <w:rsid w:val="009D5D8C"/>
    <w:rsid w:val="009D5F25"/>
    <w:rsid w:val="009D6CF2"/>
    <w:rsid w:val="009D6FE0"/>
    <w:rsid w:val="009D79CA"/>
    <w:rsid w:val="009D7A6A"/>
    <w:rsid w:val="009D7ED2"/>
    <w:rsid w:val="009D7F83"/>
    <w:rsid w:val="009E0269"/>
    <w:rsid w:val="009E039A"/>
    <w:rsid w:val="009E0479"/>
    <w:rsid w:val="009E0B58"/>
    <w:rsid w:val="009E1095"/>
    <w:rsid w:val="009E109E"/>
    <w:rsid w:val="009E1460"/>
    <w:rsid w:val="009E14AE"/>
    <w:rsid w:val="009E1672"/>
    <w:rsid w:val="009E17C3"/>
    <w:rsid w:val="009E18EC"/>
    <w:rsid w:val="009E1E6D"/>
    <w:rsid w:val="009E1F3F"/>
    <w:rsid w:val="009E23E0"/>
    <w:rsid w:val="009E2A12"/>
    <w:rsid w:val="009E2A8C"/>
    <w:rsid w:val="009E31DC"/>
    <w:rsid w:val="009E35E2"/>
    <w:rsid w:val="009E35FD"/>
    <w:rsid w:val="009E3760"/>
    <w:rsid w:val="009E3813"/>
    <w:rsid w:val="009E3E5A"/>
    <w:rsid w:val="009E3E7C"/>
    <w:rsid w:val="009E406B"/>
    <w:rsid w:val="009E406E"/>
    <w:rsid w:val="009E42EB"/>
    <w:rsid w:val="009E49E1"/>
    <w:rsid w:val="009E4C09"/>
    <w:rsid w:val="009E4FC1"/>
    <w:rsid w:val="009E4FD3"/>
    <w:rsid w:val="009E510D"/>
    <w:rsid w:val="009E5163"/>
    <w:rsid w:val="009E55A4"/>
    <w:rsid w:val="009E5687"/>
    <w:rsid w:val="009E57A7"/>
    <w:rsid w:val="009E585F"/>
    <w:rsid w:val="009E5CF0"/>
    <w:rsid w:val="009E6043"/>
    <w:rsid w:val="009E6398"/>
    <w:rsid w:val="009E69A6"/>
    <w:rsid w:val="009E72C4"/>
    <w:rsid w:val="009E7AA2"/>
    <w:rsid w:val="009E7F53"/>
    <w:rsid w:val="009F0413"/>
    <w:rsid w:val="009F049C"/>
    <w:rsid w:val="009F04D2"/>
    <w:rsid w:val="009F05EB"/>
    <w:rsid w:val="009F05F5"/>
    <w:rsid w:val="009F067C"/>
    <w:rsid w:val="009F1082"/>
    <w:rsid w:val="009F118E"/>
    <w:rsid w:val="009F1533"/>
    <w:rsid w:val="009F1760"/>
    <w:rsid w:val="009F289A"/>
    <w:rsid w:val="009F2A5C"/>
    <w:rsid w:val="009F2BA7"/>
    <w:rsid w:val="009F3709"/>
    <w:rsid w:val="009F39EF"/>
    <w:rsid w:val="009F3ACF"/>
    <w:rsid w:val="009F4052"/>
    <w:rsid w:val="009F4CBA"/>
    <w:rsid w:val="009F5398"/>
    <w:rsid w:val="009F5BAB"/>
    <w:rsid w:val="009F604A"/>
    <w:rsid w:val="009F6512"/>
    <w:rsid w:val="009F6560"/>
    <w:rsid w:val="009F6748"/>
    <w:rsid w:val="009F6DA0"/>
    <w:rsid w:val="009F7488"/>
    <w:rsid w:val="009F7948"/>
    <w:rsid w:val="009F7C02"/>
    <w:rsid w:val="009F7CD1"/>
    <w:rsid w:val="009F7E5A"/>
    <w:rsid w:val="009F7EEC"/>
    <w:rsid w:val="009F7F50"/>
    <w:rsid w:val="00A0000A"/>
    <w:rsid w:val="00A0015D"/>
    <w:rsid w:val="00A00945"/>
    <w:rsid w:val="00A0103E"/>
    <w:rsid w:val="00A0108A"/>
    <w:rsid w:val="00A01182"/>
    <w:rsid w:val="00A01A0F"/>
    <w:rsid w:val="00A01AA7"/>
    <w:rsid w:val="00A0215B"/>
    <w:rsid w:val="00A02180"/>
    <w:rsid w:val="00A0230E"/>
    <w:rsid w:val="00A0262D"/>
    <w:rsid w:val="00A02BCC"/>
    <w:rsid w:val="00A0308E"/>
    <w:rsid w:val="00A0313F"/>
    <w:rsid w:val="00A036BF"/>
    <w:rsid w:val="00A03F63"/>
    <w:rsid w:val="00A03FFB"/>
    <w:rsid w:val="00A0424B"/>
    <w:rsid w:val="00A04819"/>
    <w:rsid w:val="00A04E99"/>
    <w:rsid w:val="00A0511B"/>
    <w:rsid w:val="00A057DA"/>
    <w:rsid w:val="00A058FA"/>
    <w:rsid w:val="00A059F4"/>
    <w:rsid w:val="00A05B58"/>
    <w:rsid w:val="00A05DEF"/>
    <w:rsid w:val="00A05FA5"/>
    <w:rsid w:val="00A06071"/>
    <w:rsid w:val="00A06581"/>
    <w:rsid w:val="00A06763"/>
    <w:rsid w:val="00A06A1F"/>
    <w:rsid w:val="00A06C28"/>
    <w:rsid w:val="00A06D25"/>
    <w:rsid w:val="00A06EE3"/>
    <w:rsid w:val="00A07209"/>
    <w:rsid w:val="00A0724D"/>
    <w:rsid w:val="00A076D0"/>
    <w:rsid w:val="00A0785E"/>
    <w:rsid w:val="00A078DE"/>
    <w:rsid w:val="00A07B31"/>
    <w:rsid w:val="00A1001B"/>
    <w:rsid w:val="00A100D4"/>
    <w:rsid w:val="00A103F5"/>
    <w:rsid w:val="00A10620"/>
    <w:rsid w:val="00A109F8"/>
    <w:rsid w:val="00A110EB"/>
    <w:rsid w:val="00A11187"/>
    <w:rsid w:val="00A113C9"/>
    <w:rsid w:val="00A1156A"/>
    <w:rsid w:val="00A117AC"/>
    <w:rsid w:val="00A11E13"/>
    <w:rsid w:val="00A11E2C"/>
    <w:rsid w:val="00A12219"/>
    <w:rsid w:val="00A13901"/>
    <w:rsid w:val="00A13CEA"/>
    <w:rsid w:val="00A14667"/>
    <w:rsid w:val="00A1569D"/>
    <w:rsid w:val="00A1584F"/>
    <w:rsid w:val="00A158B0"/>
    <w:rsid w:val="00A15919"/>
    <w:rsid w:val="00A15AF0"/>
    <w:rsid w:val="00A15F80"/>
    <w:rsid w:val="00A16249"/>
    <w:rsid w:val="00A16620"/>
    <w:rsid w:val="00A16B54"/>
    <w:rsid w:val="00A16FCC"/>
    <w:rsid w:val="00A1701C"/>
    <w:rsid w:val="00A175C8"/>
    <w:rsid w:val="00A17B9C"/>
    <w:rsid w:val="00A17F67"/>
    <w:rsid w:val="00A201A1"/>
    <w:rsid w:val="00A20677"/>
    <w:rsid w:val="00A209B8"/>
    <w:rsid w:val="00A20BD5"/>
    <w:rsid w:val="00A20CD0"/>
    <w:rsid w:val="00A20D6D"/>
    <w:rsid w:val="00A2124E"/>
    <w:rsid w:val="00A217CD"/>
    <w:rsid w:val="00A21924"/>
    <w:rsid w:val="00A21A74"/>
    <w:rsid w:val="00A21B49"/>
    <w:rsid w:val="00A21C47"/>
    <w:rsid w:val="00A21CCD"/>
    <w:rsid w:val="00A223B2"/>
    <w:rsid w:val="00A22464"/>
    <w:rsid w:val="00A23C80"/>
    <w:rsid w:val="00A24B96"/>
    <w:rsid w:val="00A25175"/>
    <w:rsid w:val="00A25196"/>
    <w:rsid w:val="00A254A9"/>
    <w:rsid w:val="00A25617"/>
    <w:rsid w:val="00A25A54"/>
    <w:rsid w:val="00A25C91"/>
    <w:rsid w:val="00A263DD"/>
    <w:rsid w:val="00A26897"/>
    <w:rsid w:val="00A27653"/>
    <w:rsid w:val="00A27AE6"/>
    <w:rsid w:val="00A27FC6"/>
    <w:rsid w:val="00A3041B"/>
    <w:rsid w:val="00A30461"/>
    <w:rsid w:val="00A306D4"/>
    <w:rsid w:val="00A30DC4"/>
    <w:rsid w:val="00A314C5"/>
    <w:rsid w:val="00A31D36"/>
    <w:rsid w:val="00A32011"/>
    <w:rsid w:val="00A324C5"/>
    <w:rsid w:val="00A32651"/>
    <w:rsid w:val="00A32BDC"/>
    <w:rsid w:val="00A32C03"/>
    <w:rsid w:val="00A32D6E"/>
    <w:rsid w:val="00A32EE8"/>
    <w:rsid w:val="00A33337"/>
    <w:rsid w:val="00A333FC"/>
    <w:rsid w:val="00A33793"/>
    <w:rsid w:val="00A33888"/>
    <w:rsid w:val="00A3413A"/>
    <w:rsid w:val="00A34DC8"/>
    <w:rsid w:val="00A351BE"/>
    <w:rsid w:val="00A355A9"/>
    <w:rsid w:val="00A3572D"/>
    <w:rsid w:val="00A3597F"/>
    <w:rsid w:val="00A35ADA"/>
    <w:rsid w:val="00A35CC4"/>
    <w:rsid w:val="00A3617A"/>
    <w:rsid w:val="00A36320"/>
    <w:rsid w:val="00A364D9"/>
    <w:rsid w:val="00A36CDC"/>
    <w:rsid w:val="00A37BE8"/>
    <w:rsid w:val="00A40207"/>
    <w:rsid w:val="00A40541"/>
    <w:rsid w:val="00A4097B"/>
    <w:rsid w:val="00A40A29"/>
    <w:rsid w:val="00A40AB4"/>
    <w:rsid w:val="00A40E49"/>
    <w:rsid w:val="00A40F7C"/>
    <w:rsid w:val="00A41936"/>
    <w:rsid w:val="00A419A3"/>
    <w:rsid w:val="00A41BAA"/>
    <w:rsid w:val="00A41D6D"/>
    <w:rsid w:val="00A41F51"/>
    <w:rsid w:val="00A425CD"/>
    <w:rsid w:val="00A42B7B"/>
    <w:rsid w:val="00A43190"/>
    <w:rsid w:val="00A43308"/>
    <w:rsid w:val="00A437D1"/>
    <w:rsid w:val="00A4386D"/>
    <w:rsid w:val="00A438EF"/>
    <w:rsid w:val="00A446B5"/>
    <w:rsid w:val="00A44F91"/>
    <w:rsid w:val="00A4508D"/>
    <w:rsid w:val="00A452D1"/>
    <w:rsid w:val="00A457B3"/>
    <w:rsid w:val="00A46AA8"/>
    <w:rsid w:val="00A46E64"/>
    <w:rsid w:val="00A46F82"/>
    <w:rsid w:val="00A47511"/>
    <w:rsid w:val="00A47C71"/>
    <w:rsid w:val="00A505F4"/>
    <w:rsid w:val="00A50A84"/>
    <w:rsid w:val="00A50E30"/>
    <w:rsid w:val="00A50E3D"/>
    <w:rsid w:val="00A510A7"/>
    <w:rsid w:val="00A513A7"/>
    <w:rsid w:val="00A51864"/>
    <w:rsid w:val="00A52288"/>
    <w:rsid w:val="00A523F0"/>
    <w:rsid w:val="00A52E99"/>
    <w:rsid w:val="00A52FFA"/>
    <w:rsid w:val="00A5393E"/>
    <w:rsid w:val="00A53994"/>
    <w:rsid w:val="00A53A9D"/>
    <w:rsid w:val="00A5400D"/>
    <w:rsid w:val="00A54498"/>
    <w:rsid w:val="00A545B7"/>
    <w:rsid w:val="00A54976"/>
    <w:rsid w:val="00A55493"/>
    <w:rsid w:val="00A55A26"/>
    <w:rsid w:val="00A55D4F"/>
    <w:rsid w:val="00A55D97"/>
    <w:rsid w:val="00A5689F"/>
    <w:rsid w:val="00A56B1C"/>
    <w:rsid w:val="00A57267"/>
    <w:rsid w:val="00A57A5C"/>
    <w:rsid w:val="00A57AA0"/>
    <w:rsid w:val="00A57B1D"/>
    <w:rsid w:val="00A6044F"/>
    <w:rsid w:val="00A60504"/>
    <w:rsid w:val="00A60554"/>
    <w:rsid w:val="00A6074E"/>
    <w:rsid w:val="00A60EB1"/>
    <w:rsid w:val="00A610D3"/>
    <w:rsid w:val="00A61506"/>
    <w:rsid w:val="00A6199E"/>
    <w:rsid w:val="00A61C78"/>
    <w:rsid w:val="00A61D94"/>
    <w:rsid w:val="00A621B4"/>
    <w:rsid w:val="00A621C4"/>
    <w:rsid w:val="00A62515"/>
    <w:rsid w:val="00A625B0"/>
    <w:rsid w:val="00A62607"/>
    <w:rsid w:val="00A63242"/>
    <w:rsid w:val="00A63B4C"/>
    <w:rsid w:val="00A63BFA"/>
    <w:rsid w:val="00A64764"/>
    <w:rsid w:val="00A64961"/>
    <w:rsid w:val="00A64974"/>
    <w:rsid w:val="00A64E34"/>
    <w:rsid w:val="00A654FD"/>
    <w:rsid w:val="00A65611"/>
    <w:rsid w:val="00A65681"/>
    <w:rsid w:val="00A65B1E"/>
    <w:rsid w:val="00A65B44"/>
    <w:rsid w:val="00A6620D"/>
    <w:rsid w:val="00A664D3"/>
    <w:rsid w:val="00A66A47"/>
    <w:rsid w:val="00A6707E"/>
    <w:rsid w:val="00A674E5"/>
    <w:rsid w:val="00A67602"/>
    <w:rsid w:val="00A67650"/>
    <w:rsid w:val="00A67843"/>
    <w:rsid w:val="00A67CE6"/>
    <w:rsid w:val="00A705F3"/>
    <w:rsid w:val="00A70CA1"/>
    <w:rsid w:val="00A71247"/>
    <w:rsid w:val="00A71678"/>
    <w:rsid w:val="00A71793"/>
    <w:rsid w:val="00A71E66"/>
    <w:rsid w:val="00A7204F"/>
    <w:rsid w:val="00A72678"/>
    <w:rsid w:val="00A728BB"/>
    <w:rsid w:val="00A72B7B"/>
    <w:rsid w:val="00A7402F"/>
    <w:rsid w:val="00A7412B"/>
    <w:rsid w:val="00A74704"/>
    <w:rsid w:val="00A747E7"/>
    <w:rsid w:val="00A761FC"/>
    <w:rsid w:val="00A76217"/>
    <w:rsid w:val="00A76284"/>
    <w:rsid w:val="00A76567"/>
    <w:rsid w:val="00A768A0"/>
    <w:rsid w:val="00A7693E"/>
    <w:rsid w:val="00A76CDC"/>
    <w:rsid w:val="00A76CED"/>
    <w:rsid w:val="00A77323"/>
    <w:rsid w:val="00A777A1"/>
    <w:rsid w:val="00A801E0"/>
    <w:rsid w:val="00A8047B"/>
    <w:rsid w:val="00A812C2"/>
    <w:rsid w:val="00A8147B"/>
    <w:rsid w:val="00A81BB5"/>
    <w:rsid w:val="00A81D79"/>
    <w:rsid w:val="00A82582"/>
    <w:rsid w:val="00A829A2"/>
    <w:rsid w:val="00A82AD1"/>
    <w:rsid w:val="00A82F5B"/>
    <w:rsid w:val="00A833BA"/>
    <w:rsid w:val="00A83920"/>
    <w:rsid w:val="00A83970"/>
    <w:rsid w:val="00A839F2"/>
    <w:rsid w:val="00A83B17"/>
    <w:rsid w:val="00A83BCA"/>
    <w:rsid w:val="00A83CD7"/>
    <w:rsid w:val="00A83D58"/>
    <w:rsid w:val="00A83E3B"/>
    <w:rsid w:val="00A83EB5"/>
    <w:rsid w:val="00A84690"/>
    <w:rsid w:val="00A84E66"/>
    <w:rsid w:val="00A85144"/>
    <w:rsid w:val="00A853CC"/>
    <w:rsid w:val="00A854D7"/>
    <w:rsid w:val="00A855C2"/>
    <w:rsid w:val="00A85F1A"/>
    <w:rsid w:val="00A861FE"/>
    <w:rsid w:val="00A86B36"/>
    <w:rsid w:val="00A87239"/>
    <w:rsid w:val="00A873AC"/>
    <w:rsid w:val="00A87BFF"/>
    <w:rsid w:val="00A9047C"/>
    <w:rsid w:val="00A90552"/>
    <w:rsid w:val="00A90594"/>
    <w:rsid w:val="00A90CDD"/>
    <w:rsid w:val="00A90DCD"/>
    <w:rsid w:val="00A90E1B"/>
    <w:rsid w:val="00A90F89"/>
    <w:rsid w:val="00A91640"/>
    <w:rsid w:val="00A91CF9"/>
    <w:rsid w:val="00A923F4"/>
    <w:rsid w:val="00A92A88"/>
    <w:rsid w:val="00A92B2A"/>
    <w:rsid w:val="00A92FE1"/>
    <w:rsid w:val="00A93531"/>
    <w:rsid w:val="00A9381E"/>
    <w:rsid w:val="00A93993"/>
    <w:rsid w:val="00A93AE0"/>
    <w:rsid w:val="00A93C1F"/>
    <w:rsid w:val="00A9495C"/>
    <w:rsid w:val="00A9508D"/>
    <w:rsid w:val="00A954AE"/>
    <w:rsid w:val="00A95709"/>
    <w:rsid w:val="00A95A4C"/>
    <w:rsid w:val="00A95D6C"/>
    <w:rsid w:val="00A95EA8"/>
    <w:rsid w:val="00A95FAA"/>
    <w:rsid w:val="00A961C6"/>
    <w:rsid w:val="00A96507"/>
    <w:rsid w:val="00A969C0"/>
    <w:rsid w:val="00A96A80"/>
    <w:rsid w:val="00A96F8C"/>
    <w:rsid w:val="00A96FA0"/>
    <w:rsid w:val="00A97173"/>
    <w:rsid w:val="00A979B2"/>
    <w:rsid w:val="00A97E7B"/>
    <w:rsid w:val="00A97EA0"/>
    <w:rsid w:val="00AA050D"/>
    <w:rsid w:val="00AA0E45"/>
    <w:rsid w:val="00AA0F4C"/>
    <w:rsid w:val="00AA1BC1"/>
    <w:rsid w:val="00AA1C38"/>
    <w:rsid w:val="00AA1F31"/>
    <w:rsid w:val="00AA22DC"/>
    <w:rsid w:val="00AA2785"/>
    <w:rsid w:val="00AA2D14"/>
    <w:rsid w:val="00AA2E89"/>
    <w:rsid w:val="00AA2ED6"/>
    <w:rsid w:val="00AA3355"/>
    <w:rsid w:val="00AA3665"/>
    <w:rsid w:val="00AA373D"/>
    <w:rsid w:val="00AA38B9"/>
    <w:rsid w:val="00AA38DA"/>
    <w:rsid w:val="00AA394F"/>
    <w:rsid w:val="00AA3987"/>
    <w:rsid w:val="00AA3A44"/>
    <w:rsid w:val="00AA3BE7"/>
    <w:rsid w:val="00AA4057"/>
    <w:rsid w:val="00AA40FD"/>
    <w:rsid w:val="00AA42DF"/>
    <w:rsid w:val="00AA432F"/>
    <w:rsid w:val="00AA47DB"/>
    <w:rsid w:val="00AA4A79"/>
    <w:rsid w:val="00AA4C57"/>
    <w:rsid w:val="00AA4DA2"/>
    <w:rsid w:val="00AA5216"/>
    <w:rsid w:val="00AA579B"/>
    <w:rsid w:val="00AA5819"/>
    <w:rsid w:val="00AA5888"/>
    <w:rsid w:val="00AA6232"/>
    <w:rsid w:val="00AA636E"/>
    <w:rsid w:val="00AA7517"/>
    <w:rsid w:val="00AA78C0"/>
    <w:rsid w:val="00AA7922"/>
    <w:rsid w:val="00AA7F76"/>
    <w:rsid w:val="00AB070B"/>
    <w:rsid w:val="00AB082F"/>
    <w:rsid w:val="00AB0D33"/>
    <w:rsid w:val="00AB196A"/>
    <w:rsid w:val="00AB1AA6"/>
    <w:rsid w:val="00AB1F14"/>
    <w:rsid w:val="00AB221A"/>
    <w:rsid w:val="00AB22B9"/>
    <w:rsid w:val="00AB3289"/>
    <w:rsid w:val="00AB3F47"/>
    <w:rsid w:val="00AB4479"/>
    <w:rsid w:val="00AB4699"/>
    <w:rsid w:val="00AB4AE8"/>
    <w:rsid w:val="00AB4BF8"/>
    <w:rsid w:val="00AB4D0D"/>
    <w:rsid w:val="00AB4E7C"/>
    <w:rsid w:val="00AB53C7"/>
    <w:rsid w:val="00AB5467"/>
    <w:rsid w:val="00AB54FE"/>
    <w:rsid w:val="00AB57F6"/>
    <w:rsid w:val="00AB5D35"/>
    <w:rsid w:val="00AB61C6"/>
    <w:rsid w:val="00AB62F9"/>
    <w:rsid w:val="00AB6AFD"/>
    <w:rsid w:val="00AB7B45"/>
    <w:rsid w:val="00AB7E50"/>
    <w:rsid w:val="00AB7FFD"/>
    <w:rsid w:val="00AC00F8"/>
    <w:rsid w:val="00AC02BC"/>
    <w:rsid w:val="00AC0787"/>
    <w:rsid w:val="00AC0836"/>
    <w:rsid w:val="00AC0A5B"/>
    <w:rsid w:val="00AC0D38"/>
    <w:rsid w:val="00AC12A1"/>
    <w:rsid w:val="00AC1338"/>
    <w:rsid w:val="00AC13A8"/>
    <w:rsid w:val="00AC1773"/>
    <w:rsid w:val="00AC18F5"/>
    <w:rsid w:val="00AC2616"/>
    <w:rsid w:val="00AC2696"/>
    <w:rsid w:val="00AC2814"/>
    <w:rsid w:val="00AC2859"/>
    <w:rsid w:val="00AC297F"/>
    <w:rsid w:val="00AC2ACF"/>
    <w:rsid w:val="00AC35CA"/>
    <w:rsid w:val="00AC3902"/>
    <w:rsid w:val="00AC4364"/>
    <w:rsid w:val="00AC454A"/>
    <w:rsid w:val="00AC477B"/>
    <w:rsid w:val="00AC4B8E"/>
    <w:rsid w:val="00AC4C63"/>
    <w:rsid w:val="00AC4D52"/>
    <w:rsid w:val="00AC53D1"/>
    <w:rsid w:val="00AC57A6"/>
    <w:rsid w:val="00AC58EC"/>
    <w:rsid w:val="00AC60BF"/>
    <w:rsid w:val="00AC62A4"/>
    <w:rsid w:val="00AC651C"/>
    <w:rsid w:val="00AC66F2"/>
    <w:rsid w:val="00AC6973"/>
    <w:rsid w:val="00AC7137"/>
    <w:rsid w:val="00AC7171"/>
    <w:rsid w:val="00AC7181"/>
    <w:rsid w:val="00AC71D6"/>
    <w:rsid w:val="00AC733C"/>
    <w:rsid w:val="00AD0A2C"/>
    <w:rsid w:val="00AD0E02"/>
    <w:rsid w:val="00AD1236"/>
    <w:rsid w:val="00AD13CB"/>
    <w:rsid w:val="00AD1B66"/>
    <w:rsid w:val="00AD1CFE"/>
    <w:rsid w:val="00AD1DED"/>
    <w:rsid w:val="00AD1F97"/>
    <w:rsid w:val="00AD2076"/>
    <w:rsid w:val="00AD225F"/>
    <w:rsid w:val="00AD249B"/>
    <w:rsid w:val="00AD2A0A"/>
    <w:rsid w:val="00AD2F24"/>
    <w:rsid w:val="00AD30C6"/>
    <w:rsid w:val="00AD31AC"/>
    <w:rsid w:val="00AD3582"/>
    <w:rsid w:val="00AD3681"/>
    <w:rsid w:val="00AD3FD8"/>
    <w:rsid w:val="00AD4132"/>
    <w:rsid w:val="00AD4718"/>
    <w:rsid w:val="00AD51B6"/>
    <w:rsid w:val="00AD570E"/>
    <w:rsid w:val="00AD59E3"/>
    <w:rsid w:val="00AD5B09"/>
    <w:rsid w:val="00AD6681"/>
    <w:rsid w:val="00AD76D3"/>
    <w:rsid w:val="00AD7924"/>
    <w:rsid w:val="00AD798B"/>
    <w:rsid w:val="00AD7A4E"/>
    <w:rsid w:val="00AD7BC6"/>
    <w:rsid w:val="00AD7C2E"/>
    <w:rsid w:val="00AD7CAA"/>
    <w:rsid w:val="00AD7DB8"/>
    <w:rsid w:val="00AD7E46"/>
    <w:rsid w:val="00AE04F9"/>
    <w:rsid w:val="00AE18A3"/>
    <w:rsid w:val="00AE193C"/>
    <w:rsid w:val="00AE1B72"/>
    <w:rsid w:val="00AE201A"/>
    <w:rsid w:val="00AE2159"/>
    <w:rsid w:val="00AE270A"/>
    <w:rsid w:val="00AE2777"/>
    <w:rsid w:val="00AE2AE6"/>
    <w:rsid w:val="00AE2FAA"/>
    <w:rsid w:val="00AE38A2"/>
    <w:rsid w:val="00AE3B5F"/>
    <w:rsid w:val="00AE3D85"/>
    <w:rsid w:val="00AE3E33"/>
    <w:rsid w:val="00AE3FFE"/>
    <w:rsid w:val="00AE4002"/>
    <w:rsid w:val="00AE4081"/>
    <w:rsid w:val="00AE4838"/>
    <w:rsid w:val="00AE49D0"/>
    <w:rsid w:val="00AE4A43"/>
    <w:rsid w:val="00AE4A8B"/>
    <w:rsid w:val="00AE4BD0"/>
    <w:rsid w:val="00AE4E70"/>
    <w:rsid w:val="00AE532D"/>
    <w:rsid w:val="00AE5390"/>
    <w:rsid w:val="00AE5892"/>
    <w:rsid w:val="00AE59D7"/>
    <w:rsid w:val="00AE5C2C"/>
    <w:rsid w:val="00AE6334"/>
    <w:rsid w:val="00AE641C"/>
    <w:rsid w:val="00AE6646"/>
    <w:rsid w:val="00AE6B3E"/>
    <w:rsid w:val="00AE725A"/>
    <w:rsid w:val="00AE7CD8"/>
    <w:rsid w:val="00AE7E20"/>
    <w:rsid w:val="00AE7E5B"/>
    <w:rsid w:val="00AE7F1F"/>
    <w:rsid w:val="00AE7F91"/>
    <w:rsid w:val="00AF007C"/>
    <w:rsid w:val="00AF077F"/>
    <w:rsid w:val="00AF0A73"/>
    <w:rsid w:val="00AF0C21"/>
    <w:rsid w:val="00AF0F0C"/>
    <w:rsid w:val="00AF1047"/>
    <w:rsid w:val="00AF109D"/>
    <w:rsid w:val="00AF1409"/>
    <w:rsid w:val="00AF245C"/>
    <w:rsid w:val="00AF2659"/>
    <w:rsid w:val="00AF2E02"/>
    <w:rsid w:val="00AF2F32"/>
    <w:rsid w:val="00AF3ACB"/>
    <w:rsid w:val="00AF3F05"/>
    <w:rsid w:val="00AF41FB"/>
    <w:rsid w:val="00AF44A7"/>
    <w:rsid w:val="00AF46B0"/>
    <w:rsid w:val="00AF47BC"/>
    <w:rsid w:val="00AF4A52"/>
    <w:rsid w:val="00AF519B"/>
    <w:rsid w:val="00AF5F77"/>
    <w:rsid w:val="00AF6468"/>
    <w:rsid w:val="00AF6E5E"/>
    <w:rsid w:val="00AF7132"/>
    <w:rsid w:val="00AF785D"/>
    <w:rsid w:val="00AF7A61"/>
    <w:rsid w:val="00AF7B80"/>
    <w:rsid w:val="00AF7B9D"/>
    <w:rsid w:val="00AF7CFD"/>
    <w:rsid w:val="00B001B0"/>
    <w:rsid w:val="00B004E1"/>
    <w:rsid w:val="00B0081E"/>
    <w:rsid w:val="00B0098D"/>
    <w:rsid w:val="00B011D3"/>
    <w:rsid w:val="00B01218"/>
    <w:rsid w:val="00B02207"/>
    <w:rsid w:val="00B02284"/>
    <w:rsid w:val="00B02575"/>
    <w:rsid w:val="00B028FD"/>
    <w:rsid w:val="00B02E59"/>
    <w:rsid w:val="00B0305E"/>
    <w:rsid w:val="00B03187"/>
    <w:rsid w:val="00B03338"/>
    <w:rsid w:val="00B039A3"/>
    <w:rsid w:val="00B03D00"/>
    <w:rsid w:val="00B04CBD"/>
    <w:rsid w:val="00B04CE5"/>
    <w:rsid w:val="00B04F22"/>
    <w:rsid w:val="00B057AC"/>
    <w:rsid w:val="00B05860"/>
    <w:rsid w:val="00B05934"/>
    <w:rsid w:val="00B064AF"/>
    <w:rsid w:val="00B066E5"/>
    <w:rsid w:val="00B06704"/>
    <w:rsid w:val="00B069B7"/>
    <w:rsid w:val="00B069FF"/>
    <w:rsid w:val="00B06A02"/>
    <w:rsid w:val="00B06CD1"/>
    <w:rsid w:val="00B06FDF"/>
    <w:rsid w:val="00B0738B"/>
    <w:rsid w:val="00B076E7"/>
    <w:rsid w:val="00B07895"/>
    <w:rsid w:val="00B07D70"/>
    <w:rsid w:val="00B1000F"/>
    <w:rsid w:val="00B1086F"/>
    <w:rsid w:val="00B10CFC"/>
    <w:rsid w:val="00B10D12"/>
    <w:rsid w:val="00B10E6A"/>
    <w:rsid w:val="00B11768"/>
    <w:rsid w:val="00B11A31"/>
    <w:rsid w:val="00B11B03"/>
    <w:rsid w:val="00B11E60"/>
    <w:rsid w:val="00B11ED1"/>
    <w:rsid w:val="00B1249F"/>
    <w:rsid w:val="00B124F6"/>
    <w:rsid w:val="00B12ADD"/>
    <w:rsid w:val="00B12B49"/>
    <w:rsid w:val="00B13612"/>
    <w:rsid w:val="00B13702"/>
    <w:rsid w:val="00B13836"/>
    <w:rsid w:val="00B147D5"/>
    <w:rsid w:val="00B1481D"/>
    <w:rsid w:val="00B14B53"/>
    <w:rsid w:val="00B14C54"/>
    <w:rsid w:val="00B14E92"/>
    <w:rsid w:val="00B15550"/>
    <w:rsid w:val="00B15A07"/>
    <w:rsid w:val="00B15A3F"/>
    <w:rsid w:val="00B15E22"/>
    <w:rsid w:val="00B160DA"/>
    <w:rsid w:val="00B1726B"/>
    <w:rsid w:val="00B1778E"/>
    <w:rsid w:val="00B179EA"/>
    <w:rsid w:val="00B20172"/>
    <w:rsid w:val="00B2056A"/>
    <w:rsid w:val="00B20B1D"/>
    <w:rsid w:val="00B20D46"/>
    <w:rsid w:val="00B21654"/>
    <w:rsid w:val="00B2233C"/>
    <w:rsid w:val="00B22A40"/>
    <w:rsid w:val="00B22F1C"/>
    <w:rsid w:val="00B2323C"/>
    <w:rsid w:val="00B233E9"/>
    <w:rsid w:val="00B23734"/>
    <w:rsid w:val="00B239E1"/>
    <w:rsid w:val="00B23B47"/>
    <w:rsid w:val="00B2484D"/>
    <w:rsid w:val="00B24EC3"/>
    <w:rsid w:val="00B25026"/>
    <w:rsid w:val="00B2511D"/>
    <w:rsid w:val="00B25A38"/>
    <w:rsid w:val="00B25DC3"/>
    <w:rsid w:val="00B25F77"/>
    <w:rsid w:val="00B262BD"/>
    <w:rsid w:val="00B262C5"/>
    <w:rsid w:val="00B264EF"/>
    <w:rsid w:val="00B26A40"/>
    <w:rsid w:val="00B26B86"/>
    <w:rsid w:val="00B26F91"/>
    <w:rsid w:val="00B27699"/>
    <w:rsid w:val="00B27924"/>
    <w:rsid w:val="00B27F3C"/>
    <w:rsid w:val="00B27F7E"/>
    <w:rsid w:val="00B301F4"/>
    <w:rsid w:val="00B3035F"/>
    <w:rsid w:val="00B30AD6"/>
    <w:rsid w:val="00B30D76"/>
    <w:rsid w:val="00B30FEE"/>
    <w:rsid w:val="00B32818"/>
    <w:rsid w:val="00B32E1F"/>
    <w:rsid w:val="00B33663"/>
    <w:rsid w:val="00B3383C"/>
    <w:rsid w:val="00B33985"/>
    <w:rsid w:val="00B33A7D"/>
    <w:rsid w:val="00B33BCC"/>
    <w:rsid w:val="00B33BD7"/>
    <w:rsid w:val="00B33EF5"/>
    <w:rsid w:val="00B33F87"/>
    <w:rsid w:val="00B3419C"/>
    <w:rsid w:val="00B341A9"/>
    <w:rsid w:val="00B34362"/>
    <w:rsid w:val="00B34530"/>
    <w:rsid w:val="00B34703"/>
    <w:rsid w:val="00B34B73"/>
    <w:rsid w:val="00B35148"/>
    <w:rsid w:val="00B35149"/>
    <w:rsid w:val="00B35748"/>
    <w:rsid w:val="00B36649"/>
    <w:rsid w:val="00B366E0"/>
    <w:rsid w:val="00B36B81"/>
    <w:rsid w:val="00B36DC8"/>
    <w:rsid w:val="00B3707D"/>
    <w:rsid w:val="00B370A8"/>
    <w:rsid w:val="00B378D3"/>
    <w:rsid w:val="00B37991"/>
    <w:rsid w:val="00B37C7F"/>
    <w:rsid w:val="00B37D5E"/>
    <w:rsid w:val="00B4042A"/>
    <w:rsid w:val="00B40A03"/>
    <w:rsid w:val="00B41280"/>
    <w:rsid w:val="00B41356"/>
    <w:rsid w:val="00B4165D"/>
    <w:rsid w:val="00B41B03"/>
    <w:rsid w:val="00B41B98"/>
    <w:rsid w:val="00B422F0"/>
    <w:rsid w:val="00B423E7"/>
    <w:rsid w:val="00B4246C"/>
    <w:rsid w:val="00B42A94"/>
    <w:rsid w:val="00B42CBC"/>
    <w:rsid w:val="00B42CEF"/>
    <w:rsid w:val="00B42EBE"/>
    <w:rsid w:val="00B430CE"/>
    <w:rsid w:val="00B43603"/>
    <w:rsid w:val="00B436CA"/>
    <w:rsid w:val="00B436F1"/>
    <w:rsid w:val="00B4379B"/>
    <w:rsid w:val="00B43863"/>
    <w:rsid w:val="00B43A80"/>
    <w:rsid w:val="00B43D5A"/>
    <w:rsid w:val="00B43D8A"/>
    <w:rsid w:val="00B44276"/>
    <w:rsid w:val="00B44392"/>
    <w:rsid w:val="00B443B4"/>
    <w:rsid w:val="00B446DD"/>
    <w:rsid w:val="00B44994"/>
    <w:rsid w:val="00B44CEB"/>
    <w:rsid w:val="00B44E9B"/>
    <w:rsid w:val="00B44FFC"/>
    <w:rsid w:val="00B45C83"/>
    <w:rsid w:val="00B45ED1"/>
    <w:rsid w:val="00B4602B"/>
    <w:rsid w:val="00B46071"/>
    <w:rsid w:val="00B46B12"/>
    <w:rsid w:val="00B47393"/>
    <w:rsid w:val="00B47538"/>
    <w:rsid w:val="00B47678"/>
    <w:rsid w:val="00B47C3C"/>
    <w:rsid w:val="00B47FC7"/>
    <w:rsid w:val="00B500FD"/>
    <w:rsid w:val="00B50806"/>
    <w:rsid w:val="00B5152C"/>
    <w:rsid w:val="00B518B8"/>
    <w:rsid w:val="00B51B53"/>
    <w:rsid w:val="00B52002"/>
    <w:rsid w:val="00B520E4"/>
    <w:rsid w:val="00B52945"/>
    <w:rsid w:val="00B52CFA"/>
    <w:rsid w:val="00B537EF"/>
    <w:rsid w:val="00B5385A"/>
    <w:rsid w:val="00B53F17"/>
    <w:rsid w:val="00B5452D"/>
    <w:rsid w:val="00B54C65"/>
    <w:rsid w:val="00B54F7D"/>
    <w:rsid w:val="00B550DF"/>
    <w:rsid w:val="00B552ED"/>
    <w:rsid w:val="00B562FC"/>
    <w:rsid w:val="00B56340"/>
    <w:rsid w:val="00B5696D"/>
    <w:rsid w:val="00B5797F"/>
    <w:rsid w:val="00B579AE"/>
    <w:rsid w:val="00B57FAE"/>
    <w:rsid w:val="00B6062E"/>
    <w:rsid w:val="00B6088F"/>
    <w:rsid w:val="00B61345"/>
    <w:rsid w:val="00B61819"/>
    <w:rsid w:val="00B61C3A"/>
    <w:rsid w:val="00B61DD1"/>
    <w:rsid w:val="00B61F3D"/>
    <w:rsid w:val="00B62EB0"/>
    <w:rsid w:val="00B6315E"/>
    <w:rsid w:val="00B6377A"/>
    <w:rsid w:val="00B63ACF"/>
    <w:rsid w:val="00B63B49"/>
    <w:rsid w:val="00B63CA1"/>
    <w:rsid w:val="00B63DF5"/>
    <w:rsid w:val="00B63E34"/>
    <w:rsid w:val="00B63FE9"/>
    <w:rsid w:val="00B641DA"/>
    <w:rsid w:val="00B6436D"/>
    <w:rsid w:val="00B645DA"/>
    <w:rsid w:val="00B6471B"/>
    <w:rsid w:val="00B64E57"/>
    <w:rsid w:val="00B652CA"/>
    <w:rsid w:val="00B65BEC"/>
    <w:rsid w:val="00B65E0B"/>
    <w:rsid w:val="00B65FDF"/>
    <w:rsid w:val="00B66066"/>
    <w:rsid w:val="00B66280"/>
    <w:rsid w:val="00B665E5"/>
    <w:rsid w:val="00B66663"/>
    <w:rsid w:val="00B667EB"/>
    <w:rsid w:val="00B668B7"/>
    <w:rsid w:val="00B668D0"/>
    <w:rsid w:val="00B66E3D"/>
    <w:rsid w:val="00B67707"/>
    <w:rsid w:val="00B67BB5"/>
    <w:rsid w:val="00B707EC"/>
    <w:rsid w:val="00B70E4F"/>
    <w:rsid w:val="00B71015"/>
    <w:rsid w:val="00B715B6"/>
    <w:rsid w:val="00B7193C"/>
    <w:rsid w:val="00B71E37"/>
    <w:rsid w:val="00B71E6D"/>
    <w:rsid w:val="00B722B0"/>
    <w:rsid w:val="00B72F42"/>
    <w:rsid w:val="00B732C0"/>
    <w:rsid w:val="00B73440"/>
    <w:rsid w:val="00B73497"/>
    <w:rsid w:val="00B73603"/>
    <w:rsid w:val="00B736A8"/>
    <w:rsid w:val="00B73E0E"/>
    <w:rsid w:val="00B746EB"/>
    <w:rsid w:val="00B748D2"/>
    <w:rsid w:val="00B74F18"/>
    <w:rsid w:val="00B7508C"/>
    <w:rsid w:val="00B75425"/>
    <w:rsid w:val="00B754FD"/>
    <w:rsid w:val="00B75A43"/>
    <w:rsid w:val="00B75D61"/>
    <w:rsid w:val="00B76137"/>
    <w:rsid w:val="00B7664C"/>
    <w:rsid w:val="00B76659"/>
    <w:rsid w:val="00B768FE"/>
    <w:rsid w:val="00B76F6E"/>
    <w:rsid w:val="00B770F9"/>
    <w:rsid w:val="00B776A8"/>
    <w:rsid w:val="00B77F02"/>
    <w:rsid w:val="00B807BB"/>
    <w:rsid w:val="00B807EF"/>
    <w:rsid w:val="00B809F3"/>
    <w:rsid w:val="00B80BEC"/>
    <w:rsid w:val="00B80C3E"/>
    <w:rsid w:val="00B80C59"/>
    <w:rsid w:val="00B812EF"/>
    <w:rsid w:val="00B81529"/>
    <w:rsid w:val="00B817B0"/>
    <w:rsid w:val="00B8190E"/>
    <w:rsid w:val="00B82151"/>
    <w:rsid w:val="00B825D3"/>
    <w:rsid w:val="00B82CD9"/>
    <w:rsid w:val="00B82EE8"/>
    <w:rsid w:val="00B833BA"/>
    <w:rsid w:val="00B8396C"/>
    <w:rsid w:val="00B83E35"/>
    <w:rsid w:val="00B83E73"/>
    <w:rsid w:val="00B83EAB"/>
    <w:rsid w:val="00B8471F"/>
    <w:rsid w:val="00B850B7"/>
    <w:rsid w:val="00B852ED"/>
    <w:rsid w:val="00B855A7"/>
    <w:rsid w:val="00B85AD0"/>
    <w:rsid w:val="00B85CDD"/>
    <w:rsid w:val="00B860E0"/>
    <w:rsid w:val="00B861EC"/>
    <w:rsid w:val="00B8628B"/>
    <w:rsid w:val="00B86A0F"/>
    <w:rsid w:val="00B86C61"/>
    <w:rsid w:val="00B873A5"/>
    <w:rsid w:val="00B87887"/>
    <w:rsid w:val="00B87CB9"/>
    <w:rsid w:val="00B87DD8"/>
    <w:rsid w:val="00B87F3A"/>
    <w:rsid w:val="00B903F8"/>
    <w:rsid w:val="00B905DB"/>
    <w:rsid w:val="00B905ED"/>
    <w:rsid w:val="00B90753"/>
    <w:rsid w:val="00B90C68"/>
    <w:rsid w:val="00B90CE1"/>
    <w:rsid w:val="00B90F0E"/>
    <w:rsid w:val="00B9162E"/>
    <w:rsid w:val="00B91965"/>
    <w:rsid w:val="00B91C35"/>
    <w:rsid w:val="00B920DF"/>
    <w:rsid w:val="00B92230"/>
    <w:rsid w:val="00B925C1"/>
    <w:rsid w:val="00B927C1"/>
    <w:rsid w:val="00B93026"/>
    <w:rsid w:val="00B93229"/>
    <w:rsid w:val="00B93B53"/>
    <w:rsid w:val="00B942AA"/>
    <w:rsid w:val="00B94699"/>
    <w:rsid w:val="00B9477E"/>
    <w:rsid w:val="00B947BD"/>
    <w:rsid w:val="00B94A1C"/>
    <w:rsid w:val="00B94BDB"/>
    <w:rsid w:val="00B95893"/>
    <w:rsid w:val="00B95A49"/>
    <w:rsid w:val="00B962D9"/>
    <w:rsid w:val="00B96CDE"/>
    <w:rsid w:val="00B97174"/>
    <w:rsid w:val="00B978FE"/>
    <w:rsid w:val="00B97DBF"/>
    <w:rsid w:val="00BA02E2"/>
    <w:rsid w:val="00BA0D3B"/>
    <w:rsid w:val="00BA0E39"/>
    <w:rsid w:val="00BA0E51"/>
    <w:rsid w:val="00BA18E7"/>
    <w:rsid w:val="00BA1A6F"/>
    <w:rsid w:val="00BA1DDD"/>
    <w:rsid w:val="00BA231B"/>
    <w:rsid w:val="00BA24D8"/>
    <w:rsid w:val="00BA2652"/>
    <w:rsid w:val="00BA2A1F"/>
    <w:rsid w:val="00BA2F5B"/>
    <w:rsid w:val="00BA314F"/>
    <w:rsid w:val="00BA4206"/>
    <w:rsid w:val="00BA4792"/>
    <w:rsid w:val="00BA4A2A"/>
    <w:rsid w:val="00BA51B2"/>
    <w:rsid w:val="00BA586F"/>
    <w:rsid w:val="00BA58A9"/>
    <w:rsid w:val="00BA59C5"/>
    <w:rsid w:val="00BA5B70"/>
    <w:rsid w:val="00BA602F"/>
    <w:rsid w:val="00BA60AF"/>
    <w:rsid w:val="00BA61B3"/>
    <w:rsid w:val="00BA64C9"/>
    <w:rsid w:val="00BA6A5F"/>
    <w:rsid w:val="00BA6CF3"/>
    <w:rsid w:val="00BA6DC3"/>
    <w:rsid w:val="00BA79E3"/>
    <w:rsid w:val="00BA7AFF"/>
    <w:rsid w:val="00BA7E15"/>
    <w:rsid w:val="00BB0731"/>
    <w:rsid w:val="00BB13A0"/>
    <w:rsid w:val="00BB1DE6"/>
    <w:rsid w:val="00BB2060"/>
    <w:rsid w:val="00BB2407"/>
    <w:rsid w:val="00BB2A62"/>
    <w:rsid w:val="00BB2AEE"/>
    <w:rsid w:val="00BB32F9"/>
    <w:rsid w:val="00BB3499"/>
    <w:rsid w:val="00BB3797"/>
    <w:rsid w:val="00BB3928"/>
    <w:rsid w:val="00BB3EA8"/>
    <w:rsid w:val="00BB3EB9"/>
    <w:rsid w:val="00BB3FD2"/>
    <w:rsid w:val="00BB483D"/>
    <w:rsid w:val="00BB4AD1"/>
    <w:rsid w:val="00BB4EE5"/>
    <w:rsid w:val="00BB5314"/>
    <w:rsid w:val="00BB543F"/>
    <w:rsid w:val="00BB573C"/>
    <w:rsid w:val="00BB5740"/>
    <w:rsid w:val="00BB5B38"/>
    <w:rsid w:val="00BB5B50"/>
    <w:rsid w:val="00BB5E2A"/>
    <w:rsid w:val="00BB6197"/>
    <w:rsid w:val="00BB690B"/>
    <w:rsid w:val="00BB6E02"/>
    <w:rsid w:val="00BB6F11"/>
    <w:rsid w:val="00BB77A4"/>
    <w:rsid w:val="00BB7828"/>
    <w:rsid w:val="00BB7A7A"/>
    <w:rsid w:val="00BB7C7F"/>
    <w:rsid w:val="00BB7E17"/>
    <w:rsid w:val="00BC0401"/>
    <w:rsid w:val="00BC0840"/>
    <w:rsid w:val="00BC092F"/>
    <w:rsid w:val="00BC0A5E"/>
    <w:rsid w:val="00BC0A75"/>
    <w:rsid w:val="00BC0B50"/>
    <w:rsid w:val="00BC0D1F"/>
    <w:rsid w:val="00BC0D25"/>
    <w:rsid w:val="00BC24C2"/>
    <w:rsid w:val="00BC2A54"/>
    <w:rsid w:val="00BC2E28"/>
    <w:rsid w:val="00BC30E6"/>
    <w:rsid w:val="00BC31A7"/>
    <w:rsid w:val="00BC32D9"/>
    <w:rsid w:val="00BC347A"/>
    <w:rsid w:val="00BC360C"/>
    <w:rsid w:val="00BC435A"/>
    <w:rsid w:val="00BC44C7"/>
    <w:rsid w:val="00BC45CF"/>
    <w:rsid w:val="00BC4AFE"/>
    <w:rsid w:val="00BC5EEA"/>
    <w:rsid w:val="00BC6479"/>
    <w:rsid w:val="00BC650A"/>
    <w:rsid w:val="00BC668D"/>
    <w:rsid w:val="00BC67E9"/>
    <w:rsid w:val="00BC7070"/>
    <w:rsid w:val="00BC71DA"/>
    <w:rsid w:val="00BC7376"/>
    <w:rsid w:val="00BC7477"/>
    <w:rsid w:val="00BD00AF"/>
    <w:rsid w:val="00BD03FB"/>
    <w:rsid w:val="00BD0539"/>
    <w:rsid w:val="00BD05C2"/>
    <w:rsid w:val="00BD0793"/>
    <w:rsid w:val="00BD09CD"/>
    <w:rsid w:val="00BD0AC4"/>
    <w:rsid w:val="00BD0B03"/>
    <w:rsid w:val="00BD0D6D"/>
    <w:rsid w:val="00BD147E"/>
    <w:rsid w:val="00BD15B0"/>
    <w:rsid w:val="00BD181E"/>
    <w:rsid w:val="00BD1AFB"/>
    <w:rsid w:val="00BD1B0E"/>
    <w:rsid w:val="00BD2205"/>
    <w:rsid w:val="00BD2640"/>
    <w:rsid w:val="00BD2883"/>
    <w:rsid w:val="00BD29A2"/>
    <w:rsid w:val="00BD2DC6"/>
    <w:rsid w:val="00BD2E70"/>
    <w:rsid w:val="00BD3EAE"/>
    <w:rsid w:val="00BD42A9"/>
    <w:rsid w:val="00BD43BB"/>
    <w:rsid w:val="00BD4562"/>
    <w:rsid w:val="00BD46DD"/>
    <w:rsid w:val="00BD4765"/>
    <w:rsid w:val="00BD48D2"/>
    <w:rsid w:val="00BD4C7D"/>
    <w:rsid w:val="00BD512C"/>
    <w:rsid w:val="00BD5310"/>
    <w:rsid w:val="00BD56AB"/>
    <w:rsid w:val="00BD5D3F"/>
    <w:rsid w:val="00BD5F9D"/>
    <w:rsid w:val="00BD64E5"/>
    <w:rsid w:val="00BD669A"/>
    <w:rsid w:val="00BD6802"/>
    <w:rsid w:val="00BD6A99"/>
    <w:rsid w:val="00BD6DB1"/>
    <w:rsid w:val="00BD75C4"/>
    <w:rsid w:val="00BD761A"/>
    <w:rsid w:val="00BE01D9"/>
    <w:rsid w:val="00BE0243"/>
    <w:rsid w:val="00BE03F5"/>
    <w:rsid w:val="00BE067B"/>
    <w:rsid w:val="00BE08B4"/>
    <w:rsid w:val="00BE08E8"/>
    <w:rsid w:val="00BE0CDC"/>
    <w:rsid w:val="00BE1080"/>
    <w:rsid w:val="00BE132C"/>
    <w:rsid w:val="00BE1385"/>
    <w:rsid w:val="00BE168C"/>
    <w:rsid w:val="00BE171B"/>
    <w:rsid w:val="00BE21E5"/>
    <w:rsid w:val="00BE2B41"/>
    <w:rsid w:val="00BE313A"/>
    <w:rsid w:val="00BE34A3"/>
    <w:rsid w:val="00BE35CB"/>
    <w:rsid w:val="00BE4087"/>
    <w:rsid w:val="00BE40B0"/>
    <w:rsid w:val="00BE411C"/>
    <w:rsid w:val="00BE451B"/>
    <w:rsid w:val="00BE462B"/>
    <w:rsid w:val="00BE4CC4"/>
    <w:rsid w:val="00BE4F8F"/>
    <w:rsid w:val="00BE52AE"/>
    <w:rsid w:val="00BE6447"/>
    <w:rsid w:val="00BE6481"/>
    <w:rsid w:val="00BE6EF7"/>
    <w:rsid w:val="00BE7058"/>
    <w:rsid w:val="00BE7A18"/>
    <w:rsid w:val="00BE7DA2"/>
    <w:rsid w:val="00BF0174"/>
    <w:rsid w:val="00BF0737"/>
    <w:rsid w:val="00BF0945"/>
    <w:rsid w:val="00BF1359"/>
    <w:rsid w:val="00BF16BC"/>
    <w:rsid w:val="00BF1B3E"/>
    <w:rsid w:val="00BF23CD"/>
    <w:rsid w:val="00BF27D4"/>
    <w:rsid w:val="00BF30C9"/>
    <w:rsid w:val="00BF3142"/>
    <w:rsid w:val="00BF3407"/>
    <w:rsid w:val="00BF3B1C"/>
    <w:rsid w:val="00BF3BA2"/>
    <w:rsid w:val="00BF3F7B"/>
    <w:rsid w:val="00BF4003"/>
    <w:rsid w:val="00BF4153"/>
    <w:rsid w:val="00BF4EC6"/>
    <w:rsid w:val="00BF50D4"/>
    <w:rsid w:val="00BF58CD"/>
    <w:rsid w:val="00BF5D03"/>
    <w:rsid w:val="00BF5E9B"/>
    <w:rsid w:val="00BF6A2C"/>
    <w:rsid w:val="00BF6B3B"/>
    <w:rsid w:val="00BF6FEC"/>
    <w:rsid w:val="00BF7B9D"/>
    <w:rsid w:val="00BF7DCC"/>
    <w:rsid w:val="00C00201"/>
    <w:rsid w:val="00C0049B"/>
    <w:rsid w:val="00C00595"/>
    <w:rsid w:val="00C0063A"/>
    <w:rsid w:val="00C0187A"/>
    <w:rsid w:val="00C027FF"/>
    <w:rsid w:val="00C02DBC"/>
    <w:rsid w:val="00C0317A"/>
    <w:rsid w:val="00C03184"/>
    <w:rsid w:val="00C0320E"/>
    <w:rsid w:val="00C035F6"/>
    <w:rsid w:val="00C0436E"/>
    <w:rsid w:val="00C04583"/>
    <w:rsid w:val="00C046CF"/>
    <w:rsid w:val="00C047D4"/>
    <w:rsid w:val="00C051D3"/>
    <w:rsid w:val="00C05645"/>
    <w:rsid w:val="00C05A29"/>
    <w:rsid w:val="00C05C06"/>
    <w:rsid w:val="00C05CAA"/>
    <w:rsid w:val="00C05FE8"/>
    <w:rsid w:val="00C0659B"/>
    <w:rsid w:val="00C06811"/>
    <w:rsid w:val="00C06C74"/>
    <w:rsid w:val="00C071B9"/>
    <w:rsid w:val="00C071FD"/>
    <w:rsid w:val="00C076B9"/>
    <w:rsid w:val="00C07C72"/>
    <w:rsid w:val="00C1016E"/>
    <w:rsid w:val="00C10860"/>
    <w:rsid w:val="00C10CF3"/>
    <w:rsid w:val="00C10FBF"/>
    <w:rsid w:val="00C1111A"/>
    <w:rsid w:val="00C1117B"/>
    <w:rsid w:val="00C113EE"/>
    <w:rsid w:val="00C11609"/>
    <w:rsid w:val="00C1165D"/>
    <w:rsid w:val="00C12192"/>
    <w:rsid w:val="00C12400"/>
    <w:rsid w:val="00C128CB"/>
    <w:rsid w:val="00C13016"/>
    <w:rsid w:val="00C131B9"/>
    <w:rsid w:val="00C1322E"/>
    <w:rsid w:val="00C1355C"/>
    <w:rsid w:val="00C138A9"/>
    <w:rsid w:val="00C13912"/>
    <w:rsid w:val="00C13E26"/>
    <w:rsid w:val="00C13F2B"/>
    <w:rsid w:val="00C143D1"/>
    <w:rsid w:val="00C14810"/>
    <w:rsid w:val="00C14EFD"/>
    <w:rsid w:val="00C15180"/>
    <w:rsid w:val="00C15C15"/>
    <w:rsid w:val="00C15ECD"/>
    <w:rsid w:val="00C15FF1"/>
    <w:rsid w:val="00C161B5"/>
    <w:rsid w:val="00C16455"/>
    <w:rsid w:val="00C16567"/>
    <w:rsid w:val="00C165DE"/>
    <w:rsid w:val="00C16BD5"/>
    <w:rsid w:val="00C16D65"/>
    <w:rsid w:val="00C17238"/>
    <w:rsid w:val="00C1749F"/>
    <w:rsid w:val="00C1759E"/>
    <w:rsid w:val="00C175A5"/>
    <w:rsid w:val="00C17802"/>
    <w:rsid w:val="00C17D20"/>
    <w:rsid w:val="00C17EEF"/>
    <w:rsid w:val="00C20347"/>
    <w:rsid w:val="00C20402"/>
    <w:rsid w:val="00C204E4"/>
    <w:rsid w:val="00C2058D"/>
    <w:rsid w:val="00C20719"/>
    <w:rsid w:val="00C2071B"/>
    <w:rsid w:val="00C2072F"/>
    <w:rsid w:val="00C208FF"/>
    <w:rsid w:val="00C20B1C"/>
    <w:rsid w:val="00C20D77"/>
    <w:rsid w:val="00C2128C"/>
    <w:rsid w:val="00C2161E"/>
    <w:rsid w:val="00C2170B"/>
    <w:rsid w:val="00C21807"/>
    <w:rsid w:val="00C21F16"/>
    <w:rsid w:val="00C22217"/>
    <w:rsid w:val="00C22459"/>
    <w:rsid w:val="00C22DD2"/>
    <w:rsid w:val="00C22F13"/>
    <w:rsid w:val="00C23335"/>
    <w:rsid w:val="00C23D41"/>
    <w:rsid w:val="00C24D57"/>
    <w:rsid w:val="00C258EC"/>
    <w:rsid w:val="00C2602F"/>
    <w:rsid w:val="00C26546"/>
    <w:rsid w:val="00C2679D"/>
    <w:rsid w:val="00C271DC"/>
    <w:rsid w:val="00C27334"/>
    <w:rsid w:val="00C2742A"/>
    <w:rsid w:val="00C2799C"/>
    <w:rsid w:val="00C27E6C"/>
    <w:rsid w:val="00C301DD"/>
    <w:rsid w:val="00C306C1"/>
    <w:rsid w:val="00C307F1"/>
    <w:rsid w:val="00C30C0F"/>
    <w:rsid w:val="00C31615"/>
    <w:rsid w:val="00C31705"/>
    <w:rsid w:val="00C31798"/>
    <w:rsid w:val="00C317B5"/>
    <w:rsid w:val="00C318A5"/>
    <w:rsid w:val="00C31F53"/>
    <w:rsid w:val="00C3295F"/>
    <w:rsid w:val="00C3306C"/>
    <w:rsid w:val="00C33533"/>
    <w:rsid w:val="00C33786"/>
    <w:rsid w:val="00C33811"/>
    <w:rsid w:val="00C34382"/>
    <w:rsid w:val="00C34933"/>
    <w:rsid w:val="00C34B0C"/>
    <w:rsid w:val="00C34F60"/>
    <w:rsid w:val="00C35194"/>
    <w:rsid w:val="00C35228"/>
    <w:rsid w:val="00C353C8"/>
    <w:rsid w:val="00C35715"/>
    <w:rsid w:val="00C35790"/>
    <w:rsid w:val="00C35A81"/>
    <w:rsid w:val="00C36307"/>
    <w:rsid w:val="00C3670D"/>
    <w:rsid w:val="00C3695A"/>
    <w:rsid w:val="00C3699B"/>
    <w:rsid w:val="00C36A03"/>
    <w:rsid w:val="00C36C44"/>
    <w:rsid w:val="00C36F0A"/>
    <w:rsid w:val="00C373B8"/>
    <w:rsid w:val="00C376CA"/>
    <w:rsid w:val="00C37E6A"/>
    <w:rsid w:val="00C400EF"/>
    <w:rsid w:val="00C4011F"/>
    <w:rsid w:val="00C4052D"/>
    <w:rsid w:val="00C40ED7"/>
    <w:rsid w:val="00C40F19"/>
    <w:rsid w:val="00C40FE4"/>
    <w:rsid w:val="00C41F32"/>
    <w:rsid w:val="00C4232F"/>
    <w:rsid w:val="00C423CE"/>
    <w:rsid w:val="00C43497"/>
    <w:rsid w:val="00C436FE"/>
    <w:rsid w:val="00C43730"/>
    <w:rsid w:val="00C439A5"/>
    <w:rsid w:val="00C43C4E"/>
    <w:rsid w:val="00C43D65"/>
    <w:rsid w:val="00C441E3"/>
    <w:rsid w:val="00C44317"/>
    <w:rsid w:val="00C44420"/>
    <w:rsid w:val="00C4475B"/>
    <w:rsid w:val="00C44D14"/>
    <w:rsid w:val="00C44E2E"/>
    <w:rsid w:val="00C44EDF"/>
    <w:rsid w:val="00C44F9B"/>
    <w:rsid w:val="00C44FDE"/>
    <w:rsid w:val="00C4502F"/>
    <w:rsid w:val="00C451D8"/>
    <w:rsid w:val="00C4535C"/>
    <w:rsid w:val="00C45710"/>
    <w:rsid w:val="00C458E1"/>
    <w:rsid w:val="00C45E21"/>
    <w:rsid w:val="00C45F26"/>
    <w:rsid w:val="00C4648B"/>
    <w:rsid w:val="00C469FB"/>
    <w:rsid w:val="00C47796"/>
    <w:rsid w:val="00C47B3E"/>
    <w:rsid w:val="00C5016F"/>
    <w:rsid w:val="00C5070C"/>
    <w:rsid w:val="00C5083A"/>
    <w:rsid w:val="00C50C96"/>
    <w:rsid w:val="00C50EAA"/>
    <w:rsid w:val="00C518B8"/>
    <w:rsid w:val="00C51C44"/>
    <w:rsid w:val="00C52264"/>
    <w:rsid w:val="00C5277A"/>
    <w:rsid w:val="00C53073"/>
    <w:rsid w:val="00C533DC"/>
    <w:rsid w:val="00C53CBE"/>
    <w:rsid w:val="00C53F87"/>
    <w:rsid w:val="00C54CE1"/>
    <w:rsid w:val="00C55239"/>
    <w:rsid w:val="00C553B6"/>
    <w:rsid w:val="00C5561A"/>
    <w:rsid w:val="00C5588F"/>
    <w:rsid w:val="00C55BB3"/>
    <w:rsid w:val="00C55D28"/>
    <w:rsid w:val="00C55DF6"/>
    <w:rsid w:val="00C56270"/>
    <w:rsid w:val="00C565A6"/>
    <w:rsid w:val="00C56899"/>
    <w:rsid w:val="00C5698F"/>
    <w:rsid w:val="00C56AC3"/>
    <w:rsid w:val="00C56CD9"/>
    <w:rsid w:val="00C57029"/>
    <w:rsid w:val="00C570B3"/>
    <w:rsid w:val="00C57537"/>
    <w:rsid w:val="00C5763E"/>
    <w:rsid w:val="00C5783B"/>
    <w:rsid w:val="00C57DB0"/>
    <w:rsid w:val="00C60800"/>
    <w:rsid w:val="00C61239"/>
    <w:rsid w:val="00C624C2"/>
    <w:rsid w:val="00C627F3"/>
    <w:rsid w:val="00C628AD"/>
    <w:rsid w:val="00C62F41"/>
    <w:rsid w:val="00C63454"/>
    <w:rsid w:val="00C636B6"/>
    <w:rsid w:val="00C639DC"/>
    <w:rsid w:val="00C63AC6"/>
    <w:rsid w:val="00C64D7D"/>
    <w:rsid w:val="00C65475"/>
    <w:rsid w:val="00C65994"/>
    <w:rsid w:val="00C65B69"/>
    <w:rsid w:val="00C66258"/>
    <w:rsid w:val="00C66801"/>
    <w:rsid w:val="00C6699D"/>
    <w:rsid w:val="00C67605"/>
    <w:rsid w:val="00C702EA"/>
    <w:rsid w:val="00C7047B"/>
    <w:rsid w:val="00C705C5"/>
    <w:rsid w:val="00C707B0"/>
    <w:rsid w:val="00C70931"/>
    <w:rsid w:val="00C70F29"/>
    <w:rsid w:val="00C713FA"/>
    <w:rsid w:val="00C7143B"/>
    <w:rsid w:val="00C71627"/>
    <w:rsid w:val="00C7162C"/>
    <w:rsid w:val="00C716B4"/>
    <w:rsid w:val="00C72007"/>
    <w:rsid w:val="00C722D0"/>
    <w:rsid w:val="00C723BF"/>
    <w:rsid w:val="00C72510"/>
    <w:rsid w:val="00C72644"/>
    <w:rsid w:val="00C72958"/>
    <w:rsid w:val="00C72AC9"/>
    <w:rsid w:val="00C72E7E"/>
    <w:rsid w:val="00C72EE0"/>
    <w:rsid w:val="00C74930"/>
    <w:rsid w:val="00C74A0C"/>
    <w:rsid w:val="00C74A76"/>
    <w:rsid w:val="00C7510D"/>
    <w:rsid w:val="00C75229"/>
    <w:rsid w:val="00C7571E"/>
    <w:rsid w:val="00C75983"/>
    <w:rsid w:val="00C76603"/>
    <w:rsid w:val="00C7660B"/>
    <w:rsid w:val="00C77218"/>
    <w:rsid w:val="00C7725A"/>
    <w:rsid w:val="00C7749A"/>
    <w:rsid w:val="00C8029A"/>
    <w:rsid w:val="00C802E6"/>
    <w:rsid w:val="00C80684"/>
    <w:rsid w:val="00C80FA6"/>
    <w:rsid w:val="00C81445"/>
    <w:rsid w:val="00C818CB"/>
    <w:rsid w:val="00C82079"/>
    <w:rsid w:val="00C822F5"/>
    <w:rsid w:val="00C8317E"/>
    <w:rsid w:val="00C847E7"/>
    <w:rsid w:val="00C84833"/>
    <w:rsid w:val="00C8490C"/>
    <w:rsid w:val="00C84CAD"/>
    <w:rsid w:val="00C84EDD"/>
    <w:rsid w:val="00C85401"/>
    <w:rsid w:val="00C85C02"/>
    <w:rsid w:val="00C85DC4"/>
    <w:rsid w:val="00C86A1A"/>
    <w:rsid w:val="00C86D1B"/>
    <w:rsid w:val="00C875E1"/>
    <w:rsid w:val="00C87797"/>
    <w:rsid w:val="00C90023"/>
    <w:rsid w:val="00C9044F"/>
    <w:rsid w:val="00C905B3"/>
    <w:rsid w:val="00C9082D"/>
    <w:rsid w:val="00C9096E"/>
    <w:rsid w:val="00C90C0F"/>
    <w:rsid w:val="00C913F4"/>
    <w:rsid w:val="00C91460"/>
    <w:rsid w:val="00C9147A"/>
    <w:rsid w:val="00C91809"/>
    <w:rsid w:val="00C91F4D"/>
    <w:rsid w:val="00C923B6"/>
    <w:rsid w:val="00C924A6"/>
    <w:rsid w:val="00C92CCC"/>
    <w:rsid w:val="00C92E75"/>
    <w:rsid w:val="00C93111"/>
    <w:rsid w:val="00C93484"/>
    <w:rsid w:val="00C93AB9"/>
    <w:rsid w:val="00C93D4F"/>
    <w:rsid w:val="00C93D5B"/>
    <w:rsid w:val="00C93D8B"/>
    <w:rsid w:val="00C94195"/>
    <w:rsid w:val="00C942AC"/>
    <w:rsid w:val="00C94406"/>
    <w:rsid w:val="00C94704"/>
    <w:rsid w:val="00C94949"/>
    <w:rsid w:val="00C94BC8"/>
    <w:rsid w:val="00C95A99"/>
    <w:rsid w:val="00C95C3C"/>
    <w:rsid w:val="00C95D97"/>
    <w:rsid w:val="00C95F7D"/>
    <w:rsid w:val="00C96300"/>
    <w:rsid w:val="00C96640"/>
    <w:rsid w:val="00C9772A"/>
    <w:rsid w:val="00CA0B41"/>
    <w:rsid w:val="00CA1BB0"/>
    <w:rsid w:val="00CA1FDD"/>
    <w:rsid w:val="00CA2512"/>
    <w:rsid w:val="00CA2529"/>
    <w:rsid w:val="00CA2CD3"/>
    <w:rsid w:val="00CA2E2A"/>
    <w:rsid w:val="00CA3354"/>
    <w:rsid w:val="00CA3BE1"/>
    <w:rsid w:val="00CA41FF"/>
    <w:rsid w:val="00CA442A"/>
    <w:rsid w:val="00CA4570"/>
    <w:rsid w:val="00CA482D"/>
    <w:rsid w:val="00CA496B"/>
    <w:rsid w:val="00CA4BD0"/>
    <w:rsid w:val="00CA4C27"/>
    <w:rsid w:val="00CA50A4"/>
    <w:rsid w:val="00CA51ED"/>
    <w:rsid w:val="00CA53B6"/>
    <w:rsid w:val="00CA5431"/>
    <w:rsid w:val="00CA5653"/>
    <w:rsid w:val="00CA568F"/>
    <w:rsid w:val="00CA5781"/>
    <w:rsid w:val="00CA5DF5"/>
    <w:rsid w:val="00CA6590"/>
    <w:rsid w:val="00CA65AC"/>
    <w:rsid w:val="00CA678A"/>
    <w:rsid w:val="00CA7850"/>
    <w:rsid w:val="00CA794C"/>
    <w:rsid w:val="00CA79DE"/>
    <w:rsid w:val="00CA7DFD"/>
    <w:rsid w:val="00CB0025"/>
    <w:rsid w:val="00CB06D6"/>
    <w:rsid w:val="00CB08BA"/>
    <w:rsid w:val="00CB137B"/>
    <w:rsid w:val="00CB13C0"/>
    <w:rsid w:val="00CB1527"/>
    <w:rsid w:val="00CB15C9"/>
    <w:rsid w:val="00CB1626"/>
    <w:rsid w:val="00CB1DE1"/>
    <w:rsid w:val="00CB23BF"/>
    <w:rsid w:val="00CB2731"/>
    <w:rsid w:val="00CB2990"/>
    <w:rsid w:val="00CB2FD6"/>
    <w:rsid w:val="00CB34AF"/>
    <w:rsid w:val="00CB38C6"/>
    <w:rsid w:val="00CB38D3"/>
    <w:rsid w:val="00CB3F4B"/>
    <w:rsid w:val="00CB49D0"/>
    <w:rsid w:val="00CB4FE0"/>
    <w:rsid w:val="00CB50BB"/>
    <w:rsid w:val="00CB5193"/>
    <w:rsid w:val="00CB55B1"/>
    <w:rsid w:val="00CB6389"/>
    <w:rsid w:val="00CB645D"/>
    <w:rsid w:val="00CB72BA"/>
    <w:rsid w:val="00CB7668"/>
    <w:rsid w:val="00CB7897"/>
    <w:rsid w:val="00CB79B0"/>
    <w:rsid w:val="00CB7A33"/>
    <w:rsid w:val="00CB7D28"/>
    <w:rsid w:val="00CB7E08"/>
    <w:rsid w:val="00CB7F2A"/>
    <w:rsid w:val="00CC0182"/>
    <w:rsid w:val="00CC02BE"/>
    <w:rsid w:val="00CC03C0"/>
    <w:rsid w:val="00CC09BE"/>
    <w:rsid w:val="00CC0A7A"/>
    <w:rsid w:val="00CC160E"/>
    <w:rsid w:val="00CC17D8"/>
    <w:rsid w:val="00CC1AB6"/>
    <w:rsid w:val="00CC280F"/>
    <w:rsid w:val="00CC2977"/>
    <w:rsid w:val="00CC2CFF"/>
    <w:rsid w:val="00CC2DF5"/>
    <w:rsid w:val="00CC305D"/>
    <w:rsid w:val="00CC317A"/>
    <w:rsid w:val="00CC3875"/>
    <w:rsid w:val="00CC3B6E"/>
    <w:rsid w:val="00CC3C8C"/>
    <w:rsid w:val="00CC401F"/>
    <w:rsid w:val="00CC41EA"/>
    <w:rsid w:val="00CC45F8"/>
    <w:rsid w:val="00CC4783"/>
    <w:rsid w:val="00CC4CEA"/>
    <w:rsid w:val="00CC5107"/>
    <w:rsid w:val="00CC5284"/>
    <w:rsid w:val="00CC54D9"/>
    <w:rsid w:val="00CC579C"/>
    <w:rsid w:val="00CC5B56"/>
    <w:rsid w:val="00CC5C78"/>
    <w:rsid w:val="00CC639C"/>
    <w:rsid w:val="00CC6443"/>
    <w:rsid w:val="00CC7021"/>
    <w:rsid w:val="00CC72EC"/>
    <w:rsid w:val="00CC78D4"/>
    <w:rsid w:val="00CC7FBB"/>
    <w:rsid w:val="00CD03EB"/>
    <w:rsid w:val="00CD1074"/>
    <w:rsid w:val="00CD117A"/>
    <w:rsid w:val="00CD19D1"/>
    <w:rsid w:val="00CD1B39"/>
    <w:rsid w:val="00CD1C3A"/>
    <w:rsid w:val="00CD1E21"/>
    <w:rsid w:val="00CD208B"/>
    <w:rsid w:val="00CD24BD"/>
    <w:rsid w:val="00CD27BD"/>
    <w:rsid w:val="00CD2AAB"/>
    <w:rsid w:val="00CD2F3F"/>
    <w:rsid w:val="00CD3012"/>
    <w:rsid w:val="00CD30D8"/>
    <w:rsid w:val="00CD36D7"/>
    <w:rsid w:val="00CD3ACD"/>
    <w:rsid w:val="00CD3BD8"/>
    <w:rsid w:val="00CD41A4"/>
    <w:rsid w:val="00CD4230"/>
    <w:rsid w:val="00CD438C"/>
    <w:rsid w:val="00CD4C05"/>
    <w:rsid w:val="00CD549F"/>
    <w:rsid w:val="00CD5963"/>
    <w:rsid w:val="00CD5CA5"/>
    <w:rsid w:val="00CD5D1E"/>
    <w:rsid w:val="00CD6098"/>
    <w:rsid w:val="00CD6359"/>
    <w:rsid w:val="00CD64A5"/>
    <w:rsid w:val="00CD68D7"/>
    <w:rsid w:val="00CD6917"/>
    <w:rsid w:val="00CD6A02"/>
    <w:rsid w:val="00CD6F1A"/>
    <w:rsid w:val="00CD7986"/>
    <w:rsid w:val="00CD7FA4"/>
    <w:rsid w:val="00CD7FA5"/>
    <w:rsid w:val="00CE00AC"/>
    <w:rsid w:val="00CE01D6"/>
    <w:rsid w:val="00CE02A4"/>
    <w:rsid w:val="00CE03CC"/>
    <w:rsid w:val="00CE0550"/>
    <w:rsid w:val="00CE0837"/>
    <w:rsid w:val="00CE0874"/>
    <w:rsid w:val="00CE0C26"/>
    <w:rsid w:val="00CE0E29"/>
    <w:rsid w:val="00CE16C2"/>
    <w:rsid w:val="00CE1ADF"/>
    <w:rsid w:val="00CE1B4F"/>
    <w:rsid w:val="00CE2973"/>
    <w:rsid w:val="00CE2AF6"/>
    <w:rsid w:val="00CE2D6F"/>
    <w:rsid w:val="00CE2F5A"/>
    <w:rsid w:val="00CE40FF"/>
    <w:rsid w:val="00CE4529"/>
    <w:rsid w:val="00CE463C"/>
    <w:rsid w:val="00CE46A3"/>
    <w:rsid w:val="00CE51AB"/>
    <w:rsid w:val="00CE5B0A"/>
    <w:rsid w:val="00CE5CC5"/>
    <w:rsid w:val="00CE5D97"/>
    <w:rsid w:val="00CE6441"/>
    <w:rsid w:val="00CE64EC"/>
    <w:rsid w:val="00CE6872"/>
    <w:rsid w:val="00CE6C3A"/>
    <w:rsid w:val="00CE6D2A"/>
    <w:rsid w:val="00CE77E3"/>
    <w:rsid w:val="00CE7C4A"/>
    <w:rsid w:val="00CE7E62"/>
    <w:rsid w:val="00CF0262"/>
    <w:rsid w:val="00CF09DD"/>
    <w:rsid w:val="00CF195C"/>
    <w:rsid w:val="00CF1AB1"/>
    <w:rsid w:val="00CF2322"/>
    <w:rsid w:val="00CF2A39"/>
    <w:rsid w:val="00CF2A5F"/>
    <w:rsid w:val="00CF2B1B"/>
    <w:rsid w:val="00CF2E4E"/>
    <w:rsid w:val="00CF2FDA"/>
    <w:rsid w:val="00CF3216"/>
    <w:rsid w:val="00CF3699"/>
    <w:rsid w:val="00CF3DDD"/>
    <w:rsid w:val="00CF4208"/>
    <w:rsid w:val="00CF45B8"/>
    <w:rsid w:val="00CF4EFF"/>
    <w:rsid w:val="00CF50AE"/>
    <w:rsid w:val="00CF5141"/>
    <w:rsid w:val="00CF551E"/>
    <w:rsid w:val="00CF581A"/>
    <w:rsid w:val="00CF5ECB"/>
    <w:rsid w:val="00CF6498"/>
    <w:rsid w:val="00CF6C1D"/>
    <w:rsid w:val="00CF6D72"/>
    <w:rsid w:val="00CF6F84"/>
    <w:rsid w:val="00CF7AE3"/>
    <w:rsid w:val="00CF7C71"/>
    <w:rsid w:val="00CF7CE2"/>
    <w:rsid w:val="00D000F2"/>
    <w:rsid w:val="00D0086E"/>
    <w:rsid w:val="00D00C0F"/>
    <w:rsid w:val="00D020B9"/>
    <w:rsid w:val="00D02181"/>
    <w:rsid w:val="00D02263"/>
    <w:rsid w:val="00D0257D"/>
    <w:rsid w:val="00D0287A"/>
    <w:rsid w:val="00D03722"/>
    <w:rsid w:val="00D03C37"/>
    <w:rsid w:val="00D04012"/>
    <w:rsid w:val="00D040F9"/>
    <w:rsid w:val="00D04248"/>
    <w:rsid w:val="00D04A12"/>
    <w:rsid w:val="00D04A50"/>
    <w:rsid w:val="00D04BE5"/>
    <w:rsid w:val="00D04CC6"/>
    <w:rsid w:val="00D05360"/>
    <w:rsid w:val="00D058BC"/>
    <w:rsid w:val="00D05B79"/>
    <w:rsid w:val="00D06631"/>
    <w:rsid w:val="00D06880"/>
    <w:rsid w:val="00D069C8"/>
    <w:rsid w:val="00D06CA6"/>
    <w:rsid w:val="00D07382"/>
    <w:rsid w:val="00D10121"/>
    <w:rsid w:val="00D103F5"/>
    <w:rsid w:val="00D104CE"/>
    <w:rsid w:val="00D106E0"/>
    <w:rsid w:val="00D10A87"/>
    <w:rsid w:val="00D10B00"/>
    <w:rsid w:val="00D10CA9"/>
    <w:rsid w:val="00D114F9"/>
    <w:rsid w:val="00D11806"/>
    <w:rsid w:val="00D11835"/>
    <w:rsid w:val="00D11FFA"/>
    <w:rsid w:val="00D1246C"/>
    <w:rsid w:val="00D124D4"/>
    <w:rsid w:val="00D1258F"/>
    <w:rsid w:val="00D12E15"/>
    <w:rsid w:val="00D12F7F"/>
    <w:rsid w:val="00D13452"/>
    <w:rsid w:val="00D13DCB"/>
    <w:rsid w:val="00D141DF"/>
    <w:rsid w:val="00D14A44"/>
    <w:rsid w:val="00D14BEB"/>
    <w:rsid w:val="00D14C9A"/>
    <w:rsid w:val="00D14D7D"/>
    <w:rsid w:val="00D14EC8"/>
    <w:rsid w:val="00D156BE"/>
    <w:rsid w:val="00D1575D"/>
    <w:rsid w:val="00D15B9C"/>
    <w:rsid w:val="00D1652A"/>
    <w:rsid w:val="00D16546"/>
    <w:rsid w:val="00D166B1"/>
    <w:rsid w:val="00D16C03"/>
    <w:rsid w:val="00D16EBA"/>
    <w:rsid w:val="00D1705E"/>
    <w:rsid w:val="00D17679"/>
    <w:rsid w:val="00D2069E"/>
    <w:rsid w:val="00D20ED4"/>
    <w:rsid w:val="00D215BF"/>
    <w:rsid w:val="00D21681"/>
    <w:rsid w:val="00D22154"/>
    <w:rsid w:val="00D224E6"/>
    <w:rsid w:val="00D22C0D"/>
    <w:rsid w:val="00D22C46"/>
    <w:rsid w:val="00D231BC"/>
    <w:rsid w:val="00D231BD"/>
    <w:rsid w:val="00D23578"/>
    <w:rsid w:val="00D23958"/>
    <w:rsid w:val="00D23BB4"/>
    <w:rsid w:val="00D241EA"/>
    <w:rsid w:val="00D2420D"/>
    <w:rsid w:val="00D2460E"/>
    <w:rsid w:val="00D253BE"/>
    <w:rsid w:val="00D2590B"/>
    <w:rsid w:val="00D25C94"/>
    <w:rsid w:val="00D25E7E"/>
    <w:rsid w:val="00D25F39"/>
    <w:rsid w:val="00D25FA5"/>
    <w:rsid w:val="00D26154"/>
    <w:rsid w:val="00D26222"/>
    <w:rsid w:val="00D26283"/>
    <w:rsid w:val="00D26756"/>
    <w:rsid w:val="00D267B4"/>
    <w:rsid w:val="00D26AF2"/>
    <w:rsid w:val="00D276D4"/>
    <w:rsid w:val="00D277CE"/>
    <w:rsid w:val="00D27A36"/>
    <w:rsid w:val="00D30382"/>
    <w:rsid w:val="00D3047C"/>
    <w:rsid w:val="00D308A1"/>
    <w:rsid w:val="00D30C00"/>
    <w:rsid w:val="00D31464"/>
    <w:rsid w:val="00D3176B"/>
    <w:rsid w:val="00D322E9"/>
    <w:rsid w:val="00D3361B"/>
    <w:rsid w:val="00D3396F"/>
    <w:rsid w:val="00D33C36"/>
    <w:rsid w:val="00D33F16"/>
    <w:rsid w:val="00D3485C"/>
    <w:rsid w:val="00D34A6E"/>
    <w:rsid w:val="00D34B33"/>
    <w:rsid w:val="00D352E6"/>
    <w:rsid w:val="00D35D4E"/>
    <w:rsid w:val="00D35ECA"/>
    <w:rsid w:val="00D3640B"/>
    <w:rsid w:val="00D364C7"/>
    <w:rsid w:val="00D365E0"/>
    <w:rsid w:val="00D36AF9"/>
    <w:rsid w:val="00D36C03"/>
    <w:rsid w:val="00D36E68"/>
    <w:rsid w:val="00D37527"/>
    <w:rsid w:val="00D3783E"/>
    <w:rsid w:val="00D37FFA"/>
    <w:rsid w:val="00D40086"/>
    <w:rsid w:val="00D40621"/>
    <w:rsid w:val="00D40694"/>
    <w:rsid w:val="00D413F9"/>
    <w:rsid w:val="00D415F9"/>
    <w:rsid w:val="00D418AE"/>
    <w:rsid w:val="00D41A0B"/>
    <w:rsid w:val="00D41E34"/>
    <w:rsid w:val="00D41EC1"/>
    <w:rsid w:val="00D420C6"/>
    <w:rsid w:val="00D4212C"/>
    <w:rsid w:val="00D427F4"/>
    <w:rsid w:val="00D4302E"/>
    <w:rsid w:val="00D433BB"/>
    <w:rsid w:val="00D43924"/>
    <w:rsid w:val="00D4394F"/>
    <w:rsid w:val="00D4395F"/>
    <w:rsid w:val="00D43CBA"/>
    <w:rsid w:val="00D43D34"/>
    <w:rsid w:val="00D43DCD"/>
    <w:rsid w:val="00D43EE2"/>
    <w:rsid w:val="00D43FBB"/>
    <w:rsid w:val="00D440DD"/>
    <w:rsid w:val="00D4484A"/>
    <w:rsid w:val="00D44A08"/>
    <w:rsid w:val="00D44B52"/>
    <w:rsid w:val="00D44E50"/>
    <w:rsid w:val="00D451B9"/>
    <w:rsid w:val="00D451C0"/>
    <w:rsid w:val="00D45941"/>
    <w:rsid w:val="00D45AE8"/>
    <w:rsid w:val="00D45BC8"/>
    <w:rsid w:val="00D45C87"/>
    <w:rsid w:val="00D45D33"/>
    <w:rsid w:val="00D45EDE"/>
    <w:rsid w:val="00D463BC"/>
    <w:rsid w:val="00D46618"/>
    <w:rsid w:val="00D469BE"/>
    <w:rsid w:val="00D4797D"/>
    <w:rsid w:val="00D502E8"/>
    <w:rsid w:val="00D50446"/>
    <w:rsid w:val="00D50B27"/>
    <w:rsid w:val="00D50FEE"/>
    <w:rsid w:val="00D51DC5"/>
    <w:rsid w:val="00D51F33"/>
    <w:rsid w:val="00D52420"/>
    <w:rsid w:val="00D52528"/>
    <w:rsid w:val="00D526EC"/>
    <w:rsid w:val="00D53591"/>
    <w:rsid w:val="00D535ED"/>
    <w:rsid w:val="00D536C4"/>
    <w:rsid w:val="00D538C5"/>
    <w:rsid w:val="00D53A26"/>
    <w:rsid w:val="00D54112"/>
    <w:rsid w:val="00D54588"/>
    <w:rsid w:val="00D54735"/>
    <w:rsid w:val="00D549B1"/>
    <w:rsid w:val="00D549B8"/>
    <w:rsid w:val="00D54A79"/>
    <w:rsid w:val="00D5512B"/>
    <w:rsid w:val="00D554EC"/>
    <w:rsid w:val="00D5606A"/>
    <w:rsid w:val="00D56434"/>
    <w:rsid w:val="00D56659"/>
    <w:rsid w:val="00D56834"/>
    <w:rsid w:val="00D569F3"/>
    <w:rsid w:val="00D56DF8"/>
    <w:rsid w:val="00D56EA2"/>
    <w:rsid w:val="00D575B1"/>
    <w:rsid w:val="00D576C1"/>
    <w:rsid w:val="00D5782C"/>
    <w:rsid w:val="00D5790F"/>
    <w:rsid w:val="00D6038D"/>
    <w:rsid w:val="00D60591"/>
    <w:rsid w:val="00D605C2"/>
    <w:rsid w:val="00D60BC7"/>
    <w:rsid w:val="00D60F9E"/>
    <w:rsid w:val="00D6129F"/>
    <w:rsid w:val="00D612FD"/>
    <w:rsid w:val="00D61516"/>
    <w:rsid w:val="00D615B0"/>
    <w:rsid w:val="00D6171C"/>
    <w:rsid w:val="00D62640"/>
    <w:rsid w:val="00D6266A"/>
    <w:rsid w:val="00D627FA"/>
    <w:rsid w:val="00D62A8F"/>
    <w:rsid w:val="00D63922"/>
    <w:rsid w:val="00D64584"/>
    <w:rsid w:val="00D6463D"/>
    <w:rsid w:val="00D64699"/>
    <w:rsid w:val="00D6469C"/>
    <w:rsid w:val="00D64740"/>
    <w:rsid w:val="00D64944"/>
    <w:rsid w:val="00D649AB"/>
    <w:rsid w:val="00D64E00"/>
    <w:rsid w:val="00D65597"/>
    <w:rsid w:val="00D65638"/>
    <w:rsid w:val="00D65ADF"/>
    <w:rsid w:val="00D65D5F"/>
    <w:rsid w:val="00D6616D"/>
    <w:rsid w:val="00D66771"/>
    <w:rsid w:val="00D668C5"/>
    <w:rsid w:val="00D66FE5"/>
    <w:rsid w:val="00D6746B"/>
    <w:rsid w:val="00D67B27"/>
    <w:rsid w:val="00D67BED"/>
    <w:rsid w:val="00D67C88"/>
    <w:rsid w:val="00D67E02"/>
    <w:rsid w:val="00D70174"/>
    <w:rsid w:val="00D701ED"/>
    <w:rsid w:val="00D705B2"/>
    <w:rsid w:val="00D7067C"/>
    <w:rsid w:val="00D717DE"/>
    <w:rsid w:val="00D71D85"/>
    <w:rsid w:val="00D721C8"/>
    <w:rsid w:val="00D722DB"/>
    <w:rsid w:val="00D72BC9"/>
    <w:rsid w:val="00D7346E"/>
    <w:rsid w:val="00D7398D"/>
    <w:rsid w:val="00D739C9"/>
    <w:rsid w:val="00D73BED"/>
    <w:rsid w:val="00D73E0F"/>
    <w:rsid w:val="00D7427A"/>
    <w:rsid w:val="00D74291"/>
    <w:rsid w:val="00D744AE"/>
    <w:rsid w:val="00D74A36"/>
    <w:rsid w:val="00D74ED6"/>
    <w:rsid w:val="00D75011"/>
    <w:rsid w:val="00D753A1"/>
    <w:rsid w:val="00D760F1"/>
    <w:rsid w:val="00D761B1"/>
    <w:rsid w:val="00D763C8"/>
    <w:rsid w:val="00D76420"/>
    <w:rsid w:val="00D767C3"/>
    <w:rsid w:val="00D76940"/>
    <w:rsid w:val="00D77158"/>
    <w:rsid w:val="00D77295"/>
    <w:rsid w:val="00D77470"/>
    <w:rsid w:val="00D77995"/>
    <w:rsid w:val="00D77BC2"/>
    <w:rsid w:val="00D77DF9"/>
    <w:rsid w:val="00D804E2"/>
    <w:rsid w:val="00D8055C"/>
    <w:rsid w:val="00D80E42"/>
    <w:rsid w:val="00D81171"/>
    <w:rsid w:val="00D81BCF"/>
    <w:rsid w:val="00D81C9C"/>
    <w:rsid w:val="00D8245F"/>
    <w:rsid w:val="00D828E1"/>
    <w:rsid w:val="00D82B95"/>
    <w:rsid w:val="00D82F7C"/>
    <w:rsid w:val="00D82FFC"/>
    <w:rsid w:val="00D830F8"/>
    <w:rsid w:val="00D8326E"/>
    <w:rsid w:val="00D8384B"/>
    <w:rsid w:val="00D83DBA"/>
    <w:rsid w:val="00D83E48"/>
    <w:rsid w:val="00D848F5"/>
    <w:rsid w:val="00D84AC1"/>
    <w:rsid w:val="00D84C7D"/>
    <w:rsid w:val="00D84E33"/>
    <w:rsid w:val="00D84FB2"/>
    <w:rsid w:val="00D85209"/>
    <w:rsid w:val="00D85248"/>
    <w:rsid w:val="00D85D3B"/>
    <w:rsid w:val="00D85FBF"/>
    <w:rsid w:val="00D86394"/>
    <w:rsid w:val="00D86765"/>
    <w:rsid w:val="00D86B00"/>
    <w:rsid w:val="00D86F46"/>
    <w:rsid w:val="00D876E3"/>
    <w:rsid w:val="00D87BDD"/>
    <w:rsid w:val="00D90060"/>
    <w:rsid w:val="00D90A6C"/>
    <w:rsid w:val="00D90D30"/>
    <w:rsid w:val="00D92008"/>
    <w:rsid w:val="00D922CB"/>
    <w:rsid w:val="00D9277E"/>
    <w:rsid w:val="00D92852"/>
    <w:rsid w:val="00D92912"/>
    <w:rsid w:val="00D92B22"/>
    <w:rsid w:val="00D92B95"/>
    <w:rsid w:val="00D9327E"/>
    <w:rsid w:val="00D9362E"/>
    <w:rsid w:val="00D93758"/>
    <w:rsid w:val="00D93C22"/>
    <w:rsid w:val="00D93D2B"/>
    <w:rsid w:val="00D93DB9"/>
    <w:rsid w:val="00D93E66"/>
    <w:rsid w:val="00D943FA"/>
    <w:rsid w:val="00D9458F"/>
    <w:rsid w:val="00D94CB5"/>
    <w:rsid w:val="00D9509C"/>
    <w:rsid w:val="00D95792"/>
    <w:rsid w:val="00D95B0F"/>
    <w:rsid w:val="00D95F36"/>
    <w:rsid w:val="00D96188"/>
    <w:rsid w:val="00D9684D"/>
    <w:rsid w:val="00D96BC2"/>
    <w:rsid w:val="00D96C78"/>
    <w:rsid w:val="00D96E6E"/>
    <w:rsid w:val="00D96FB1"/>
    <w:rsid w:val="00D970F1"/>
    <w:rsid w:val="00D97302"/>
    <w:rsid w:val="00D97D12"/>
    <w:rsid w:val="00DA0563"/>
    <w:rsid w:val="00DA085F"/>
    <w:rsid w:val="00DA1068"/>
    <w:rsid w:val="00DA1092"/>
    <w:rsid w:val="00DA10DB"/>
    <w:rsid w:val="00DA11BA"/>
    <w:rsid w:val="00DA1377"/>
    <w:rsid w:val="00DA1782"/>
    <w:rsid w:val="00DA17C6"/>
    <w:rsid w:val="00DA18E0"/>
    <w:rsid w:val="00DA26E9"/>
    <w:rsid w:val="00DA2757"/>
    <w:rsid w:val="00DA29B3"/>
    <w:rsid w:val="00DA30D2"/>
    <w:rsid w:val="00DA3386"/>
    <w:rsid w:val="00DA34E9"/>
    <w:rsid w:val="00DA3946"/>
    <w:rsid w:val="00DA478E"/>
    <w:rsid w:val="00DA498F"/>
    <w:rsid w:val="00DA4B81"/>
    <w:rsid w:val="00DA4CF3"/>
    <w:rsid w:val="00DA5B45"/>
    <w:rsid w:val="00DA5BAA"/>
    <w:rsid w:val="00DA5D64"/>
    <w:rsid w:val="00DA5D78"/>
    <w:rsid w:val="00DA6AFE"/>
    <w:rsid w:val="00DA7212"/>
    <w:rsid w:val="00DA72A4"/>
    <w:rsid w:val="00DA74B2"/>
    <w:rsid w:val="00DB00A1"/>
    <w:rsid w:val="00DB03ED"/>
    <w:rsid w:val="00DB0847"/>
    <w:rsid w:val="00DB1408"/>
    <w:rsid w:val="00DB152B"/>
    <w:rsid w:val="00DB1975"/>
    <w:rsid w:val="00DB2887"/>
    <w:rsid w:val="00DB305C"/>
    <w:rsid w:val="00DB334C"/>
    <w:rsid w:val="00DB3C74"/>
    <w:rsid w:val="00DB407B"/>
    <w:rsid w:val="00DB431D"/>
    <w:rsid w:val="00DB434A"/>
    <w:rsid w:val="00DB4AFA"/>
    <w:rsid w:val="00DB4CAA"/>
    <w:rsid w:val="00DB4E72"/>
    <w:rsid w:val="00DB50EB"/>
    <w:rsid w:val="00DB56D7"/>
    <w:rsid w:val="00DB598F"/>
    <w:rsid w:val="00DB5A20"/>
    <w:rsid w:val="00DB5C71"/>
    <w:rsid w:val="00DB5CC1"/>
    <w:rsid w:val="00DB6060"/>
    <w:rsid w:val="00DB60BA"/>
    <w:rsid w:val="00DB6ADA"/>
    <w:rsid w:val="00DB6B33"/>
    <w:rsid w:val="00DB6D43"/>
    <w:rsid w:val="00DB7515"/>
    <w:rsid w:val="00DB780B"/>
    <w:rsid w:val="00DB7860"/>
    <w:rsid w:val="00DB7886"/>
    <w:rsid w:val="00DB78E5"/>
    <w:rsid w:val="00DB78EF"/>
    <w:rsid w:val="00DB7E22"/>
    <w:rsid w:val="00DC023F"/>
    <w:rsid w:val="00DC051D"/>
    <w:rsid w:val="00DC06A0"/>
    <w:rsid w:val="00DC1030"/>
    <w:rsid w:val="00DC1161"/>
    <w:rsid w:val="00DC1C52"/>
    <w:rsid w:val="00DC237C"/>
    <w:rsid w:val="00DC276A"/>
    <w:rsid w:val="00DC2B17"/>
    <w:rsid w:val="00DC2B4F"/>
    <w:rsid w:val="00DC2CE1"/>
    <w:rsid w:val="00DC31C3"/>
    <w:rsid w:val="00DC343E"/>
    <w:rsid w:val="00DC367B"/>
    <w:rsid w:val="00DC43CE"/>
    <w:rsid w:val="00DC48E1"/>
    <w:rsid w:val="00DC4AA5"/>
    <w:rsid w:val="00DC4CB2"/>
    <w:rsid w:val="00DC4CB8"/>
    <w:rsid w:val="00DC5015"/>
    <w:rsid w:val="00DC58E5"/>
    <w:rsid w:val="00DC6C9B"/>
    <w:rsid w:val="00DC6C9C"/>
    <w:rsid w:val="00DC6D2E"/>
    <w:rsid w:val="00DC7042"/>
    <w:rsid w:val="00DC720E"/>
    <w:rsid w:val="00DC7473"/>
    <w:rsid w:val="00DC7491"/>
    <w:rsid w:val="00DC7D95"/>
    <w:rsid w:val="00DC7E0F"/>
    <w:rsid w:val="00DD06FB"/>
    <w:rsid w:val="00DD0771"/>
    <w:rsid w:val="00DD0A63"/>
    <w:rsid w:val="00DD1248"/>
    <w:rsid w:val="00DD146C"/>
    <w:rsid w:val="00DD16D1"/>
    <w:rsid w:val="00DD1C1F"/>
    <w:rsid w:val="00DD23D6"/>
    <w:rsid w:val="00DD24ED"/>
    <w:rsid w:val="00DD28C7"/>
    <w:rsid w:val="00DD2B2B"/>
    <w:rsid w:val="00DD2ECC"/>
    <w:rsid w:val="00DD311B"/>
    <w:rsid w:val="00DD32C2"/>
    <w:rsid w:val="00DD3AB2"/>
    <w:rsid w:val="00DD3CC6"/>
    <w:rsid w:val="00DD4649"/>
    <w:rsid w:val="00DD5065"/>
    <w:rsid w:val="00DD5269"/>
    <w:rsid w:val="00DD55FB"/>
    <w:rsid w:val="00DD59C0"/>
    <w:rsid w:val="00DD612B"/>
    <w:rsid w:val="00DD61F4"/>
    <w:rsid w:val="00DD626D"/>
    <w:rsid w:val="00DD6D93"/>
    <w:rsid w:val="00DD6FAE"/>
    <w:rsid w:val="00DD712C"/>
    <w:rsid w:val="00DD7271"/>
    <w:rsid w:val="00DD77D2"/>
    <w:rsid w:val="00DD7CB8"/>
    <w:rsid w:val="00DE043A"/>
    <w:rsid w:val="00DE06E9"/>
    <w:rsid w:val="00DE0A82"/>
    <w:rsid w:val="00DE0CEA"/>
    <w:rsid w:val="00DE0EE0"/>
    <w:rsid w:val="00DE0FFE"/>
    <w:rsid w:val="00DE1367"/>
    <w:rsid w:val="00DE13E6"/>
    <w:rsid w:val="00DE148F"/>
    <w:rsid w:val="00DE17B2"/>
    <w:rsid w:val="00DE1A93"/>
    <w:rsid w:val="00DE1B5A"/>
    <w:rsid w:val="00DE1E38"/>
    <w:rsid w:val="00DE1EC4"/>
    <w:rsid w:val="00DE253A"/>
    <w:rsid w:val="00DE255E"/>
    <w:rsid w:val="00DE2A6E"/>
    <w:rsid w:val="00DE3677"/>
    <w:rsid w:val="00DE3776"/>
    <w:rsid w:val="00DE38C3"/>
    <w:rsid w:val="00DE474D"/>
    <w:rsid w:val="00DE4A24"/>
    <w:rsid w:val="00DE5062"/>
    <w:rsid w:val="00DE5159"/>
    <w:rsid w:val="00DE535E"/>
    <w:rsid w:val="00DE5426"/>
    <w:rsid w:val="00DE5647"/>
    <w:rsid w:val="00DE6631"/>
    <w:rsid w:val="00DE66AF"/>
    <w:rsid w:val="00DE66FA"/>
    <w:rsid w:val="00DE6A75"/>
    <w:rsid w:val="00DE6B93"/>
    <w:rsid w:val="00DE6D89"/>
    <w:rsid w:val="00DE6F4E"/>
    <w:rsid w:val="00DE7619"/>
    <w:rsid w:val="00DE790C"/>
    <w:rsid w:val="00DE7927"/>
    <w:rsid w:val="00DE7E77"/>
    <w:rsid w:val="00DF030B"/>
    <w:rsid w:val="00DF05F0"/>
    <w:rsid w:val="00DF0B2A"/>
    <w:rsid w:val="00DF0B75"/>
    <w:rsid w:val="00DF0F39"/>
    <w:rsid w:val="00DF113E"/>
    <w:rsid w:val="00DF161F"/>
    <w:rsid w:val="00DF1740"/>
    <w:rsid w:val="00DF174C"/>
    <w:rsid w:val="00DF188B"/>
    <w:rsid w:val="00DF1958"/>
    <w:rsid w:val="00DF1F8E"/>
    <w:rsid w:val="00DF2543"/>
    <w:rsid w:val="00DF29AF"/>
    <w:rsid w:val="00DF2D89"/>
    <w:rsid w:val="00DF307F"/>
    <w:rsid w:val="00DF3176"/>
    <w:rsid w:val="00DF32EC"/>
    <w:rsid w:val="00DF399B"/>
    <w:rsid w:val="00DF3A3B"/>
    <w:rsid w:val="00DF3D0B"/>
    <w:rsid w:val="00DF4350"/>
    <w:rsid w:val="00DF43B7"/>
    <w:rsid w:val="00DF464E"/>
    <w:rsid w:val="00DF47FB"/>
    <w:rsid w:val="00DF4CA0"/>
    <w:rsid w:val="00DF524B"/>
    <w:rsid w:val="00DF5294"/>
    <w:rsid w:val="00DF5713"/>
    <w:rsid w:val="00DF5A30"/>
    <w:rsid w:val="00DF5CDA"/>
    <w:rsid w:val="00DF5D11"/>
    <w:rsid w:val="00DF64A4"/>
    <w:rsid w:val="00DF6A10"/>
    <w:rsid w:val="00DF6B56"/>
    <w:rsid w:val="00DF6C78"/>
    <w:rsid w:val="00DF6F1F"/>
    <w:rsid w:val="00DF7119"/>
    <w:rsid w:val="00DF7554"/>
    <w:rsid w:val="00DF7627"/>
    <w:rsid w:val="00DF7C5F"/>
    <w:rsid w:val="00DF7EE3"/>
    <w:rsid w:val="00E005CD"/>
    <w:rsid w:val="00E0068F"/>
    <w:rsid w:val="00E00B70"/>
    <w:rsid w:val="00E00C6B"/>
    <w:rsid w:val="00E010DA"/>
    <w:rsid w:val="00E0155F"/>
    <w:rsid w:val="00E01951"/>
    <w:rsid w:val="00E01DB8"/>
    <w:rsid w:val="00E02336"/>
    <w:rsid w:val="00E0275C"/>
    <w:rsid w:val="00E02898"/>
    <w:rsid w:val="00E029CB"/>
    <w:rsid w:val="00E02F92"/>
    <w:rsid w:val="00E03104"/>
    <w:rsid w:val="00E0322D"/>
    <w:rsid w:val="00E032C4"/>
    <w:rsid w:val="00E033CC"/>
    <w:rsid w:val="00E03473"/>
    <w:rsid w:val="00E038FA"/>
    <w:rsid w:val="00E03C09"/>
    <w:rsid w:val="00E03E07"/>
    <w:rsid w:val="00E03F71"/>
    <w:rsid w:val="00E045A9"/>
    <w:rsid w:val="00E04766"/>
    <w:rsid w:val="00E0480F"/>
    <w:rsid w:val="00E04A16"/>
    <w:rsid w:val="00E04C9C"/>
    <w:rsid w:val="00E052E0"/>
    <w:rsid w:val="00E0563A"/>
    <w:rsid w:val="00E05655"/>
    <w:rsid w:val="00E056EF"/>
    <w:rsid w:val="00E05D70"/>
    <w:rsid w:val="00E05F6A"/>
    <w:rsid w:val="00E06178"/>
    <w:rsid w:val="00E06233"/>
    <w:rsid w:val="00E064D0"/>
    <w:rsid w:val="00E06684"/>
    <w:rsid w:val="00E069D4"/>
    <w:rsid w:val="00E06DD0"/>
    <w:rsid w:val="00E07102"/>
    <w:rsid w:val="00E0713B"/>
    <w:rsid w:val="00E072BA"/>
    <w:rsid w:val="00E10035"/>
    <w:rsid w:val="00E1020C"/>
    <w:rsid w:val="00E103BE"/>
    <w:rsid w:val="00E10C23"/>
    <w:rsid w:val="00E1102D"/>
    <w:rsid w:val="00E11BF6"/>
    <w:rsid w:val="00E1218C"/>
    <w:rsid w:val="00E1243A"/>
    <w:rsid w:val="00E12568"/>
    <w:rsid w:val="00E12640"/>
    <w:rsid w:val="00E1266E"/>
    <w:rsid w:val="00E12A2B"/>
    <w:rsid w:val="00E12B96"/>
    <w:rsid w:val="00E12F91"/>
    <w:rsid w:val="00E12FEC"/>
    <w:rsid w:val="00E134F8"/>
    <w:rsid w:val="00E13BEB"/>
    <w:rsid w:val="00E13CFA"/>
    <w:rsid w:val="00E14025"/>
    <w:rsid w:val="00E14355"/>
    <w:rsid w:val="00E1463C"/>
    <w:rsid w:val="00E154B5"/>
    <w:rsid w:val="00E15816"/>
    <w:rsid w:val="00E159D8"/>
    <w:rsid w:val="00E15E27"/>
    <w:rsid w:val="00E164BB"/>
    <w:rsid w:val="00E16A3C"/>
    <w:rsid w:val="00E16DA5"/>
    <w:rsid w:val="00E16F4C"/>
    <w:rsid w:val="00E179F8"/>
    <w:rsid w:val="00E17B4D"/>
    <w:rsid w:val="00E17D01"/>
    <w:rsid w:val="00E17D81"/>
    <w:rsid w:val="00E20127"/>
    <w:rsid w:val="00E2099D"/>
    <w:rsid w:val="00E209BB"/>
    <w:rsid w:val="00E20AFD"/>
    <w:rsid w:val="00E20BC7"/>
    <w:rsid w:val="00E20FF3"/>
    <w:rsid w:val="00E2136F"/>
    <w:rsid w:val="00E21C3A"/>
    <w:rsid w:val="00E21C55"/>
    <w:rsid w:val="00E2228D"/>
    <w:rsid w:val="00E22A6E"/>
    <w:rsid w:val="00E22E9A"/>
    <w:rsid w:val="00E23052"/>
    <w:rsid w:val="00E232F0"/>
    <w:rsid w:val="00E235D8"/>
    <w:rsid w:val="00E23637"/>
    <w:rsid w:val="00E237AA"/>
    <w:rsid w:val="00E23E09"/>
    <w:rsid w:val="00E249E3"/>
    <w:rsid w:val="00E24A44"/>
    <w:rsid w:val="00E24EE1"/>
    <w:rsid w:val="00E253F1"/>
    <w:rsid w:val="00E259C8"/>
    <w:rsid w:val="00E25A86"/>
    <w:rsid w:val="00E25B78"/>
    <w:rsid w:val="00E25F91"/>
    <w:rsid w:val="00E26B95"/>
    <w:rsid w:val="00E26E76"/>
    <w:rsid w:val="00E27352"/>
    <w:rsid w:val="00E2745D"/>
    <w:rsid w:val="00E27DC9"/>
    <w:rsid w:val="00E304C9"/>
    <w:rsid w:val="00E306A7"/>
    <w:rsid w:val="00E3084A"/>
    <w:rsid w:val="00E31465"/>
    <w:rsid w:val="00E315D0"/>
    <w:rsid w:val="00E3179F"/>
    <w:rsid w:val="00E31C44"/>
    <w:rsid w:val="00E31EA6"/>
    <w:rsid w:val="00E32209"/>
    <w:rsid w:val="00E32358"/>
    <w:rsid w:val="00E32BE5"/>
    <w:rsid w:val="00E33747"/>
    <w:rsid w:val="00E33914"/>
    <w:rsid w:val="00E341DB"/>
    <w:rsid w:val="00E3451D"/>
    <w:rsid w:val="00E3478E"/>
    <w:rsid w:val="00E35292"/>
    <w:rsid w:val="00E3595C"/>
    <w:rsid w:val="00E366A3"/>
    <w:rsid w:val="00E36756"/>
    <w:rsid w:val="00E36786"/>
    <w:rsid w:val="00E37149"/>
    <w:rsid w:val="00E372C3"/>
    <w:rsid w:val="00E3742C"/>
    <w:rsid w:val="00E37708"/>
    <w:rsid w:val="00E37A3C"/>
    <w:rsid w:val="00E37D41"/>
    <w:rsid w:val="00E37F84"/>
    <w:rsid w:val="00E4005D"/>
    <w:rsid w:val="00E40786"/>
    <w:rsid w:val="00E4085F"/>
    <w:rsid w:val="00E4096D"/>
    <w:rsid w:val="00E40F0A"/>
    <w:rsid w:val="00E414C8"/>
    <w:rsid w:val="00E41A8C"/>
    <w:rsid w:val="00E41C91"/>
    <w:rsid w:val="00E41D96"/>
    <w:rsid w:val="00E42003"/>
    <w:rsid w:val="00E42DF7"/>
    <w:rsid w:val="00E43094"/>
    <w:rsid w:val="00E43256"/>
    <w:rsid w:val="00E4333D"/>
    <w:rsid w:val="00E43781"/>
    <w:rsid w:val="00E43969"/>
    <w:rsid w:val="00E43AD4"/>
    <w:rsid w:val="00E44133"/>
    <w:rsid w:val="00E44708"/>
    <w:rsid w:val="00E448CD"/>
    <w:rsid w:val="00E44C8F"/>
    <w:rsid w:val="00E44D4D"/>
    <w:rsid w:val="00E450EF"/>
    <w:rsid w:val="00E452B7"/>
    <w:rsid w:val="00E453F0"/>
    <w:rsid w:val="00E464DD"/>
    <w:rsid w:val="00E464FD"/>
    <w:rsid w:val="00E46DA1"/>
    <w:rsid w:val="00E4742E"/>
    <w:rsid w:val="00E47D24"/>
    <w:rsid w:val="00E5032F"/>
    <w:rsid w:val="00E505E5"/>
    <w:rsid w:val="00E50C4F"/>
    <w:rsid w:val="00E50E46"/>
    <w:rsid w:val="00E514F7"/>
    <w:rsid w:val="00E51968"/>
    <w:rsid w:val="00E51E27"/>
    <w:rsid w:val="00E5237C"/>
    <w:rsid w:val="00E52440"/>
    <w:rsid w:val="00E52791"/>
    <w:rsid w:val="00E527F1"/>
    <w:rsid w:val="00E529BB"/>
    <w:rsid w:val="00E52A3B"/>
    <w:rsid w:val="00E532E9"/>
    <w:rsid w:val="00E53F26"/>
    <w:rsid w:val="00E53FB6"/>
    <w:rsid w:val="00E53FC8"/>
    <w:rsid w:val="00E54450"/>
    <w:rsid w:val="00E54808"/>
    <w:rsid w:val="00E54865"/>
    <w:rsid w:val="00E54D47"/>
    <w:rsid w:val="00E55247"/>
    <w:rsid w:val="00E554A5"/>
    <w:rsid w:val="00E55591"/>
    <w:rsid w:val="00E5594F"/>
    <w:rsid w:val="00E56092"/>
    <w:rsid w:val="00E56106"/>
    <w:rsid w:val="00E57C9C"/>
    <w:rsid w:val="00E60052"/>
    <w:rsid w:val="00E60266"/>
    <w:rsid w:val="00E6056B"/>
    <w:rsid w:val="00E60826"/>
    <w:rsid w:val="00E609C6"/>
    <w:rsid w:val="00E60E73"/>
    <w:rsid w:val="00E62172"/>
    <w:rsid w:val="00E622EC"/>
    <w:rsid w:val="00E6271F"/>
    <w:rsid w:val="00E62ADB"/>
    <w:rsid w:val="00E62C0D"/>
    <w:rsid w:val="00E62E3E"/>
    <w:rsid w:val="00E6312C"/>
    <w:rsid w:val="00E636F4"/>
    <w:rsid w:val="00E637F4"/>
    <w:rsid w:val="00E63A0A"/>
    <w:rsid w:val="00E63B3B"/>
    <w:rsid w:val="00E63C49"/>
    <w:rsid w:val="00E64050"/>
    <w:rsid w:val="00E64D18"/>
    <w:rsid w:val="00E64FA4"/>
    <w:rsid w:val="00E64FD4"/>
    <w:rsid w:val="00E65164"/>
    <w:rsid w:val="00E65593"/>
    <w:rsid w:val="00E662D2"/>
    <w:rsid w:val="00E669FA"/>
    <w:rsid w:val="00E66FA4"/>
    <w:rsid w:val="00E6711A"/>
    <w:rsid w:val="00E67774"/>
    <w:rsid w:val="00E67CA1"/>
    <w:rsid w:val="00E70EAF"/>
    <w:rsid w:val="00E71042"/>
    <w:rsid w:val="00E711D6"/>
    <w:rsid w:val="00E71932"/>
    <w:rsid w:val="00E71C89"/>
    <w:rsid w:val="00E72115"/>
    <w:rsid w:val="00E72347"/>
    <w:rsid w:val="00E725F4"/>
    <w:rsid w:val="00E727D4"/>
    <w:rsid w:val="00E73124"/>
    <w:rsid w:val="00E734F7"/>
    <w:rsid w:val="00E73E91"/>
    <w:rsid w:val="00E74170"/>
    <w:rsid w:val="00E74729"/>
    <w:rsid w:val="00E74AE8"/>
    <w:rsid w:val="00E74DE9"/>
    <w:rsid w:val="00E750EE"/>
    <w:rsid w:val="00E754E8"/>
    <w:rsid w:val="00E75585"/>
    <w:rsid w:val="00E75AAC"/>
    <w:rsid w:val="00E75C8A"/>
    <w:rsid w:val="00E7613C"/>
    <w:rsid w:val="00E761E2"/>
    <w:rsid w:val="00E77626"/>
    <w:rsid w:val="00E7793D"/>
    <w:rsid w:val="00E77944"/>
    <w:rsid w:val="00E77ADD"/>
    <w:rsid w:val="00E77B14"/>
    <w:rsid w:val="00E80456"/>
    <w:rsid w:val="00E809C4"/>
    <w:rsid w:val="00E80CBF"/>
    <w:rsid w:val="00E80DE9"/>
    <w:rsid w:val="00E8106C"/>
    <w:rsid w:val="00E81334"/>
    <w:rsid w:val="00E818FC"/>
    <w:rsid w:val="00E81A99"/>
    <w:rsid w:val="00E81DC8"/>
    <w:rsid w:val="00E826B1"/>
    <w:rsid w:val="00E82A86"/>
    <w:rsid w:val="00E82B8E"/>
    <w:rsid w:val="00E82BD1"/>
    <w:rsid w:val="00E83188"/>
    <w:rsid w:val="00E83195"/>
    <w:rsid w:val="00E8335B"/>
    <w:rsid w:val="00E837EC"/>
    <w:rsid w:val="00E845F1"/>
    <w:rsid w:val="00E848CF"/>
    <w:rsid w:val="00E8497B"/>
    <w:rsid w:val="00E84C23"/>
    <w:rsid w:val="00E851C5"/>
    <w:rsid w:val="00E8550A"/>
    <w:rsid w:val="00E85883"/>
    <w:rsid w:val="00E858F4"/>
    <w:rsid w:val="00E86022"/>
    <w:rsid w:val="00E86117"/>
    <w:rsid w:val="00E86524"/>
    <w:rsid w:val="00E8671B"/>
    <w:rsid w:val="00E868EB"/>
    <w:rsid w:val="00E86B69"/>
    <w:rsid w:val="00E86C79"/>
    <w:rsid w:val="00E8710E"/>
    <w:rsid w:val="00E87222"/>
    <w:rsid w:val="00E8727D"/>
    <w:rsid w:val="00E874EA"/>
    <w:rsid w:val="00E87968"/>
    <w:rsid w:val="00E87AA9"/>
    <w:rsid w:val="00E901EB"/>
    <w:rsid w:val="00E9021C"/>
    <w:rsid w:val="00E90944"/>
    <w:rsid w:val="00E90C57"/>
    <w:rsid w:val="00E9124C"/>
    <w:rsid w:val="00E91C1E"/>
    <w:rsid w:val="00E91D24"/>
    <w:rsid w:val="00E91DD9"/>
    <w:rsid w:val="00E925F7"/>
    <w:rsid w:val="00E927D3"/>
    <w:rsid w:val="00E92E76"/>
    <w:rsid w:val="00E933B2"/>
    <w:rsid w:val="00E937AE"/>
    <w:rsid w:val="00E93A7E"/>
    <w:rsid w:val="00E93D61"/>
    <w:rsid w:val="00E93EDB"/>
    <w:rsid w:val="00E94396"/>
    <w:rsid w:val="00E943F0"/>
    <w:rsid w:val="00E949F5"/>
    <w:rsid w:val="00E94DC3"/>
    <w:rsid w:val="00E951E3"/>
    <w:rsid w:val="00E95487"/>
    <w:rsid w:val="00E9549E"/>
    <w:rsid w:val="00E95ED0"/>
    <w:rsid w:val="00E9603C"/>
    <w:rsid w:val="00E960F1"/>
    <w:rsid w:val="00E96862"/>
    <w:rsid w:val="00E96C99"/>
    <w:rsid w:val="00E9723C"/>
    <w:rsid w:val="00E9772A"/>
    <w:rsid w:val="00EA0002"/>
    <w:rsid w:val="00EA058D"/>
    <w:rsid w:val="00EA0AAC"/>
    <w:rsid w:val="00EA0AC0"/>
    <w:rsid w:val="00EA0CAB"/>
    <w:rsid w:val="00EA1B74"/>
    <w:rsid w:val="00EA22AB"/>
    <w:rsid w:val="00EA3270"/>
    <w:rsid w:val="00EA32CC"/>
    <w:rsid w:val="00EA3A26"/>
    <w:rsid w:val="00EA3F39"/>
    <w:rsid w:val="00EA4506"/>
    <w:rsid w:val="00EA4958"/>
    <w:rsid w:val="00EA4CBA"/>
    <w:rsid w:val="00EA51EC"/>
    <w:rsid w:val="00EA52DC"/>
    <w:rsid w:val="00EA5715"/>
    <w:rsid w:val="00EA5961"/>
    <w:rsid w:val="00EA5A91"/>
    <w:rsid w:val="00EA636C"/>
    <w:rsid w:val="00EA6550"/>
    <w:rsid w:val="00EA66FD"/>
    <w:rsid w:val="00EA779B"/>
    <w:rsid w:val="00EA7C17"/>
    <w:rsid w:val="00EA7FAE"/>
    <w:rsid w:val="00EA7FFD"/>
    <w:rsid w:val="00EB02B9"/>
    <w:rsid w:val="00EB0383"/>
    <w:rsid w:val="00EB0AAA"/>
    <w:rsid w:val="00EB0DCC"/>
    <w:rsid w:val="00EB10E3"/>
    <w:rsid w:val="00EB1536"/>
    <w:rsid w:val="00EB1821"/>
    <w:rsid w:val="00EB1852"/>
    <w:rsid w:val="00EB22A6"/>
    <w:rsid w:val="00EB2B36"/>
    <w:rsid w:val="00EB3EAC"/>
    <w:rsid w:val="00EB47FB"/>
    <w:rsid w:val="00EB50B5"/>
    <w:rsid w:val="00EB5144"/>
    <w:rsid w:val="00EB539E"/>
    <w:rsid w:val="00EB53A3"/>
    <w:rsid w:val="00EB6286"/>
    <w:rsid w:val="00EB6B61"/>
    <w:rsid w:val="00EB7093"/>
    <w:rsid w:val="00EB7164"/>
    <w:rsid w:val="00EB7459"/>
    <w:rsid w:val="00EB7552"/>
    <w:rsid w:val="00EB7D38"/>
    <w:rsid w:val="00EB7E48"/>
    <w:rsid w:val="00EC01FA"/>
    <w:rsid w:val="00EC0425"/>
    <w:rsid w:val="00EC063E"/>
    <w:rsid w:val="00EC09C2"/>
    <w:rsid w:val="00EC0B74"/>
    <w:rsid w:val="00EC0BB8"/>
    <w:rsid w:val="00EC11E2"/>
    <w:rsid w:val="00EC1317"/>
    <w:rsid w:val="00EC1444"/>
    <w:rsid w:val="00EC17BD"/>
    <w:rsid w:val="00EC2158"/>
    <w:rsid w:val="00EC22D3"/>
    <w:rsid w:val="00EC22DB"/>
    <w:rsid w:val="00EC25B9"/>
    <w:rsid w:val="00EC2A00"/>
    <w:rsid w:val="00EC2C86"/>
    <w:rsid w:val="00EC2DDA"/>
    <w:rsid w:val="00EC2E84"/>
    <w:rsid w:val="00EC31F1"/>
    <w:rsid w:val="00EC3E23"/>
    <w:rsid w:val="00EC3F3A"/>
    <w:rsid w:val="00EC41CC"/>
    <w:rsid w:val="00EC455D"/>
    <w:rsid w:val="00EC4A0D"/>
    <w:rsid w:val="00EC5840"/>
    <w:rsid w:val="00EC5957"/>
    <w:rsid w:val="00EC59AE"/>
    <w:rsid w:val="00EC5C3C"/>
    <w:rsid w:val="00EC5DF2"/>
    <w:rsid w:val="00EC6073"/>
    <w:rsid w:val="00EC60B8"/>
    <w:rsid w:val="00EC62AA"/>
    <w:rsid w:val="00EC6307"/>
    <w:rsid w:val="00EC6F01"/>
    <w:rsid w:val="00EC7489"/>
    <w:rsid w:val="00EC7734"/>
    <w:rsid w:val="00EC7B1F"/>
    <w:rsid w:val="00EC7D83"/>
    <w:rsid w:val="00ED042D"/>
    <w:rsid w:val="00ED0F2B"/>
    <w:rsid w:val="00ED1236"/>
    <w:rsid w:val="00ED1252"/>
    <w:rsid w:val="00ED13F5"/>
    <w:rsid w:val="00ED1472"/>
    <w:rsid w:val="00ED1FE6"/>
    <w:rsid w:val="00ED217A"/>
    <w:rsid w:val="00ED2301"/>
    <w:rsid w:val="00ED2348"/>
    <w:rsid w:val="00ED2509"/>
    <w:rsid w:val="00ED2ADC"/>
    <w:rsid w:val="00ED2BA6"/>
    <w:rsid w:val="00ED2D61"/>
    <w:rsid w:val="00ED2E2D"/>
    <w:rsid w:val="00ED30B8"/>
    <w:rsid w:val="00ED3107"/>
    <w:rsid w:val="00ED3166"/>
    <w:rsid w:val="00ED34B3"/>
    <w:rsid w:val="00ED3927"/>
    <w:rsid w:val="00ED39BE"/>
    <w:rsid w:val="00ED4234"/>
    <w:rsid w:val="00ED4472"/>
    <w:rsid w:val="00ED44F4"/>
    <w:rsid w:val="00ED4537"/>
    <w:rsid w:val="00ED45FF"/>
    <w:rsid w:val="00ED46AB"/>
    <w:rsid w:val="00ED4AC8"/>
    <w:rsid w:val="00ED4BBE"/>
    <w:rsid w:val="00ED4FAE"/>
    <w:rsid w:val="00ED50A6"/>
    <w:rsid w:val="00ED5B73"/>
    <w:rsid w:val="00ED5C20"/>
    <w:rsid w:val="00ED6288"/>
    <w:rsid w:val="00ED67CF"/>
    <w:rsid w:val="00ED68C4"/>
    <w:rsid w:val="00ED691A"/>
    <w:rsid w:val="00ED6A13"/>
    <w:rsid w:val="00ED6CA2"/>
    <w:rsid w:val="00ED75AB"/>
    <w:rsid w:val="00ED775C"/>
    <w:rsid w:val="00ED79E7"/>
    <w:rsid w:val="00EE012D"/>
    <w:rsid w:val="00EE04EC"/>
    <w:rsid w:val="00EE0903"/>
    <w:rsid w:val="00EE0B85"/>
    <w:rsid w:val="00EE1185"/>
    <w:rsid w:val="00EE121B"/>
    <w:rsid w:val="00EE15D1"/>
    <w:rsid w:val="00EE1635"/>
    <w:rsid w:val="00EE195E"/>
    <w:rsid w:val="00EE1CB3"/>
    <w:rsid w:val="00EE32B3"/>
    <w:rsid w:val="00EE3B8F"/>
    <w:rsid w:val="00EE3D62"/>
    <w:rsid w:val="00EE48CB"/>
    <w:rsid w:val="00EE4AEA"/>
    <w:rsid w:val="00EE4C69"/>
    <w:rsid w:val="00EE51CE"/>
    <w:rsid w:val="00EE576A"/>
    <w:rsid w:val="00EE6487"/>
    <w:rsid w:val="00EE654E"/>
    <w:rsid w:val="00EE65C8"/>
    <w:rsid w:val="00EE716A"/>
    <w:rsid w:val="00EE73C5"/>
    <w:rsid w:val="00EE73FB"/>
    <w:rsid w:val="00EE7588"/>
    <w:rsid w:val="00EE7799"/>
    <w:rsid w:val="00EE797B"/>
    <w:rsid w:val="00EE7A5E"/>
    <w:rsid w:val="00EF01A8"/>
    <w:rsid w:val="00EF0D6F"/>
    <w:rsid w:val="00EF19C2"/>
    <w:rsid w:val="00EF1CBD"/>
    <w:rsid w:val="00EF2056"/>
    <w:rsid w:val="00EF2177"/>
    <w:rsid w:val="00EF232E"/>
    <w:rsid w:val="00EF26B8"/>
    <w:rsid w:val="00EF26EC"/>
    <w:rsid w:val="00EF2BD3"/>
    <w:rsid w:val="00EF302B"/>
    <w:rsid w:val="00EF3181"/>
    <w:rsid w:val="00EF3450"/>
    <w:rsid w:val="00EF3528"/>
    <w:rsid w:val="00EF36DD"/>
    <w:rsid w:val="00EF3BDF"/>
    <w:rsid w:val="00EF3C9E"/>
    <w:rsid w:val="00EF3ED3"/>
    <w:rsid w:val="00EF3FA2"/>
    <w:rsid w:val="00EF3FB7"/>
    <w:rsid w:val="00EF40CB"/>
    <w:rsid w:val="00EF4582"/>
    <w:rsid w:val="00EF4665"/>
    <w:rsid w:val="00EF4AAB"/>
    <w:rsid w:val="00EF4E13"/>
    <w:rsid w:val="00EF4F07"/>
    <w:rsid w:val="00EF5023"/>
    <w:rsid w:val="00EF51BF"/>
    <w:rsid w:val="00EF5906"/>
    <w:rsid w:val="00EF5A70"/>
    <w:rsid w:val="00EF5C2C"/>
    <w:rsid w:val="00EF6008"/>
    <w:rsid w:val="00EF61C3"/>
    <w:rsid w:val="00EF6570"/>
    <w:rsid w:val="00EF664A"/>
    <w:rsid w:val="00EF69FB"/>
    <w:rsid w:val="00EF6B57"/>
    <w:rsid w:val="00EF6F43"/>
    <w:rsid w:val="00EF7164"/>
    <w:rsid w:val="00EF7C97"/>
    <w:rsid w:val="00F0037A"/>
    <w:rsid w:val="00F007F2"/>
    <w:rsid w:val="00F00A4F"/>
    <w:rsid w:val="00F00BAF"/>
    <w:rsid w:val="00F00C4F"/>
    <w:rsid w:val="00F01918"/>
    <w:rsid w:val="00F01B85"/>
    <w:rsid w:val="00F01E94"/>
    <w:rsid w:val="00F02238"/>
    <w:rsid w:val="00F02AC9"/>
    <w:rsid w:val="00F02EC5"/>
    <w:rsid w:val="00F03021"/>
    <w:rsid w:val="00F031F9"/>
    <w:rsid w:val="00F037F0"/>
    <w:rsid w:val="00F03907"/>
    <w:rsid w:val="00F0498B"/>
    <w:rsid w:val="00F04FFA"/>
    <w:rsid w:val="00F0564D"/>
    <w:rsid w:val="00F0582C"/>
    <w:rsid w:val="00F05893"/>
    <w:rsid w:val="00F058AC"/>
    <w:rsid w:val="00F0630E"/>
    <w:rsid w:val="00F077BE"/>
    <w:rsid w:val="00F078B7"/>
    <w:rsid w:val="00F078EB"/>
    <w:rsid w:val="00F07ABD"/>
    <w:rsid w:val="00F07F71"/>
    <w:rsid w:val="00F109BB"/>
    <w:rsid w:val="00F10B0E"/>
    <w:rsid w:val="00F10DA3"/>
    <w:rsid w:val="00F11135"/>
    <w:rsid w:val="00F11F39"/>
    <w:rsid w:val="00F11FE5"/>
    <w:rsid w:val="00F125AC"/>
    <w:rsid w:val="00F12A53"/>
    <w:rsid w:val="00F12B0A"/>
    <w:rsid w:val="00F12CAB"/>
    <w:rsid w:val="00F13CA4"/>
    <w:rsid w:val="00F13EC7"/>
    <w:rsid w:val="00F13FC6"/>
    <w:rsid w:val="00F1483F"/>
    <w:rsid w:val="00F1497E"/>
    <w:rsid w:val="00F14A5A"/>
    <w:rsid w:val="00F14AF8"/>
    <w:rsid w:val="00F14D4D"/>
    <w:rsid w:val="00F1516F"/>
    <w:rsid w:val="00F15727"/>
    <w:rsid w:val="00F158F2"/>
    <w:rsid w:val="00F15C7F"/>
    <w:rsid w:val="00F162EA"/>
    <w:rsid w:val="00F16310"/>
    <w:rsid w:val="00F164FC"/>
    <w:rsid w:val="00F165DC"/>
    <w:rsid w:val="00F16C35"/>
    <w:rsid w:val="00F16F47"/>
    <w:rsid w:val="00F16FC3"/>
    <w:rsid w:val="00F173E7"/>
    <w:rsid w:val="00F17A83"/>
    <w:rsid w:val="00F200F9"/>
    <w:rsid w:val="00F2040E"/>
    <w:rsid w:val="00F20B31"/>
    <w:rsid w:val="00F20F40"/>
    <w:rsid w:val="00F217AA"/>
    <w:rsid w:val="00F21FFC"/>
    <w:rsid w:val="00F222CD"/>
    <w:rsid w:val="00F2239E"/>
    <w:rsid w:val="00F224BC"/>
    <w:rsid w:val="00F22B0D"/>
    <w:rsid w:val="00F22B78"/>
    <w:rsid w:val="00F22BF1"/>
    <w:rsid w:val="00F22C42"/>
    <w:rsid w:val="00F22C62"/>
    <w:rsid w:val="00F22D09"/>
    <w:rsid w:val="00F22DFB"/>
    <w:rsid w:val="00F23305"/>
    <w:rsid w:val="00F23728"/>
    <w:rsid w:val="00F23739"/>
    <w:rsid w:val="00F23A3B"/>
    <w:rsid w:val="00F23F32"/>
    <w:rsid w:val="00F24DFB"/>
    <w:rsid w:val="00F251F0"/>
    <w:rsid w:val="00F2574E"/>
    <w:rsid w:val="00F257CC"/>
    <w:rsid w:val="00F25AC0"/>
    <w:rsid w:val="00F25DE7"/>
    <w:rsid w:val="00F25E07"/>
    <w:rsid w:val="00F25F4D"/>
    <w:rsid w:val="00F26064"/>
    <w:rsid w:val="00F26B4F"/>
    <w:rsid w:val="00F26D2F"/>
    <w:rsid w:val="00F27277"/>
    <w:rsid w:val="00F272CC"/>
    <w:rsid w:val="00F27A57"/>
    <w:rsid w:val="00F27C82"/>
    <w:rsid w:val="00F310E8"/>
    <w:rsid w:val="00F31102"/>
    <w:rsid w:val="00F314D8"/>
    <w:rsid w:val="00F317C2"/>
    <w:rsid w:val="00F3189F"/>
    <w:rsid w:val="00F31A48"/>
    <w:rsid w:val="00F32F88"/>
    <w:rsid w:val="00F3310B"/>
    <w:rsid w:val="00F33744"/>
    <w:rsid w:val="00F337C0"/>
    <w:rsid w:val="00F33A63"/>
    <w:rsid w:val="00F33CD8"/>
    <w:rsid w:val="00F33F5A"/>
    <w:rsid w:val="00F3432E"/>
    <w:rsid w:val="00F34457"/>
    <w:rsid w:val="00F34487"/>
    <w:rsid w:val="00F34BF2"/>
    <w:rsid w:val="00F34D08"/>
    <w:rsid w:val="00F35035"/>
    <w:rsid w:val="00F352C6"/>
    <w:rsid w:val="00F35537"/>
    <w:rsid w:val="00F3570B"/>
    <w:rsid w:val="00F36447"/>
    <w:rsid w:val="00F36B5B"/>
    <w:rsid w:val="00F36FFD"/>
    <w:rsid w:val="00F3722D"/>
    <w:rsid w:val="00F3760C"/>
    <w:rsid w:val="00F40D30"/>
    <w:rsid w:val="00F40D97"/>
    <w:rsid w:val="00F40DA3"/>
    <w:rsid w:val="00F41243"/>
    <w:rsid w:val="00F414F5"/>
    <w:rsid w:val="00F4157F"/>
    <w:rsid w:val="00F415A6"/>
    <w:rsid w:val="00F41809"/>
    <w:rsid w:val="00F41DE4"/>
    <w:rsid w:val="00F41E90"/>
    <w:rsid w:val="00F420C2"/>
    <w:rsid w:val="00F42137"/>
    <w:rsid w:val="00F42AA1"/>
    <w:rsid w:val="00F42B5D"/>
    <w:rsid w:val="00F42E98"/>
    <w:rsid w:val="00F4302D"/>
    <w:rsid w:val="00F432D6"/>
    <w:rsid w:val="00F4340A"/>
    <w:rsid w:val="00F4351F"/>
    <w:rsid w:val="00F435F9"/>
    <w:rsid w:val="00F4390B"/>
    <w:rsid w:val="00F44983"/>
    <w:rsid w:val="00F44D12"/>
    <w:rsid w:val="00F45251"/>
    <w:rsid w:val="00F4556D"/>
    <w:rsid w:val="00F4558B"/>
    <w:rsid w:val="00F45BA9"/>
    <w:rsid w:val="00F45BAF"/>
    <w:rsid w:val="00F45D4F"/>
    <w:rsid w:val="00F466B2"/>
    <w:rsid w:val="00F46D13"/>
    <w:rsid w:val="00F46D17"/>
    <w:rsid w:val="00F46D99"/>
    <w:rsid w:val="00F46F8B"/>
    <w:rsid w:val="00F47063"/>
    <w:rsid w:val="00F470AA"/>
    <w:rsid w:val="00F47294"/>
    <w:rsid w:val="00F47642"/>
    <w:rsid w:val="00F4764B"/>
    <w:rsid w:val="00F47A3D"/>
    <w:rsid w:val="00F47ABF"/>
    <w:rsid w:val="00F47DAE"/>
    <w:rsid w:val="00F47E46"/>
    <w:rsid w:val="00F47EE6"/>
    <w:rsid w:val="00F50215"/>
    <w:rsid w:val="00F50272"/>
    <w:rsid w:val="00F50319"/>
    <w:rsid w:val="00F506C7"/>
    <w:rsid w:val="00F50B5C"/>
    <w:rsid w:val="00F50C42"/>
    <w:rsid w:val="00F50E3D"/>
    <w:rsid w:val="00F515FB"/>
    <w:rsid w:val="00F519BC"/>
    <w:rsid w:val="00F51C43"/>
    <w:rsid w:val="00F51DB6"/>
    <w:rsid w:val="00F51FEA"/>
    <w:rsid w:val="00F5304A"/>
    <w:rsid w:val="00F53E5E"/>
    <w:rsid w:val="00F54844"/>
    <w:rsid w:val="00F54887"/>
    <w:rsid w:val="00F55201"/>
    <w:rsid w:val="00F553D3"/>
    <w:rsid w:val="00F555CA"/>
    <w:rsid w:val="00F55A00"/>
    <w:rsid w:val="00F55B9D"/>
    <w:rsid w:val="00F55DC1"/>
    <w:rsid w:val="00F56384"/>
    <w:rsid w:val="00F56A2E"/>
    <w:rsid w:val="00F570AC"/>
    <w:rsid w:val="00F57592"/>
    <w:rsid w:val="00F57C49"/>
    <w:rsid w:val="00F6157F"/>
    <w:rsid w:val="00F616B3"/>
    <w:rsid w:val="00F61B6B"/>
    <w:rsid w:val="00F61C53"/>
    <w:rsid w:val="00F61C5C"/>
    <w:rsid w:val="00F623AF"/>
    <w:rsid w:val="00F62B24"/>
    <w:rsid w:val="00F62E24"/>
    <w:rsid w:val="00F62F33"/>
    <w:rsid w:val="00F637F7"/>
    <w:rsid w:val="00F63D15"/>
    <w:rsid w:val="00F64886"/>
    <w:rsid w:val="00F64BBA"/>
    <w:rsid w:val="00F64D93"/>
    <w:rsid w:val="00F64DAB"/>
    <w:rsid w:val="00F6536B"/>
    <w:rsid w:val="00F653D8"/>
    <w:rsid w:val="00F65DF2"/>
    <w:rsid w:val="00F65E10"/>
    <w:rsid w:val="00F6604F"/>
    <w:rsid w:val="00F6614D"/>
    <w:rsid w:val="00F661EE"/>
    <w:rsid w:val="00F665D0"/>
    <w:rsid w:val="00F666DB"/>
    <w:rsid w:val="00F66EA1"/>
    <w:rsid w:val="00F66FEF"/>
    <w:rsid w:val="00F67E7C"/>
    <w:rsid w:val="00F702CB"/>
    <w:rsid w:val="00F70872"/>
    <w:rsid w:val="00F70A74"/>
    <w:rsid w:val="00F70DFB"/>
    <w:rsid w:val="00F70F12"/>
    <w:rsid w:val="00F712DA"/>
    <w:rsid w:val="00F7146E"/>
    <w:rsid w:val="00F71508"/>
    <w:rsid w:val="00F715A9"/>
    <w:rsid w:val="00F72131"/>
    <w:rsid w:val="00F72256"/>
    <w:rsid w:val="00F722E2"/>
    <w:rsid w:val="00F72968"/>
    <w:rsid w:val="00F73506"/>
    <w:rsid w:val="00F73A2D"/>
    <w:rsid w:val="00F73F4A"/>
    <w:rsid w:val="00F741AD"/>
    <w:rsid w:val="00F74528"/>
    <w:rsid w:val="00F74A3D"/>
    <w:rsid w:val="00F74AAB"/>
    <w:rsid w:val="00F74E3D"/>
    <w:rsid w:val="00F7525B"/>
    <w:rsid w:val="00F7565B"/>
    <w:rsid w:val="00F75D33"/>
    <w:rsid w:val="00F76127"/>
    <w:rsid w:val="00F76130"/>
    <w:rsid w:val="00F7674D"/>
    <w:rsid w:val="00F76A2E"/>
    <w:rsid w:val="00F77009"/>
    <w:rsid w:val="00F772BB"/>
    <w:rsid w:val="00F77626"/>
    <w:rsid w:val="00F77775"/>
    <w:rsid w:val="00F808ED"/>
    <w:rsid w:val="00F80D60"/>
    <w:rsid w:val="00F81047"/>
    <w:rsid w:val="00F81400"/>
    <w:rsid w:val="00F816AC"/>
    <w:rsid w:val="00F8170D"/>
    <w:rsid w:val="00F81982"/>
    <w:rsid w:val="00F81AB5"/>
    <w:rsid w:val="00F81C3B"/>
    <w:rsid w:val="00F82725"/>
    <w:rsid w:val="00F829D3"/>
    <w:rsid w:val="00F82BAB"/>
    <w:rsid w:val="00F82D3C"/>
    <w:rsid w:val="00F82E22"/>
    <w:rsid w:val="00F82E49"/>
    <w:rsid w:val="00F8324A"/>
    <w:rsid w:val="00F83902"/>
    <w:rsid w:val="00F83B60"/>
    <w:rsid w:val="00F83EC5"/>
    <w:rsid w:val="00F84315"/>
    <w:rsid w:val="00F8465B"/>
    <w:rsid w:val="00F846AB"/>
    <w:rsid w:val="00F849B5"/>
    <w:rsid w:val="00F84AC7"/>
    <w:rsid w:val="00F851CE"/>
    <w:rsid w:val="00F856C9"/>
    <w:rsid w:val="00F8573D"/>
    <w:rsid w:val="00F85D1C"/>
    <w:rsid w:val="00F85D75"/>
    <w:rsid w:val="00F85E8B"/>
    <w:rsid w:val="00F85EA3"/>
    <w:rsid w:val="00F86342"/>
    <w:rsid w:val="00F86945"/>
    <w:rsid w:val="00F86A6B"/>
    <w:rsid w:val="00F86C00"/>
    <w:rsid w:val="00F87277"/>
    <w:rsid w:val="00F87316"/>
    <w:rsid w:val="00F87764"/>
    <w:rsid w:val="00F902FA"/>
    <w:rsid w:val="00F907C1"/>
    <w:rsid w:val="00F90D9A"/>
    <w:rsid w:val="00F91239"/>
    <w:rsid w:val="00F914C0"/>
    <w:rsid w:val="00F918C2"/>
    <w:rsid w:val="00F92AC6"/>
    <w:rsid w:val="00F92E09"/>
    <w:rsid w:val="00F92F93"/>
    <w:rsid w:val="00F93215"/>
    <w:rsid w:val="00F933F2"/>
    <w:rsid w:val="00F94D70"/>
    <w:rsid w:val="00F94DA6"/>
    <w:rsid w:val="00F94E0D"/>
    <w:rsid w:val="00F95023"/>
    <w:rsid w:val="00F955A3"/>
    <w:rsid w:val="00F956CF"/>
    <w:rsid w:val="00F95749"/>
    <w:rsid w:val="00F95BDE"/>
    <w:rsid w:val="00F95D4B"/>
    <w:rsid w:val="00F95D5D"/>
    <w:rsid w:val="00F96716"/>
    <w:rsid w:val="00F96879"/>
    <w:rsid w:val="00F9699E"/>
    <w:rsid w:val="00F96DD1"/>
    <w:rsid w:val="00F9705A"/>
    <w:rsid w:val="00F97882"/>
    <w:rsid w:val="00F97902"/>
    <w:rsid w:val="00F97A3E"/>
    <w:rsid w:val="00F97CC8"/>
    <w:rsid w:val="00F97D31"/>
    <w:rsid w:val="00F97F50"/>
    <w:rsid w:val="00FA04BC"/>
    <w:rsid w:val="00FA10AB"/>
    <w:rsid w:val="00FA11BF"/>
    <w:rsid w:val="00FA1B1D"/>
    <w:rsid w:val="00FA2538"/>
    <w:rsid w:val="00FA2969"/>
    <w:rsid w:val="00FA2A3C"/>
    <w:rsid w:val="00FA2CD0"/>
    <w:rsid w:val="00FA33F1"/>
    <w:rsid w:val="00FA3401"/>
    <w:rsid w:val="00FA383E"/>
    <w:rsid w:val="00FA3FDF"/>
    <w:rsid w:val="00FA4869"/>
    <w:rsid w:val="00FA4CDA"/>
    <w:rsid w:val="00FA4F4A"/>
    <w:rsid w:val="00FA5690"/>
    <w:rsid w:val="00FA5808"/>
    <w:rsid w:val="00FA5812"/>
    <w:rsid w:val="00FA58DD"/>
    <w:rsid w:val="00FA590E"/>
    <w:rsid w:val="00FA61C1"/>
    <w:rsid w:val="00FA62FF"/>
    <w:rsid w:val="00FA64FA"/>
    <w:rsid w:val="00FA6694"/>
    <w:rsid w:val="00FA6AAA"/>
    <w:rsid w:val="00FA6C0A"/>
    <w:rsid w:val="00FA6D3C"/>
    <w:rsid w:val="00FA6EB3"/>
    <w:rsid w:val="00FA7050"/>
    <w:rsid w:val="00FA70BA"/>
    <w:rsid w:val="00FA78AC"/>
    <w:rsid w:val="00FB05E1"/>
    <w:rsid w:val="00FB066D"/>
    <w:rsid w:val="00FB09F5"/>
    <w:rsid w:val="00FB0ED0"/>
    <w:rsid w:val="00FB12A4"/>
    <w:rsid w:val="00FB18BE"/>
    <w:rsid w:val="00FB1A7F"/>
    <w:rsid w:val="00FB1E54"/>
    <w:rsid w:val="00FB1EA7"/>
    <w:rsid w:val="00FB1F8C"/>
    <w:rsid w:val="00FB20AE"/>
    <w:rsid w:val="00FB2153"/>
    <w:rsid w:val="00FB22E4"/>
    <w:rsid w:val="00FB266E"/>
    <w:rsid w:val="00FB2C1E"/>
    <w:rsid w:val="00FB2CAD"/>
    <w:rsid w:val="00FB2E26"/>
    <w:rsid w:val="00FB328C"/>
    <w:rsid w:val="00FB3620"/>
    <w:rsid w:val="00FB383E"/>
    <w:rsid w:val="00FB3924"/>
    <w:rsid w:val="00FB3B4F"/>
    <w:rsid w:val="00FB460A"/>
    <w:rsid w:val="00FB465F"/>
    <w:rsid w:val="00FB46CE"/>
    <w:rsid w:val="00FB4D45"/>
    <w:rsid w:val="00FB5659"/>
    <w:rsid w:val="00FB5869"/>
    <w:rsid w:val="00FB5BAB"/>
    <w:rsid w:val="00FB5E7F"/>
    <w:rsid w:val="00FB5FFB"/>
    <w:rsid w:val="00FB601C"/>
    <w:rsid w:val="00FB61DE"/>
    <w:rsid w:val="00FB6539"/>
    <w:rsid w:val="00FB6817"/>
    <w:rsid w:val="00FB69E7"/>
    <w:rsid w:val="00FB6ABD"/>
    <w:rsid w:val="00FB6CAC"/>
    <w:rsid w:val="00FB72D0"/>
    <w:rsid w:val="00FB748A"/>
    <w:rsid w:val="00FB75FA"/>
    <w:rsid w:val="00FB76BE"/>
    <w:rsid w:val="00FB77C2"/>
    <w:rsid w:val="00FB7948"/>
    <w:rsid w:val="00FB7E1A"/>
    <w:rsid w:val="00FC000D"/>
    <w:rsid w:val="00FC034C"/>
    <w:rsid w:val="00FC065B"/>
    <w:rsid w:val="00FC0944"/>
    <w:rsid w:val="00FC0C46"/>
    <w:rsid w:val="00FC0EC4"/>
    <w:rsid w:val="00FC0FFE"/>
    <w:rsid w:val="00FC138F"/>
    <w:rsid w:val="00FC144D"/>
    <w:rsid w:val="00FC14B3"/>
    <w:rsid w:val="00FC16EF"/>
    <w:rsid w:val="00FC1BA5"/>
    <w:rsid w:val="00FC1E56"/>
    <w:rsid w:val="00FC2093"/>
    <w:rsid w:val="00FC22DF"/>
    <w:rsid w:val="00FC24CD"/>
    <w:rsid w:val="00FC267E"/>
    <w:rsid w:val="00FC3CC8"/>
    <w:rsid w:val="00FC3E70"/>
    <w:rsid w:val="00FC4775"/>
    <w:rsid w:val="00FC4F04"/>
    <w:rsid w:val="00FC5408"/>
    <w:rsid w:val="00FC55A5"/>
    <w:rsid w:val="00FC5F71"/>
    <w:rsid w:val="00FC63D8"/>
    <w:rsid w:val="00FC6461"/>
    <w:rsid w:val="00FC65FF"/>
    <w:rsid w:val="00FC6C99"/>
    <w:rsid w:val="00FC6FE7"/>
    <w:rsid w:val="00FC77C8"/>
    <w:rsid w:val="00FC7C0F"/>
    <w:rsid w:val="00FD0639"/>
    <w:rsid w:val="00FD0E09"/>
    <w:rsid w:val="00FD18BB"/>
    <w:rsid w:val="00FD1DE2"/>
    <w:rsid w:val="00FD1F79"/>
    <w:rsid w:val="00FD27C9"/>
    <w:rsid w:val="00FD28C5"/>
    <w:rsid w:val="00FD2C3D"/>
    <w:rsid w:val="00FD3116"/>
    <w:rsid w:val="00FD3163"/>
    <w:rsid w:val="00FD334D"/>
    <w:rsid w:val="00FD3DDE"/>
    <w:rsid w:val="00FD3EA0"/>
    <w:rsid w:val="00FD4444"/>
    <w:rsid w:val="00FD48AC"/>
    <w:rsid w:val="00FD55DA"/>
    <w:rsid w:val="00FD5776"/>
    <w:rsid w:val="00FD613E"/>
    <w:rsid w:val="00FD63B4"/>
    <w:rsid w:val="00FD67EC"/>
    <w:rsid w:val="00FD6E7E"/>
    <w:rsid w:val="00FD6F6C"/>
    <w:rsid w:val="00FD77A5"/>
    <w:rsid w:val="00FD7C1F"/>
    <w:rsid w:val="00FD7DB2"/>
    <w:rsid w:val="00FE0668"/>
    <w:rsid w:val="00FE0ED9"/>
    <w:rsid w:val="00FE1A91"/>
    <w:rsid w:val="00FE2171"/>
    <w:rsid w:val="00FE2852"/>
    <w:rsid w:val="00FE2D40"/>
    <w:rsid w:val="00FE3191"/>
    <w:rsid w:val="00FE3471"/>
    <w:rsid w:val="00FE4733"/>
    <w:rsid w:val="00FE49BA"/>
    <w:rsid w:val="00FE4EA9"/>
    <w:rsid w:val="00FE557E"/>
    <w:rsid w:val="00FE5702"/>
    <w:rsid w:val="00FE591D"/>
    <w:rsid w:val="00FE5A98"/>
    <w:rsid w:val="00FE5AAA"/>
    <w:rsid w:val="00FE5C1A"/>
    <w:rsid w:val="00FE644B"/>
    <w:rsid w:val="00FE64BF"/>
    <w:rsid w:val="00FE69A6"/>
    <w:rsid w:val="00FE6A34"/>
    <w:rsid w:val="00FE6F3E"/>
    <w:rsid w:val="00FE753E"/>
    <w:rsid w:val="00FF004C"/>
    <w:rsid w:val="00FF09B6"/>
    <w:rsid w:val="00FF09FE"/>
    <w:rsid w:val="00FF0B8E"/>
    <w:rsid w:val="00FF0CB1"/>
    <w:rsid w:val="00FF10D7"/>
    <w:rsid w:val="00FF1820"/>
    <w:rsid w:val="00FF1CC9"/>
    <w:rsid w:val="00FF2375"/>
    <w:rsid w:val="00FF23BC"/>
    <w:rsid w:val="00FF23DF"/>
    <w:rsid w:val="00FF38CB"/>
    <w:rsid w:val="00FF393B"/>
    <w:rsid w:val="00FF47E4"/>
    <w:rsid w:val="00FF4D12"/>
    <w:rsid w:val="00FF4E89"/>
    <w:rsid w:val="00FF506F"/>
    <w:rsid w:val="00FF5132"/>
    <w:rsid w:val="00FF515C"/>
    <w:rsid w:val="00FF522E"/>
    <w:rsid w:val="00FF58ED"/>
    <w:rsid w:val="00FF5A64"/>
    <w:rsid w:val="00FF5BDF"/>
    <w:rsid w:val="00FF5F3F"/>
    <w:rsid w:val="00FF65F2"/>
    <w:rsid w:val="00FF6880"/>
    <w:rsid w:val="00FF6883"/>
    <w:rsid w:val="00FF690B"/>
    <w:rsid w:val="00FF70CA"/>
    <w:rsid w:val="00FF711D"/>
    <w:rsid w:val="00FF7215"/>
    <w:rsid w:val="00FF7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6F6D03"/>
  <w15:docId w15:val="{D89AB921-5646-48C5-B54D-642F03375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2970"/>
    <w:rPr>
      <w:lang w:val="en-NZ"/>
    </w:rPr>
  </w:style>
  <w:style w:type="paragraph" w:styleId="Heading1">
    <w:name w:val="heading 1"/>
    <w:basedOn w:val="Normal"/>
    <w:link w:val="Heading1Char"/>
    <w:uiPriority w:val="9"/>
    <w:qFormat/>
    <w:rsid w:val="0052113B"/>
    <w:pPr>
      <w:pBdr>
        <w:top w:val="single" w:sz="4" w:space="3" w:color="A6A6A6" w:themeColor="background1" w:themeShade="A6"/>
      </w:pBdr>
      <w:spacing w:before="480" w:after="120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113B"/>
    <w:pPr>
      <w:keepNext/>
      <w:keepLines/>
      <w:spacing w:after="40"/>
      <w:contextualSpacing/>
      <w:outlineLvl w:val="1"/>
    </w:pPr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52113B"/>
    <w:pPr>
      <w:keepNext/>
      <w:keepLines/>
      <w:spacing w:after="0"/>
      <w:contextualSpacing/>
      <w:outlineLvl w:val="2"/>
    </w:pPr>
    <w:rPr>
      <w:rFonts w:eastAsiaTheme="majorEastAsia" w:cstheme="majorBidi"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04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7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5E8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7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3F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7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2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2D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AE7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80AE7"/>
  </w:style>
  <w:style w:type="paragraph" w:styleId="Footer">
    <w:name w:val="footer"/>
    <w:basedOn w:val="Normal"/>
    <w:link w:val="FooterChar"/>
    <w:uiPriority w:val="99"/>
    <w:unhideWhenUsed/>
    <w:rsid w:val="00380AE7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80AE7"/>
  </w:style>
  <w:style w:type="character" w:customStyle="1" w:styleId="Heading1Char">
    <w:name w:val="Heading 1 Char"/>
    <w:basedOn w:val="DefaultParagraphFont"/>
    <w:link w:val="Heading1"/>
    <w:uiPriority w:val="9"/>
    <w:rsid w:val="0052113B"/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ListBullet">
    <w:name w:val="List Bullet"/>
    <w:basedOn w:val="Normal"/>
    <w:uiPriority w:val="10"/>
    <w:qFormat/>
    <w:rsid w:val="00BC7376"/>
    <w:pPr>
      <w:numPr>
        <w:numId w:val="1"/>
      </w:numPr>
      <w:spacing w:after="0"/>
      <w:contextualSpacing/>
    </w:pPr>
  </w:style>
  <w:style w:type="table" w:styleId="TableGrid">
    <w:name w:val="Table Grid"/>
    <w:basedOn w:val="TableNormal"/>
    <w:uiPriority w:val="39"/>
    <w:rsid w:val="005B1D68"/>
    <w:pPr>
      <w:spacing w:after="0"/>
    </w:pPr>
    <w:tblPr/>
  </w:style>
  <w:style w:type="paragraph" w:styleId="ListBullet2">
    <w:name w:val="List Bullet 2"/>
    <w:basedOn w:val="Normal"/>
    <w:uiPriority w:val="99"/>
    <w:semiHidden/>
    <w:unhideWhenUsed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unhideWhenUsed/>
    <w:rsid w:val="00573BF9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2113B"/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113B"/>
    <w:rPr>
      <w:rFonts w:eastAsiaTheme="majorEastAsia" w:cstheme="majorBidi"/>
      <w:caps/>
      <w:szCs w:val="24"/>
    </w:rPr>
  </w:style>
  <w:style w:type="paragraph" w:styleId="Title">
    <w:name w:val="Title"/>
    <w:basedOn w:val="Normal"/>
    <w:link w:val="TitleChar"/>
    <w:uiPriority w:val="1"/>
    <w:qFormat/>
    <w:rsid w:val="0052113B"/>
    <w:pPr>
      <w:spacing w:after="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52113B"/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paragraph" w:customStyle="1" w:styleId="ContactInfo">
    <w:name w:val="Contact Info"/>
    <w:basedOn w:val="Normal"/>
    <w:uiPriority w:val="3"/>
    <w:qFormat/>
    <w:rsid w:val="004E2970"/>
    <w:pPr>
      <w:spacing w:before="40" w:after="0"/>
      <w:contextualSpacing/>
      <w:jc w:val="right"/>
    </w:pPr>
  </w:style>
  <w:style w:type="character" w:styleId="PlaceholderText">
    <w:name w:val="Placeholder Text"/>
    <w:basedOn w:val="DefaultParagraphFont"/>
    <w:uiPriority w:val="99"/>
    <w:semiHidden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04D2"/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ListNumber">
    <w:name w:val="List Number"/>
    <w:basedOn w:val="Normal"/>
    <w:uiPriority w:val="11"/>
    <w:qFormat/>
    <w:rsid w:val="00BC7376"/>
    <w:pPr>
      <w:numPr>
        <w:numId w:val="6"/>
      </w:numPr>
      <w:contextualSpacing/>
    </w:pPr>
  </w:style>
  <w:style w:type="character" w:styleId="Emphasis">
    <w:name w:val="Emphasis"/>
    <w:basedOn w:val="DefaultParagraphFont"/>
    <w:uiPriority w:val="20"/>
    <w:qFormat/>
    <w:rsid w:val="0052113B"/>
    <w:rPr>
      <w:b w:val="0"/>
      <w:i w:val="0"/>
      <w:iCs/>
      <w:color w:val="595959" w:themeColor="text1" w:themeTint="A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22D0"/>
    <w:pPr>
      <w:pBdr>
        <w:top w:val="none" w:sz="0" w:space="0" w:color="auto"/>
      </w:pBdr>
      <w:outlineLvl w:val="9"/>
    </w:p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2922D0"/>
    <w:pPr>
      <w:numPr>
        <w:ilvl w:val="1"/>
      </w:numPr>
      <w:spacing w:after="160"/>
    </w:pPr>
    <w:rPr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922D0"/>
    <w:rPr>
      <w:rFonts w:eastAsiaTheme="minorEastAsia"/>
      <w:color w:val="5A5A5A" w:themeColor="text1" w:themeTint="A5"/>
    </w:rPr>
  </w:style>
  <w:style w:type="character" w:styleId="BookTitle">
    <w:name w:val="Book Title"/>
    <w:basedOn w:val="DefaultParagraphFont"/>
    <w:uiPriority w:val="33"/>
    <w:semiHidden/>
    <w:unhideWhenUsed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922D0"/>
    <w:rPr>
      <w:b/>
      <w:bCs/>
      <w:caps w:val="0"/>
      <w:smallCaps/>
      <w:color w:val="007FA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922D0"/>
    <w:pPr>
      <w:pBdr>
        <w:top w:val="single" w:sz="4" w:space="10" w:color="007FAB" w:themeColor="accent1"/>
        <w:bottom w:val="single" w:sz="4" w:space="10" w:color="007FAB" w:themeColor="accent1"/>
      </w:pBdr>
      <w:spacing w:before="360" w:after="360"/>
      <w:jc w:val="center"/>
    </w:pPr>
    <w:rPr>
      <w:i/>
      <w:iCs/>
      <w:color w:val="007FA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922D0"/>
    <w:rPr>
      <w:i/>
      <w:iCs/>
      <w:color w:val="007FA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922D0"/>
    <w:rPr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2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2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22D0"/>
    <w:pPr>
      <w:spacing w:after="200"/>
    </w:pPr>
    <w:rPr>
      <w:i/>
      <w:iCs/>
      <w:color w:val="111111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2D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2D0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922D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922D0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922D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922D0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22D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22D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22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22D0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922D0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922D0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922D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922D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922D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22D0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22D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922D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922D0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922D0"/>
    <w:rPr>
      <w:rFonts w:ascii="Consolas" w:hAnsi="Consolas"/>
      <w:szCs w:val="21"/>
    </w:rPr>
  </w:style>
  <w:style w:type="paragraph" w:styleId="Bibliography">
    <w:name w:val="Bibliography"/>
    <w:basedOn w:val="Normal"/>
    <w:next w:val="Normal"/>
    <w:uiPriority w:val="37"/>
    <w:semiHidden/>
    <w:unhideWhenUsed/>
    <w:rsid w:val="006C47D8"/>
  </w:style>
  <w:style w:type="paragraph" w:styleId="BlockText">
    <w:name w:val="Block Text"/>
    <w:basedOn w:val="Normal"/>
    <w:uiPriority w:val="99"/>
    <w:semiHidden/>
    <w:unhideWhenUsed/>
    <w:rsid w:val="006C47D8"/>
    <w:pPr>
      <w:pBdr>
        <w:top w:val="single" w:sz="2" w:space="10" w:color="007FAB" w:themeColor="accent1" w:frame="1"/>
        <w:left w:val="single" w:sz="2" w:space="10" w:color="007FAB" w:themeColor="accent1" w:frame="1"/>
        <w:bottom w:val="single" w:sz="2" w:space="10" w:color="007FAB" w:themeColor="accent1" w:frame="1"/>
        <w:right w:val="single" w:sz="2" w:space="10" w:color="007FAB" w:themeColor="accent1" w:frame="1"/>
      </w:pBdr>
      <w:ind w:left="1152" w:right="1152"/>
    </w:pPr>
    <w:rPr>
      <w:i/>
      <w:iCs/>
      <w:color w:val="007FAB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6C47D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C47D8"/>
  </w:style>
  <w:style w:type="paragraph" w:styleId="BodyText2">
    <w:name w:val="Body Text 2"/>
    <w:basedOn w:val="Normal"/>
    <w:link w:val="BodyText2Char"/>
    <w:uiPriority w:val="99"/>
    <w:semiHidden/>
    <w:unhideWhenUsed/>
    <w:rsid w:val="006C47D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C47D8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C47D8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C47D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C47D8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C47D8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C47D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C47D8"/>
  </w:style>
  <w:style w:type="paragraph" w:styleId="Closing">
    <w:name w:val="Closing"/>
    <w:basedOn w:val="Normal"/>
    <w:link w:val="ClosingChar"/>
    <w:uiPriority w:val="99"/>
    <w:semiHidden/>
    <w:unhideWhenUsed/>
    <w:rsid w:val="006C47D8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C47D8"/>
  </w:style>
  <w:style w:type="table" w:styleId="ColorfulGrid">
    <w:name w:val="Colorful Grid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</w:rPr>
      <w:tblPr/>
      <w:tcPr>
        <w:shd w:val="clear" w:color="auto" w:fill="77DB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7DB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</w:rPr>
      <w:tblPr/>
      <w:tcPr>
        <w:shd w:val="clear" w:color="auto" w:fill="7EB6E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EB6E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</w:rPr>
      <w:tblPr/>
      <w:tcPr>
        <w:shd w:val="clear" w:color="auto" w:fill="6DE8F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E8F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</w:rPr>
      <w:tblPr/>
      <w:tcPr>
        <w:shd w:val="clear" w:color="auto" w:fill="BFBDB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DB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</w:rPr>
      <w:tblPr/>
      <w:tcPr>
        <w:shd w:val="clear" w:color="auto" w:fill="EE968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968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FED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BF9F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4337" w:themeFill="accent4" w:themeFillShade="CC"/>
      </w:tcPr>
    </w:tblStylePr>
    <w:tblStylePr w:type="lastRow">
      <w:rPr>
        <w:b/>
        <w:bCs/>
        <w:color w:val="44433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171" w:themeFill="accent3" w:themeFillShade="CC"/>
      </w:tcPr>
    </w:tblStylePr>
    <w:tblStylePr w:type="lastRow">
      <w:rPr>
        <w:b/>
        <w:bCs/>
        <w:color w:val="00617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1C14" w:themeFill="accent6" w:themeFillShade="CC"/>
      </w:tcPr>
    </w:tblStylePr>
    <w:tblStylePr w:type="lastRow">
      <w:rPr>
        <w:b/>
        <w:bCs/>
        <w:color w:val="831C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E5E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B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B66" w:themeColor="accent1" w:themeShade="99"/>
          <w:insideV w:val="nil"/>
        </w:tcBorders>
        <w:shd w:val="clear" w:color="auto" w:fill="004B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B66" w:themeFill="accent1" w:themeFillShade="99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56D3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D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2B4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2B4C" w:themeColor="accent2" w:themeShade="99"/>
          <w:insideV w:val="nil"/>
        </w:tcBorders>
        <w:shd w:val="clear" w:color="auto" w:fill="0A2B4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2B4C" w:themeFill="accent2" w:themeFillShade="99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5EA4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5445" w:themeColor="accent4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F9F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8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855" w:themeColor="accent3" w:themeShade="99"/>
          <w:insideV w:val="nil"/>
        </w:tcBorders>
        <w:shd w:val="clear" w:color="auto" w:fill="0048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55" w:themeFill="accent3" w:themeFillShade="99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17A8E" w:themeColor="accent3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322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3229" w:themeColor="accent4" w:themeShade="99"/>
          <w:insideV w:val="nil"/>
        </w:tcBorders>
        <w:shd w:val="clear" w:color="auto" w:fill="33322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229" w:themeFill="accent4" w:themeFillShade="99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0AD9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52319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15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150F" w:themeColor="accent6" w:themeShade="99"/>
          <w:insideV w:val="nil"/>
        </w:tcBorders>
        <w:shd w:val="clear" w:color="auto" w:fill="6215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150F" w:themeFill="accent6" w:themeFillShade="99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A7C7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F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E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243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365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C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A6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92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E3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110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1A1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C47D8"/>
  </w:style>
  <w:style w:type="character" w:customStyle="1" w:styleId="DateChar">
    <w:name w:val="Date Char"/>
    <w:basedOn w:val="DefaultParagraphFont"/>
    <w:link w:val="Date"/>
    <w:uiPriority w:val="99"/>
    <w:semiHidden/>
    <w:rsid w:val="006C47D8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C47D8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C47D8"/>
  </w:style>
  <w:style w:type="character" w:styleId="EndnoteReference">
    <w:name w:val="endnote reference"/>
    <w:basedOn w:val="DefaultParagraphFont"/>
    <w:uiPriority w:val="99"/>
    <w:semiHidden/>
    <w:unhideWhenUsed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6C47D8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C47D8"/>
    <w:rPr>
      <w:color w:val="BA3E31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C47D8"/>
    <w:rPr>
      <w:vertAlign w:val="superscript"/>
    </w:rPr>
  </w:style>
  <w:style w:type="table" w:customStyle="1" w:styleId="GridTable1Light1">
    <w:name w:val="Grid Table 1 Light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11">
    <w:name w:val="Grid Table 1 Light - Accent 1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7DBFF" w:themeColor="accent1" w:themeTint="66"/>
        <w:left w:val="single" w:sz="4" w:space="0" w:color="77DBFF" w:themeColor="accent1" w:themeTint="66"/>
        <w:bottom w:val="single" w:sz="4" w:space="0" w:color="77DBFF" w:themeColor="accent1" w:themeTint="66"/>
        <w:right w:val="single" w:sz="4" w:space="0" w:color="77DBFF" w:themeColor="accent1" w:themeTint="66"/>
        <w:insideH w:val="single" w:sz="4" w:space="0" w:color="77DBFF" w:themeColor="accent1" w:themeTint="66"/>
        <w:insideV w:val="single" w:sz="4" w:space="0" w:color="77DB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EB6EE" w:themeColor="accent2" w:themeTint="66"/>
        <w:left w:val="single" w:sz="4" w:space="0" w:color="7EB6EE" w:themeColor="accent2" w:themeTint="66"/>
        <w:bottom w:val="single" w:sz="4" w:space="0" w:color="7EB6EE" w:themeColor="accent2" w:themeTint="66"/>
        <w:right w:val="single" w:sz="4" w:space="0" w:color="7EB6EE" w:themeColor="accent2" w:themeTint="66"/>
        <w:insideH w:val="single" w:sz="4" w:space="0" w:color="7EB6EE" w:themeColor="accent2" w:themeTint="66"/>
        <w:insideV w:val="single" w:sz="4" w:space="0" w:color="7EB6E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31">
    <w:name w:val="Grid Table 1 Light - Accent 3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6DE8FE" w:themeColor="accent3" w:themeTint="66"/>
        <w:left w:val="single" w:sz="4" w:space="0" w:color="6DE8FE" w:themeColor="accent3" w:themeTint="66"/>
        <w:bottom w:val="single" w:sz="4" w:space="0" w:color="6DE8FE" w:themeColor="accent3" w:themeTint="66"/>
        <w:right w:val="single" w:sz="4" w:space="0" w:color="6DE8FE" w:themeColor="accent3" w:themeTint="66"/>
        <w:insideH w:val="single" w:sz="4" w:space="0" w:color="6DE8FE" w:themeColor="accent3" w:themeTint="66"/>
        <w:insideV w:val="single" w:sz="4" w:space="0" w:color="6DE8F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41">
    <w:name w:val="Grid Table 1 Light - Accent 4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BFBDB0" w:themeColor="accent4" w:themeTint="66"/>
        <w:left w:val="single" w:sz="4" w:space="0" w:color="BFBDB0" w:themeColor="accent4" w:themeTint="66"/>
        <w:bottom w:val="single" w:sz="4" w:space="0" w:color="BFBDB0" w:themeColor="accent4" w:themeTint="66"/>
        <w:right w:val="single" w:sz="4" w:space="0" w:color="BFBDB0" w:themeColor="accent4" w:themeTint="66"/>
        <w:insideH w:val="single" w:sz="4" w:space="0" w:color="BFBDB0" w:themeColor="accent4" w:themeTint="66"/>
        <w:insideV w:val="single" w:sz="4" w:space="0" w:color="BFBDB0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51">
    <w:name w:val="Grid Table 1 Light - Accent 5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E968F" w:themeColor="accent6" w:themeTint="66"/>
        <w:left w:val="single" w:sz="4" w:space="0" w:color="EE968F" w:themeColor="accent6" w:themeTint="66"/>
        <w:bottom w:val="single" w:sz="4" w:space="0" w:color="EE968F" w:themeColor="accent6" w:themeTint="66"/>
        <w:right w:val="single" w:sz="4" w:space="0" w:color="EE968F" w:themeColor="accent6" w:themeTint="66"/>
        <w:insideH w:val="single" w:sz="4" w:space="0" w:color="EE968F" w:themeColor="accent6" w:themeTint="66"/>
        <w:insideV w:val="single" w:sz="4" w:space="0" w:color="EE968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1">
    <w:name w:val="Grid Table 2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3CAFF" w:themeColor="accent1" w:themeTint="99"/>
        <w:bottom w:val="single" w:sz="2" w:space="0" w:color="33CAFF" w:themeColor="accent1" w:themeTint="99"/>
        <w:insideH w:val="single" w:sz="2" w:space="0" w:color="33CAFF" w:themeColor="accent1" w:themeTint="99"/>
        <w:insideV w:val="single" w:sz="2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3CA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customStyle="1" w:styleId="GridTable2-Accent21">
    <w:name w:val="Grid Table 2 - Accent 2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D91E5" w:themeColor="accent2" w:themeTint="99"/>
        <w:bottom w:val="single" w:sz="2" w:space="0" w:color="3D91E5" w:themeColor="accent2" w:themeTint="99"/>
        <w:insideH w:val="single" w:sz="2" w:space="0" w:color="3D91E5" w:themeColor="accent2" w:themeTint="99"/>
        <w:insideV w:val="single" w:sz="2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D91E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customStyle="1" w:styleId="GridTable2-Accent31">
    <w:name w:val="Grid Table 2 - Accent 3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24DDFD" w:themeColor="accent3" w:themeTint="99"/>
        <w:bottom w:val="single" w:sz="2" w:space="0" w:color="24DDFD" w:themeColor="accent3" w:themeTint="99"/>
        <w:insideH w:val="single" w:sz="2" w:space="0" w:color="24DDFD" w:themeColor="accent3" w:themeTint="99"/>
        <w:insideV w:val="single" w:sz="2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4DDF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customStyle="1" w:styleId="GridTable2-Accent41">
    <w:name w:val="Grid Table 2 - Accent 4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A09D88" w:themeColor="accent4" w:themeTint="99"/>
        <w:bottom w:val="single" w:sz="2" w:space="0" w:color="A09D88" w:themeColor="accent4" w:themeTint="99"/>
        <w:insideH w:val="single" w:sz="2" w:space="0" w:color="A09D88" w:themeColor="accent4" w:themeTint="99"/>
        <w:insideV w:val="single" w:sz="2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9D8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customStyle="1" w:styleId="GridTable2-Accent51">
    <w:name w:val="Grid Table 2 - Accent 5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2-Accent61">
    <w:name w:val="Grid Table 2 - Accent 6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E56258" w:themeColor="accent6" w:themeTint="99"/>
        <w:bottom w:val="single" w:sz="2" w:space="0" w:color="E56258" w:themeColor="accent6" w:themeTint="99"/>
        <w:insideH w:val="single" w:sz="2" w:space="0" w:color="E56258" w:themeColor="accent6" w:themeTint="99"/>
        <w:insideV w:val="single" w:sz="2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5625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customStyle="1" w:styleId="GridTable31">
    <w:name w:val="Grid Table 3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-Accent11">
    <w:name w:val="Grid Table 3 - Accent 1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customStyle="1" w:styleId="GridTable3-Accent21">
    <w:name w:val="Grid Table 3 - Accent 2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customStyle="1" w:styleId="GridTable3-Accent31">
    <w:name w:val="Grid Table 3 - Accent 3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customStyle="1" w:styleId="GridTable3-Accent41">
    <w:name w:val="Grid Table 3 - Accent 4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customStyle="1" w:styleId="GridTable3-Accent51">
    <w:name w:val="Grid Table 3 - Accent 5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3-Accent61">
    <w:name w:val="Grid Table 3 - Accent 6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table" w:customStyle="1" w:styleId="GridTable41">
    <w:name w:val="Grid Table 4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customStyle="1" w:styleId="GridTable4-Accent21">
    <w:name w:val="Grid Table 4 - Accent 2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customStyle="1" w:styleId="GridTable4-Accent31">
    <w:name w:val="Grid Table 4 - Accent 3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customStyle="1" w:styleId="GridTable4-Accent41">
    <w:name w:val="Grid Table 4 - Accent 4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customStyle="1" w:styleId="GridTable4-Accent51">
    <w:name w:val="Grid Table 4 - Accent 5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4-Accent61">
    <w:name w:val="Grid Table 4 - Accent 6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customStyle="1" w:styleId="GridTable5Dark1">
    <w:name w:val="Grid Table 5 Dark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-Accent11">
    <w:name w:val="Grid Table 5 Dark - Accent 1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77DBFF" w:themeFill="accent1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7EB6EE" w:themeFill="accent2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6DE8FE" w:themeFill="accent3" w:themeFillTint="66"/>
      </w:tcPr>
    </w:tblStylePr>
  </w:style>
  <w:style w:type="table" w:customStyle="1" w:styleId="GridTable5Dark-Accent41">
    <w:name w:val="Grid Table 5 Dark - Accent 4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FBDB0" w:themeFill="accent4" w:themeFillTint="66"/>
      </w:tcPr>
    </w:tblStylePr>
  </w:style>
  <w:style w:type="table" w:customStyle="1" w:styleId="GridTable5Dark-Accent51">
    <w:name w:val="Grid Table 5 Dark - Accent 5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customStyle="1" w:styleId="GridTable5Dark-Accent61">
    <w:name w:val="Grid Table 5 Dark - Accent 6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E968F" w:themeFill="accent6" w:themeFillTint="66"/>
      </w:tcPr>
    </w:tblStylePr>
  </w:style>
  <w:style w:type="table" w:customStyle="1" w:styleId="GridTable6Colorful1">
    <w:name w:val="Grid Table 6 Colorful1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-Accent11">
    <w:name w:val="Grid Table 6 Colorful - Accent 1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customStyle="1" w:styleId="GridTable6Colorful-Accent21">
    <w:name w:val="Grid Table 6 Colorful - Accent 21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customStyle="1" w:styleId="GridTable6Colorful-Accent31">
    <w:name w:val="Grid Table 6 Colorful - Accent 31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customStyle="1" w:styleId="GridTable6Colorful-Accent41">
    <w:name w:val="Grid Table 6 Colorful - Accent 41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customStyle="1" w:styleId="GridTable6Colorful-Accent51">
    <w:name w:val="Grid Table 6 Colorful - Accent 51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6Colorful-Accent61">
    <w:name w:val="Grid Table 6 Colorful - Accent 61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customStyle="1" w:styleId="GridTable7Colorful1">
    <w:name w:val="Grid Table 7 Colorful1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-Accent11">
    <w:name w:val="Grid Table 7 Colorful - Accent 1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customStyle="1" w:styleId="GridTable7Colorful-Accent21">
    <w:name w:val="Grid Table 7 Colorful - Accent 21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customStyle="1" w:styleId="GridTable7Colorful-Accent31">
    <w:name w:val="Grid Table 7 Colorful - Accent 31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customStyle="1" w:styleId="GridTable7Colorful-Accent41">
    <w:name w:val="Grid Table 7 Colorful - Accent 41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customStyle="1" w:styleId="GridTable7Colorful-Accent51">
    <w:name w:val="Grid Table 7 Colorful - Accent 51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7Colorful-Accent61">
    <w:name w:val="Grid Table 7 Colorful - Accent 61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6C47D8"/>
    <w:rPr>
      <w:rFonts w:asciiTheme="majorHAnsi" w:eastAsiaTheme="majorEastAsia" w:hAnsiTheme="majorHAnsi" w:cstheme="majorBidi"/>
      <w:color w:val="005E8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7D8"/>
    <w:rPr>
      <w:rFonts w:asciiTheme="majorHAnsi" w:eastAsiaTheme="majorEastAsia" w:hAnsiTheme="majorHAnsi" w:cstheme="majorBidi"/>
      <w:color w:val="003F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7D8"/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6C47D8"/>
  </w:style>
  <w:style w:type="paragraph" w:styleId="HTMLAddress">
    <w:name w:val="HTML Address"/>
    <w:basedOn w:val="Normal"/>
    <w:link w:val="HTMLAddressChar"/>
    <w:uiPriority w:val="99"/>
    <w:semiHidden/>
    <w:unhideWhenUsed/>
    <w:rsid w:val="006C47D8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C47D8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6C47D8"/>
    <w:rPr>
      <w:i/>
      <w:iCs/>
    </w:rPr>
  </w:style>
  <w:style w:type="character" w:styleId="Hyperlink">
    <w:name w:val="Hyperlink"/>
    <w:basedOn w:val="DefaultParagraphFont"/>
    <w:uiPriority w:val="99"/>
    <w:unhideWhenUsed/>
    <w:rsid w:val="006C47D8"/>
    <w:rPr>
      <w:color w:val="03618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C47D8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C47D8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C47D8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C47D8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C47D8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C47D8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C47D8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C47D8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C47D8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C47D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C47D8"/>
    <w:rPr>
      <w:i/>
      <w:iCs/>
      <w:color w:val="007FAB" w:themeColor="accent1"/>
    </w:rPr>
  </w:style>
  <w:style w:type="table" w:styleId="LightGrid">
    <w:name w:val="Light Grid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1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  <w:shd w:val="clear" w:color="auto" w:fill="ABE9FF" w:themeFill="accent1" w:themeFillTint="3F"/>
      </w:tcPr>
    </w:tblStylePr>
    <w:tblStylePr w:type="band2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1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  <w:shd w:val="clear" w:color="auto" w:fill="AFD1F4" w:themeFill="accent2" w:themeFillTint="3F"/>
      </w:tcPr>
    </w:tblStylePr>
    <w:tblStylePr w:type="band2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1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  <w:shd w:val="clear" w:color="auto" w:fill="A4F1FE" w:themeFill="accent3" w:themeFillTint="3F"/>
      </w:tcPr>
    </w:tblStylePr>
    <w:tblStylePr w:type="band2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1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  <w:shd w:val="clear" w:color="auto" w:fill="D7D6CE" w:themeFill="accent4" w:themeFillTint="3F"/>
      </w:tcPr>
    </w:tblStylePr>
    <w:tblStylePr w:type="band2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1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  <w:shd w:val="clear" w:color="auto" w:fill="F4BEBA" w:themeFill="accent6" w:themeFillTint="3F"/>
      </w:tcPr>
    </w:tblStylePr>
    <w:tblStylePr w:type="band2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C47D8"/>
  </w:style>
  <w:style w:type="paragraph" w:styleId="List">
    <w:name w:val="List"/>
    <w:basedOn w:val="Normal"/>
    <w:uiPriority w:val="99"/>
    <w:semiHidden/>
    <w:unhideWhenUsed/>
    <w:rsid w:val="006C47D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C47D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C47D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C47D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C47D8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unhideWhenUsed/>
    <w:rsid w:val="006C47D8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C47D8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6C47D8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C47D8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C47D8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C47D8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6C47D8"/>
    <w:pPr>
      <w:ind w:left="720"/>
      <w:contextualSpacing/>
    </w:pPr>
  </w:style>
  <w:style w:type="table" w:customStyle="1" w:styleId="ListTable1Light1">
    <w:name w:val="List Table 1 Light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-Accent11">
    <w:name w:val="List Table 1 Light - Accent 1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customStyle="1" w:styleId="ListTable1Light-Accent21">
    <w:name w:val="List Table 1 Light - Accent 2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customStyle="1" w:styleId="ListTable1Light-Accent31">
    <w:name w:val="List Table 1 Light - Accent 3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customStyle="1" w:styleId="ListTable1Light-Accent41">
    <w:name w:val="List Table 1 Light - Accent 4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customStyle="1" w:styleId="ListTable1Light-Accent51">
    <w:name w:val="List Table 1 Light - Accent 5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1Light-Accent61">
    <w:name w:val="List Table 1 Light - Accent 6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customStyle="1" w:styleId="ListTable21">
    <w:name w:val="List Table 2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-Accent11">
    <w:name w:val="List Table 2 - Accent 1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bottom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customStyle="1" w:styleId="ListTable2-Accent21">
    <w:name w:val="List Table 2 - Accent 2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bottom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customStyle="1" w:styleId="ListTable2-Accent31">
    <w:name w:val="List Table 2 - Accent 3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bottom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customStyle="1" w:styleId="ListTable2-Accent41">
    <w:name w:val="List Table 2 - Accent 4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bottom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customStyle="1" w:styleId="ListTable2-Accent51">
    <w:name w:val="List Table 2 - Accent 5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2-Accent61">
    <w:name w:val="List Table 2 - Accent 6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bottom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customStyle="1" w:styleId="ListTable31">
    <w:name w:val="List Table 3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-Accent11">
    <w:name w:val="List Table 3 - Accent 1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7FAB" w:themeColor="accent1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FAB" w:themeColor="accent1"/>
          <w:right w:val="single" w:sz="4" w:space="0" w:color="007FAB" w:themeColor="accent1"/>
        </w:tcBorders>
      </w:tcPr>
    </w:tblStylePr>
    <w:tblStylePr w:type="band1Horz">
      <w:tblPr/>
      <w:tcPr>
        <w:tcBorders>
          <w:top w:val="single" w:sz="4" w:space="0" w:color="007FAB" w:themeColor="accent1"/>
          <w:bottom w:val="single" w:sz="4" w:space="0" w:color="007FAB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FAB" w:themeColor="accent1"/>
          <w:left w:val="nil"/>
        </w:tcBorders>
      </w:tcPr>
    </w:tblStylePr>
    <w:tblStylePr w:type="swCell">
      <w:tblPr/>
      <w:tcPr>
        <w:tcBorders>
          <w:top w:val="double" w:sz="4" w:space="0" w:color="007FAB" w:themeColor="accent1"/>
          <w:right w:val="nil"/>
        </w:tcBorders>
      </w:tcPr>
    </w:tblStylePr>
  </w:style>
  <w:style w:type="table" w:customStyle="1" w:styleId="ListTable3-Accent21">
    <w:name w:val="List Table 3 - Accent 2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14980" w:themeColor="accent2"/>
          <w:right w:val="single" w:sz="4" w:space="0" w:color="114980" w:themeColor="accent2"/>
        </w:tcBorders>
      </w:tcPr>
    </w:tblStylePr>
    <w:tblStylePr w:type="band1Horz">
      <w:tblPr/>
      <w:tcPr>
        <w:tcBorders>
          <w:top w:val="single" w:sz="4" w:space="0" w:color="114980" w:themeColor="accent2"/>
          <w:bottom w:val="single" w:sz="4" w:space="0" w:color="11498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14980" w:themeColor="accent2"/>
          <w:left w:val="nil"/>
        </w:tcBorders>
      </w:tcPr>
    </w:tblStylePr>
    <w:tblStylePr w:type="swCell">
      <w:tblPr/>
      <w:tcPr>
        <w:tcBorders>
          <w:top w:val="double" w:sz="4" w:space="0" w:color="114980" w:themeColor="accent2"/>
          <w:right w:val="nil"/>
        </w:tcBorders>
      </w:tcPr>
    </w:tblStylePr>
  </w:style>
  <w:style w:type="table" w:customStyle="1" w:styleId="ListTable3-Accent31">
    <w:name w:val="List Table 3 - Accent 3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17A8E" w:themeColor="accent3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17A8E" w:themeColor="accent3"/>
          <w:right w:val="single" w:sz="4" w:space="0" w:color="017A8E" w:themeColor="accent3"/>
        </w:tcBorders>
      </w:tcPr>
    </w:tblStylePr>
    <w:tblStylePr w:type="band1Horz">
      <w:tblPr/>
      <w:tcPr>
        <w:tcBorders>
          <w:top w:val="single" w:sz="4" w:space="0" w:color="017A8E" w:themeColor="accent3"/>
          <w:bottom w:val="single" w:sz="4" w:space="0" w:color="017A8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17A8E" w:themeColor="accent3"/>
          <w:left w:val="nil"/>
        </w:tcBorders>
      </w:tcPr>
    </w:tblStylePr>
    <w:tblStylePr w:type="swCell">
      <w:tblPr/>
      <w:tcPr>
        <w:tcBorders>
          <w:top w:val="double" w:sz="4" w:space="0" w:color="017A8E" w:themeColor="accent3"/>
          <w:right w:val="nil"/>
        </w:tcBorders>
      </w:tcPr>
    </w:tblStylePr>
  </w:style>
  <w:style w:type="table" w:customStyle="1" w:styleId="ListTable3-Accent41">
    <w:name w:val="List Table 3 - Accent 4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565445" w:themeColor="accent4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5445" w:themeColor="accent4"/>
          <w:right w:val="single" w:sz="4" w:space="0" w:color="565445" w:themeColor="accent4"/>
        </w:tcBorders>
      </w:tcPr>
    </w:tblStylePr>
    <w:tblStylePr w:type="band1Horz">
      <w:tblPr/>
      <w:tcPr>
        <w:tcBorders>
          <w:top w:val="single" w:sz="4" w:space="0" w:color="565445" w:themeColor="accent4"/>
          <w:bottom w:val="single" w:sz="4" w:space="0" w:color="56544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5445" w:themeColor="accent4"/>
          <w:left w:val="nil"/>
        </w:tcBorders>
      </w:tcPr>
    </w:tblStylePr>
    <w:tblStylePr w:type="swCell">
      <w:tblPr/>
      <w:tcPr>
        <w:tcBorders>
          <w:top w:val="double" w:sz="4" w:space="0" w:color="565445" w:themeColor="accent4"/>
          <w:right w:val="nil"/>
        </w:tcBorders>
      </w:tcPr>
    </w:tblStylePr>
  </w:style>
  <w:style w:type="table" w:customStyle="1" w:styleId="ListTable3-Accent51">
    <w:name w:val="List Table 3 - Accent 5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customStyle="1" w:styleId="ListTable3-Accent61">
    <w:name w:val="List Table 3 - Accent 6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52319" w:themeColor="accent6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2319" w:themeColor="accent6"/>
          <w:right w:val="single" w:sz="4" w:space="0" w:color="A52319" w:themeColor="accent6"/>
        </w:tcBorders>
      </w:tcPr>
    </w:tblStylePr>
    <w:tblStylePr w:type="band1Horz">
      <w:tblPr/>
      <w:tcPr>
        <w:tcBorders>
          <w:top w:val="single" w:sz="4" w:space="0" w:color="A52319" w:themeColor="accent6"/>
          <w:bottom w:val="single" w:sz="4" w:space="0" w:color="A5231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2319" w:themeColor="accent6"/>
          <w:left w:val="nil"/>
        </w:tcBorders>
      </w:tcPr>
    </w:tblStylePr>
    <w:tblStylePr w:type="swCell">
      <w:tblPr/>
      <w:tcPr>
        <w:tcBorders>
          <w:top w:val="double" w:sz="4" w:space="0" w:color="A52319" w:themeColor="accent6"/>
          <w:right w:val="nil"/>
        </w:tcBorders>
      </w:tcPr>
    </w:tblStylePr>
  </w:style>
  <w:style w:type="table" w:customStyle="1" w:styleId="ListTable41">
    <w:name w:val="List Table 4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-Accent11">
    <w:name w:val="List Table 4 - Accent 1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customStyle="1" w:styleId="ListTable4-Accent21">
    <w:name w:val="List Table 4 - Accent 2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customStyle="1" w:styleId="ListTable4-Accent31">
    <w:name w:val="List Table 4 - Accent 3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customStyle="1" w:styleId="ListTable4-Accent41">
    <w:name w:val="List Table 4 - Accent 4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customStyle="1" w:styleId="ListTable4-Accent51">
    <w:name w:val="List Table 4 - Accent 5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4-Accent61">
    <w:name w:val="List Table 4 - Accent 6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customStyle="1" w:styleId="ListTable5Dark1">
    <w:name w:val="List Table 5 Dark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11">
    <w:name w:val="List Table 5 Dark - Accent 1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7FAB" w:themeColor="accent1"/>
        <w:left w:val="single" w:sz="24" w:space="0" w:color="007FAB" w:themeColor="accent1"/>
        <w:bottom w:val="single" w:sz="24" w:space="0" w:color="007FAB" w:themeColor="accent1"/>
        <w:right w:val="single" w:sz="24" w:space="0" w:color="007FAB" w:themeColor="accent1"/>
      </w:tblBorders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21">
    <w:name w:val="List Table 5 Dark - Accent 2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14980" w:themeColor="accent2"/>
        <w:left w:val="single" w:sz="24" w:space="0" w:color="114980" w:themeColor="accent2"/>
        <w:bottom w:val="single" w:sz="24" w:space="0" w:color="114980" w:themeColor="accent2"/>
        <w:right w:val="single" w:sz="24" w:space="0" w:color="114980" w:themeColor="accent2"/>
      </w:tblBorders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31">
    <w:name w:val="List Table 5 Dark - Accent 3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17A8E" w:themeColor="accent3"/>
        <w:left w:val="single" w:sz="24" w:space="0" w:color="017A8E" w:themeColor="accent3"/>
        <w:bottom w:val="single" w:sz="24" w:space="0" w:color="017A8E" w:themeColor="accent3"/>
        <w:right w:val="single" w:sz="24" w:space="0" w:color="017A8E" w:themeColor="accent3"/>
      </w:tblBorders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1">
    <w:name w:val="List Table 5 Dark - Accent 4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5445" w:themeColor="accent4"/>
        <w:left w:val="single" w:sz="24" w:space="0" w:color="565445" w:themeColor="accent4"/>
        <w:bottom w:val="single" w:sz="24" w:space="0" w:color="565445" w:themeColor="accent4"/>
        <w:right w:val="single" w:sz="24" w:space="0" w:color="565445" w:themeColor="accent4"/>
      </w:tblBorders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51">
    <w:name w:val="List Table 5 Dark - Accent 5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61">
    <w:name w:val="List Table 5 Dark - Accent 6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2319" w:themeColor="accent6"/>
        <w:left w:val="single" w:sz="24" w:space="0" w:color="A52319" w:themeColor="accent6"/>
        <w:bottom w:val="single" w:sz="24" w:space="0" w:color="A52319" w:themeColor="accent6"/>
        <w:right w:val="single" w:sz="24" w:space="0" w:color="A52319" w:themeColor="accent6"/>
      </w:tblBorders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1">
    <w:name w:val="List Table 6 Colorful1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-Accent11">
    <w:name w:val="List Table 6 Colorful - Accent 1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007FAB" w:themeColor="accent1"/>
        <w:bottom w:val="single" w:sz="4" w:space="0" w:color="007FAB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customStyle="1" w:styleId="ListTable6Colorful-Accent21">
    <w:name w:val="List Table 6 Colorful - Accent 21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114980" w:themeColor="accent2"/>
        <w:bottom w:val="single" w:sz="4" w:space="0" w:color="11498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customStyle="1" w:styleId="ListTable6Colorful-Accent31">
    <w:name w:val="List Table 6 Colorful - Accent 31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017A8E" w:themeColor="accent3"/>
        <w:bottom w:val="single" w:sz="4" w:space="0" w:color="017A8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customStyle="1" w:styleId="ListTable6Colorful-Accent41">
    <w:name w:val="List Table 6 Colorful - Accent 41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565445" w:themeColor="accent4"/>
        <w:bottom w:val="single" w:sz="4" w:space="0" w:color="56544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customStyle="1" w:styleId="ListTable6Colorful-Accent51">
    <w:name w:val="List Table 6 Colorful - Accent 51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6Colorful-Accent61">
    <w:name w:val="List Table 6 Colorful - Accent 61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A52319" w:themeColor="accent6"/>
        <w:bottom w:val="single" w:sz="4" w:space="0" w:color="A5231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customStyle="1" w:styleId="ListTable7Colorful1">
    <w:name w:val="List Table 7 Colorful1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1">
    <w:name w:val="List Table 7 Colorful - Accent 1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FAB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FAB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FAB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FAB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21">
    <w:name w:val="List Table 7 Colorful - Accent 21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1498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1498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1498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1498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31">
    <w:name w:val="List Table 7 Colorful - Accent 31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17A8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17A8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17A8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17A8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1">
    <w:name w:val="List Table 7 Colorful - Accent 41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544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544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544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544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51">
    <w:name w:val="List Table 7 Colorful - Accent 51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61">
    <w:name w:val="List Table 7 Colorful - Accent 61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231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231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231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231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  <w:insideV w:val="single" w:sz="8" w:space="0" w:color="01BDFF" w:themeColor="accent1" w:themeTint="BF"/>
      </w:tblBorders>
    </w:tblPr>
    <w:tcPr>
      <w:shd w:val="clear" w:color="auto" w:fill="AB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BD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  <w:insideV w:val="single" w:sz="8" w:space="0" w:color="1B76D0" w:themeColor="accent2" w:themeTint="BF"/>
      </w:tblBorders>
    </w:tblPr>
    <w:tcPr>
      <w:shd w:val="clear" w:color="auto" w:fill="AFD1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76D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  <w:insideV w:val="single" w:sz="8" w:space="0" w:color="01C7E9" w:themeColor="accent3" w:themeTint="BF"/>
      </w:tblBorders>
    </w:tblPr>
    <w:tcPr>
      <w:shd w:val="clear" w:color="auto" w:fill="A4F1F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C7E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  <w:insideV w:val="single" w:sz="8" w:space="0" w:color="87846C" w:themeColor="accent4" w:themeTint="BF"/>
      </w:tblBorders>
    </w:tblPr>
    <w:tcPr>
      <w:shd w:val="clear" w:color="auto" w:fill="D7D6C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46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  <w:insideV w:val="single" w:sz="8" w:space="0" w:color="DF3A2E" w:themeColor="accent6" w:themeTint="BF"/>
      </w:tblBorders>
    </w:tblPr>
    <w:tcPr>
      <w:shd w:val="clear" w:color="auto" w:fill="F4BEB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3A2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cPr>
      <w:shd w:val="clear" w:color="auto" w:fill="AB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EDFF" w:themeFill="accent1" w:themeFillTint="33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tcBorders>
          <w:insideH w:val="single" w:sz="6" w:space="0" w:color="007FAB" w:themeColor="accent1"/>
          <w:insideV w:val="single" w:sz="6" w:space="0" w:color="007FAB" w:themeColor="accent1"/>
        </w:tcBorders>
        <w:shd w:val="clear" w:color="auto" w:fill="56D3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cPr>
      <w:shd w:val="clear" w:color="auto" w:fill="AFD1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FED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AF6" w:themeFill="accent2" w:themeFillTint="33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tcBorders>
          <w:insideH w:val="single" w:sz="6" w:space="0" w:color="114980" w:themeColor="accent2"/>
          <w:insideV w:val="single" w:sz="6" w:space="0" w:color="114980" w:themeColor="accent2"/>
        </w:tcBorders>
        <w:shd w:val="clear" w:color="auto" w:fill="5EA4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cPr>
      <w:shd w:val="clear" w:color="auto" w:fill="A4F1F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F9F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F3FE" w:themeFill="accent3" w:themeFillTint="33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tcBorders>
          <w:insideH w:val="single" w:sz="6" w:space="0" w:color="017A8E" w:themeColor="accent3"/>
          <w:insideV w:val="single" w:sz="6" w:space="0" w:color="017A8E" w:themeColor="accent3"/>
        </w:tcBorders>
        <w:shd w:val="clear" w:color="auto" w:fill="49E3F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cPr>
      <w:shd w:val="clear" w:color="auto" w:fill="D7D6C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ED7" w:themeFill="accent4" w:themeFillTint="33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tcBorders>
          <w:insideH w:val="single" w:sz="6" w:space="0" w:color="565445" w:themeColor="accent4"/>
          <w:insideV w:val="single" w:sz="6" w:space="0" w:color="565445" w:themeColor="accent4"/>
        </w:tcBorders>
        <w:shd w:val="clear" w:color="auto" w:fill="B0AD9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cPr>
      <w:shd w:val="clear" w:color="auto" w:fill="F4BEB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AC7" w:themeFill="accent6" w:themeFillTint="33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tcBorders>
          <w:insideH w:val="single" w:sz="6" w:space="0" w:color="A52319" w:themeColor="accent6"/>
          <w:insideV w:val="single" w:sz="6" w:space="0" w:color="A52319" w:themeColor="accent6"/>
        </w:tcBorders>
        <w:shd w:val="clear" w:color="auto" w:fill="EA7C7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B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6D3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6D3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FD1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EA4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EA4E9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4F1F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E3F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E3FD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6C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AD9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AD9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EB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7C7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7C74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FAB" w:themeColor="accen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shd w:val="clear" w:color="auto" w:fill="ABE9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14980" w:themeColor="accent2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shd w:val="clear" w:color="auto" w:fill="AFD1F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A8E" w:themeColor="accent3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shd w:val="clear" w:color="auto" w:fill="A4F1FE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5445" w:themeColor="accent4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shd w:val="clear" w:color="auto" w:fill="D7D6C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2319" w:themeColor="accent6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shd w:val="clear" w:color="auto" w:fill="F4BEBA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FAB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FAB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FAB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B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1498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1498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FD1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A8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A8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F1F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544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544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6C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231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231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EB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B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FD1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F1F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6C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EB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C47D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6C47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C47D8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C47D8"/>
  </w:style>
  <w:style w:type="character" w:styleId="PageNumber">
    <w:name w:val="page number"/>
    <w:basedOn w:val="DefaultParagraphFont"/>
    <w:uiPriority w:val="99"/>
    <w:semiHidden/>
    <w:unhideWhenUsed/>
    <w:rsid w:val="006C47D8"/>
  </w:style>
  <w:style w:type="table" w:customStyle="1" w:styleId="PlainTable11">
    <w:name w:val="Plain Table 11"/>
    <w:basedOn w:val="TableNormal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1">
    <w:name w:val="Plain Table 51"/>
    <w:basedOn w:val="TableNormal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C47D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C47D8"/>
  </w:style>
  <w:style w:type="paragraph" w:styleId="Signature">
    <w:name w:val="Signature"/>
    <w:basedOn w:val="Normal"/>
    <w:link w:val="SignatureChar"/>
    <w:uiPriority w:val="99"/>
    <w:semiHidden/>
    <w:unhideWhenUsed/>
    <w:rsid w:val="006C47D8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C47D8"/>
  </w:style>
  <w:style w:type="character" w:styleId="Strong">
    <w:name w:val="Strong"/>
    <w:basedOn w:val="DefaultParagraphFont"/>
    <w:uiPriority w:val="22"/>
    <w:unhideWhenUsed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C47D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Light1">
    <w:name w:val="Table Grid Light1"/>
    <w:basedOn w:val="TableNormal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C47D8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C47D8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C47D8"/>
    <w:pPr>
      <w:spacing w:after="100"/>
      <w:ind w:left="1760"/>
    </w:pPr>
  </w:style>
  <w:style w:type="paragraph" w:customStyle="1" w:styleId="Icons">
    <w:name w:val="Icons"/>
    <w:basedOn w:val="Normal"/>
    <w:uiPriority w:val="4"/>
    <w:qFormat/>
    <w:rsid w:val="007307A3"/>
    <w:pPr>
      <w:spacing w:after="40"/>
      <w:jc w:val="center"/>
    </w:pPr>
    <w:rPr>
      <w:color w:val="4C4C4C" w:themeColor="text2" w:themeTint="BF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716B4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EE3D62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D50FEE"/>
    <w:rPr>
      <w:color w:val="605E5C"/>
      <w:shd w:val="clear" w:color="auto" w:fill="E1DFDD"/>
    </w:rPr>
  </w:style>
  <w:style w:type="table" w:styleId="TableGridLight">
    <w:name w:val="Grid Table Light"/>
    <w:basedOn w:val="TableNormal"/>
    <w:uiPriority w:val="40"/>
    <w:rsid w:val="00A87BFF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A8047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53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8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3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yperlink" Target="https://www.linkedin.com/in/zhaohan-xiong-8076a1117/" TargetMode="External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hyperlink" Target="https://www.tibra.com/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github.com/zhaohanxiong" TargetMode="External"/><Relationship Id="rId17" Type="http://schemas.openxmlformats.org/officeDocument/2006/relationships/image" Target="media/image7.png"/><Relationship Id="rId25" Type="http://schemas.openxmlformats.org/officeDocument/2006/relationships/hyperlink" Target="https://github.com/zhaohanxiong/UoA_ABI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yperlink" Target="https://researchspace.auckland.ac.nz/handle/2292/60180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24" Type="http://schemas.openxmlformats.org/officeDocument/2006/relationships/hyperlink" Target="https://www.auckland.ac.nz/en/abi/our-research/research-groups-themes/cardiac-electrophysiology/atrial-fibrillation-research.html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scholar.google.com/citations?user=px_Db1gAAAAJ&amp;hl=en" TargetMode="External"/><Relationship Id="rId23" Type="http://schemas.openxmlformats.org/officeDocument/2006/relationships/hyperlink" Target="https://github.com/zhaohanxiong/OxfordCVM" TargetMode="External"/><Relationship Id="rId10" Type="http://schemas.openxmlformats.org/officeDocument/2006/relationships/hyperlink" Target="mailto:zhaohanx@hotmail.com" TargetMode="External"/><Relationship Id="rId19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oleObject" Target="embeddings/oleObject1.bin"/><Relationship Id="rId22" Type="http://schemas.openxmlformats.org/officeDocument/2006/relationships/hyperlink" Target="https://www.rdm.ox.ac.uk/about/our-clinical-facilities-and-mrc-units/cardiovascular-clinical-research-facility/about-us" TargetMode="External"/><Relationship Id="rId27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xio506\AppData\Roaming\Microsoft\Templates\Balanced%20Resume%20(Modern%20design).dotx" TargetMode="External"/></Relationship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111111"/>
      </a:dk2>
      <a:lt2>
        <a:srgbClr val="E0E0E0"/>
      </a:lt2>
      <a:accent1>
        <a:srgbClr val="007FAB"/>
      </a:accent1>
      <a:accent2>
        <a:srgbClr val="114980"/>
      </a:accent2>
      <a:accent3>
        <a:srgbClr val="017A8E"/>
      </a:accent3>
      <a:accent4>
        <a:srgbClr val="565445"/>
      </a:accent4>
      <a:accent5>
        <a:srgbClr val="7E314C"/>
      </a:accent5>
      <a:accent6>
        <a:srgbClr val="A52319"/>
      </a:accent6>
      <a:hlink>
        <a:srgbClr val="036181"/>
      </a:hlink>
      <a:folHlink>
        <a:srgbClr val="BA3E31"/>
      </a:folHlink>
    </a:clrScheme>
    <a:fontScheme name="Custom 1">
      <a:majorFont>
        <a:latin typeface="Rockwel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Zhaohan Xiong</Abstract>
  <CompanyAddress/>
  <CompanyPhone>0297707890</CompanyPhone>
  <CompanyFax/>
  <CompanyEmail>zhaohanx@hotmail.com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1BF9722-F0E6-4AD3-A078-2A5816A165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Balanced Resume (Modern design).dotx</Template>
  <TotalTime>6295</TotalTime>
  <Pages>1</Pages>
  <Words>718</Words>
  <Characters>4093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www.6-6.cn</Company>
  <LinksUpToDate>false</LinksUpToDate>
  <CharactersWithSpaces>4802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Zhaohan Xiong</dc:creator>
  <cp:keywords>https:/www.linkedin.com/in/zhaohan-xiong-8076a1117</cp:keywords>
  <cp:lastModifiedBy>Zhaohan Xiong</cp:lastModifiedBy>
  <cp:revision>11988</cp:revision>
  <cp:lastPrinted>2024-09-02T11:25:00Z</cp:lastPrinted>
  <dcterms:created xsi:type="dcterms:W3CDTF">2018-01-31T23:48:00Z</dcterms:created>
  <dcterms:modified xsi:type="dcterms:W3CDTF">2024-12-05T08:06:00Z</dcterms:modified>
</cp:coreProperties>
</file>